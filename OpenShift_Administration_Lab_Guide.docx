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353C6" w14:textId="77777777" w:rsidR="004A0F1C" w:rsidRDefault="004A0F1C" w:rsidP="004A0F1C">
      <w:pPr>
        <w:pStyle w:val="Quote"/>
      </w:pPr>
      <w:r w:rsidRPr="004A0F1C">
        <w:t xml:space="preserve">Red Hat OpenShift Administration II: High Availability (DO 380) </w:t>
      </w:r>
    </w:p>
    <w:p w14:paraId="02ABC043" w14:textId="77777777" w:rsidR="004A0F1C" w:rsidRPr="004A0F1C" w:rsidRDefault="004A0F1C" w:rsidP="004A0F1C">
      <w:pPr>
        <w:pStyle w:val="Heading"/>
        <w:rPr>
          <w:lang w:val="en-US"/>
        </w:rPr>
      </w:pPr>
      <w:r w:rsidRPr="004A0F1C">
        <w:rPr>
          <w:lang w:val="en-US"/>
        </w:rPr>
        <w:t>COURSE OVERVIEW</w:t>
      </w:r>
      <w:r w:rsidRPr="004A0F1C">
        <w:rPr>
          <w:rFonts w:ascii="Calibri" w:hAnsi="Calibri" w:cs="Calibri"/>
          <w:lang w:val="en-US"/>
        </w:rPr>
        <w:t> </w:t>
      </w:r>
    </w:p>
    <w:p w14:paraId="11FB89BB" w14:textId="77777777" w:rsidR="004A0F1C" w:rsidRPr="004A0F1C" w:rsidRDefault="004A0F1C" w:rsidP="004A0F1C">
      <w:pPr>
        <w:pStyle w:val="ListParagraph"/>
        <w:rPr>
          <w:lang w:val="en-US"/>
        </w:rPr>
      </w:pPr>
      <w:r w:rsidRPr="004A0F1C">
        <w:rPr>
          <w:lang w:val="en-US"/>
        </w:rPr>
        <w:t>Plan, implement, and manage OpenShift clusters at scale</w:t>
      </w:r>
      <w:r w:rsidRPr="004A0F1C">
        <w:rPr>
          <w:rFonts w:ascii="Calibri" w:hAnsi="Calibri" w:cs="Calibri"/>
          <w:lang w:val="en-US"/>
        </w:rPr>
        <w:t> </w:t>
      </w:r>
    </w:p>
    <w:p w14:paraId="79DF9809" w14:textId="77777777" w:rsidR="004A0F1C" w:rsidRPr="004A0F1C" w:rsidRDefault="004A0F1C" w:rsidP="004A0F1C">
      <w:pPr>
        <w:pStyle w:val="ListParagraph"/>
        <w:rPr>
          <w:lang w:val="en-US"/>
        </w:rPr>
      </w:pPr>
    </w:p>
    <w:p w14:paraId="11D87E98" w14:textId="77777777" w:rsidR="004A0F1C" w:rsidRPr="004A0F1C" w:rsidRDefault="004A0F1C" w:rsidP="004A0F1C">
      <w:pPr>
        <w:pStyle w:val="ListParagraph"/>
        <w:rPr>
          <w:lang w:val="en-US"/>
        </w:rPr>
      </w:pPr>
      <w:r w:rsidRPr="004A0F1C">
        <w:rPr>
          <w:lang w:val="en-US"/>
        </w:rPr>
        <w:t>Red Hat OpenShift Administration III: Scaling Kubernetes Deployments in the Enterprise (DO380) expands upon the skills required to plan, implement, and manage OpenShift® clusters in the enterprise. You will learn how to support a growing number of stakeholders, applications, and users to achieve large-scale deployments.</w:t>
      </w:r>
      <w:r w:rsidRPr="004A0F1C">
        <w:rPr>
          <w:rFonts w:ascii="Calibri" w:hAnsi="Calibri" w:cs="Calibri"/>
          <w:lang w:val="en-US"/>
        </w:rPr>
        <w:t> </w:t>
      </w:r>
    </w:p>
    <w:p w14:paraId="397D414B" w14:textId="77777777" w:rsidR="004A0F1C" w:rsidRPr="004A0F1C" w:rsidRDefault="004A0F1C" w:rsidP="004A0F1C">
      <w:pPr>
        <w:rPr>
          <w:lang w:val="en-US"/>
        </w:rPr>
      </w:pPr>
    </w:p>
    <w:p w14:paraId="153EBD4E" w14:textId="77777777" w:rsidR="004A0F1C" w:rsidRPr="004A0F1C" w:rsidRDefault="004A0F1C" w:rsidP="004A0F1C">
      <w:pPr>
        <w:pStyle w:val="Heading1"/>
        <w:rPr>
          <w:lang w:val="en-US"/>
        </w:rPr>
      </w:pPr>
      <w:r w:rsidRPr="004A0F1C">
        <w:rPr>
          <w:lang w:val="en-US"/>
        </w:rPr>
        <w:t>Who will benefit from this course?</w:t>
      </w:r>
    </w:p>
    <w:p w14:paraId="22F111C2" w14:textId="77777777" w:rsidR="004A0F1C" w:rsidRPr="004A0F1C" w:rsidRDefault="004A0F1C" w:rsidP="009E4C4C">
      <w:pPr>
        <w:numPr>
          <w:ilvl w:val="0"/>
          <w:numId w:val="3"/>
        </w:numPr>
        <w:rPr>
          <w:lang w:val="en-US"/>
        </w:rPr>
      </w:pPr>
      <w:r w:rsidRPr="004A0F1C">
        <w:rPr>
          <w:lang w:val="en-US"/>
        </w:rPr>
        <w:t>Cluster engineers focused on planning, designing, and implementing production-grade OpenShift clusters. They require automation skills to scale their manpower to provision and manage an increasing population of clusters, applications, and users, while ensuring compliance with corporate standards.</w:t>
      </w:r>
    </w:p>
    <w:p w14:paraId="154310B4" w14:textId="77777777" w:rsidR="004A0F1C" w:rsidRPr="004A0F1C" w:rsidRDefault="004A0F1C" w:rsidP="009E4C4C">
      <w:pPr>
        <w:numPr>
          <w:ilvl w:val="0"/>
          <w:numId w:val="3"/>
        </w:numPr>
        <w:rPr>
          <w:lang w:val="en-US"/>
        </w:rPr>
      </w:pPr>
      <w:r w:rsidRPr="004A0F1C">
        <w:rPr>
          <w:lang w:val="en-US"/>
        </w:rPr>
        <w:t>Site reliability engineers focused on keeping OpenShift clusters and applications running without disruption. They are interested in troubleshooting infrastructure and application issues with OpenShift clusters and require automation skills to reduce the time to identify, diagnose, and remediate issues.</w:t>
      </w:r>
    </w:p>
    <w:p w14:paraId="48E478F8" w14:textId="77777777" w:rsidR="004A0F1C" w:rsidRPr="004A0F1C" w:rsidRDefault="004A0F1C" w:rsidP="004A0F1C">
      <w:pPr>
        <w:pStyle w:val="Heading1"/>
        <w:rPr>
          <w:lang w:val="en-US"/>
        </w:rPr>
      </w:pPr>
      <w:r w:rsidRPr="004A0F1C">
        <w:rPr>
          <w:lang w:val="en-US"/>
        </w:rPr>
        <w:t>Prerequisites</w:t>
      </w:r>
    </w:p>
    <w:p w14:paraId="0001A90D" w14:textId="77777777" w:rsidR="004A0F1C" w:rsidRPr="004A0F1C" w:rsidRDefault="004A0F1C" w:rsidP="009E4C4C">
      <w:pPr>
        <w:numPr>
          <w:ilvl w:val="0"/>
          <w:numId w:val="4"/>
        </w:numPr>
        <w:rPr>
          <w:lang w:val="en-US"/>
        </w:rPr>
      </w:pPr>
      <w:r w:rsidRPr="004A0F1C">
        <w:rPr>
          <w:lang w:val="en-US"/>
        </w:rPr>
        <w:t xml:space="preserve">Complete Red Hat OpenShift Administration II: Operating a Production Kubernetes Cluster (DO280) and </w:t>
      </w:r>
      <w:proofErr w:type="gramStart"/>
      <w:r w:rsidRPr="004A0F1C">
        <w:rPr>
          <w:lang w:val="en-US"/>
        </w:rPr>
        <w:t>become</w:t>
      </w:r>
      <w:proofErr w:type="gramEnd"/>
      <w:r w:rsidRPr="004A0F1C">
        <w:rPr>
          <w:lang w:val="en-US"/>
        </w:rPr>
        <w:t xml:space="preserve"> a Red Hat Certified Specialist in OpenShift Administration.</w:t>
      </w:r>
    </w:p>
    <w:p w14:paraId="5ABEFADD" w14:textId="77777777" w:rsidR="004A0F1C" w:rsidRPr="004A0F1C" w:rsidRDefault="004A0F1C" w:rsidP="009E4C4C">
      <w:pPr>
        <w:numPr>
          <w:ilvl w:val="0"/>
          <w:numId w:val="4"/>
        </w:numPr>
        <w:rPr>
          <w:lang w:val="en-US"/>
        </w:rPr>
      </w:pPr>
      <w:r w:rsidRPr="004A0F1C">
        <w:rPr>
          <w:lang w:val="en-US"/>
        </w:rPr>
        <w:t>Complete Red Hat System Administration II (RH134) and become a Red Hat Certified System Administrator.</w:t>
      </w:r>
    </w:p>
    <w:p w14:paraId="6BAAD164" w14:textId="77777777" w:rsidR="004A0F1C" w:rsidRPr="004A0F1C" w:rsidRDefault="004A0F1C" w:rsidP="009E4C4C">
      <w:pPr>
        <w:numPr>
          <w:ilvl w:val="0"/>
          <w:numId w:val="4"/>
        </w:numPr>
        <w:rPr>
          <w:lang w:val="en-US"/>
        </w:rPr>
      </w:pPr>
      <w:r w:rsidRPr="004A0F1C">
        <w:rPr>
          <w:lang w:val="en-US"/>
        </w:rPr>
        <w:t>Recommended, but not required: Become a Red Hat Certified Systems Engineer or a Red Hat Certified Specialist in Ansible Automation. Basic knowledge about writing and running Ansible playbooks is required.</w:t>
      </w:r>
    </w:p>
    <w:p w14:paraId="132FE09E" w14:textId="77777777" w:rsidR="004A0F1C" w:rsidRPr="004A0F1C" w:rsidRDefault="004A0F1C" w:rsidP="004A0F1C">
      <w:pPr>
        <w:pStyle w:val="Heading1"/>
        <w:rPr>
          <w:lang w:val="en-US"/>
        </w:rPr>
      </w:pPr>
      <w:r w:rsidRPr="004A0F1C">
        <w:rPr>
          <w:lang w:val="en-US"/>
        </w:rPr>
        <w:t>Course Objectives</w:t>
      </w:r>
    </w:p>
    <w:p w14:paraId="2EC8C778" w14:textId="77777777" w:rsidR="004A0F1C" w:rsidRPr="004A0F1C" w:rsidRDefault="004A0F1C" w:rsidP="009E4C4C">
      <w:pPr>
        <w:numPr>
          <w:ilvl w:val="0"/>
          <w:numId w:val="5"/>
        </w:numPr>
        <w:rPr>
          <w:lang w:val="en-US"/>
        </w:rPr>
      </w:pPr>
      <w:r w:rsidRPr="004A0F1C">
        <w:rPr>
          <w:lang w:val="en-US"/>
        </w:rPr>
        <w:t>Build upon the essential skills required to configure and manage an OpenShift 4.x cluster.</w:t>
      </w:r>
    </w:p>
    <w:p w14:paraId="679917AA" w14:textId="77777777" w:rsidR="004A0F1C" w:rsidRPr="004A0F1C" w:rsidRDefault="004A0F1C" w:rsidP="009E4C4C">
      <w:pPr>
        <w:numPr>
          <w:ilvl w:val="0"/>
          <w:numId w:val="5"/>
        </w:numPr>
        <w:rPr>
          <w:lang w:val="en-US"/>
        </w:rPr>
      </w:pPr>
      <w:r w:rsidRPr="004A0F1C">
        <w:rPr>
          <w:lang w:val="en-US"/>
        </w:rPr>
        <w:t>Teach enhanced skills needed to operate production environments at scale, including:</w:t>
      </w:r>
    </w:p>
    <w:p w14:paraId="772DC320" w14:textId="77777777" w:rsidR="004A0F1C" w:rsidRPr="004A0F1C" w:rsidRDefault="004A0F1C" w:rsidP="009E4C4C">
      <w:pPr>
        <w:numPr>
          <w:ilvl w:val="0"/>
          <w:numId w:val="5"/>
        </w:numPr>
        <w:rPr>
          <w:lang w:val="en-US"/>
        </w:rPr>
      </w:pPr>
      <w:r w:rsidRPr="004A0F1C">
        <w:rPr>
          <w:lang w:val="en-US"/>
        </w:rPr>
        <w:t>Automating Day 2 tasks to establish production clusters with higher performance and availability.</w:t>
      </w:r>
    </w:p>
    <w:p w14:paraId="31A391D2" w14:textId="77777777" w:rsidR="004A0F1C" w:rsidRPr="004A0F1C" w:rsidRDefault="004A0F1C" w:rsidP="009E4C4C">
      <w:pPr>
        <w:numPr>
          <w:ilvl w:val="0"/>
          <w:numId w:val="5"/>
        </w:numPr>
        <w:rPr>
          <w:lang w:val="en-US"/>
        </w:rPr>
      </w:pPr>
      <w:r w:rsidRPr="004A0F1C">
        <w:rPr>
          <w:lang w:val="en-US"/>
        </w:rPr>
        <w:t>Integrating OpenShift with enterprise authentication, storage, CI/CD, and GitOps systems to improve productivity of IT operations and compliance with organization’s standards.</w:t>
      </w:r>
    </w:p>
    <w:p w14:paraId="6B1DEE0B" w14:textId="77777777" w:rsidR="004A0F1C" w:rsidRPr="004A0F1C" w:rsidRDefault="004A0F1C" w:rsidP="009E4C4C">
      <w:pPr>
        <w:numPr>
          <w:ilvl w:val="0"/>
          <w:numId w:val="5"/>
        </w:numPr>
        <w:rPr>
          <w:lang w:val="en-US"/>
        </w:rPr>
      </w:pPr>
      <w:r w:rsidRPr="004A0F1C">
        <w:rPr>
          <w:lang w:val="en-US"/>
        </w:rPr>
        <w:t>Troubleshooting techniques to identify issues with cluster operators and compute capacity.</w:t>
      </w:r>
    </w:p>
    <w:p w14:paraId="642BD42E" w14:textId="53B0867B" w:rsidR="00466935" w:rsidRDefault="002A471D">
      <w:pPr>
        <w:spacing w:after="160" w:line="22" w:lineRule="auto"/>
      </w:pPr>
      <w:r>
        <w:br w:type="page"/>
      </w:r>
    </w:p>
    <w:p w14:paraId="10AE4102" w14:textId="77777777" w:rsidR="008C7922" w:rsidRDefault="008C7922">
      <w:pPr>
        <w:spacing w:after="160" w:line="22" w:lineRule="auto"/>
      </w:pPr>
    </w:p>
    <w:p w14:paraId="04C5BADE" w14:textId="179E2B7B" w:rsidR="00CF2BB7" w:rsidRDefault="00CF2BB7" w:rsidP="00CF2BB7">
      <w:pPr>
        <w:pStyle w:val="Quote"/>
        <w:rPr>
          <w:lang w:val="en-US"/>
        </w:rPr>
      </w:pPr>
      <w:r>
        <w:rPr>
          <w:lang w:val="en-US"/>
        </w:rPr>
        <w:t>Prepare your Instance to access OC</w:t>
      </w:r>
    </w:p>
    <w:p w14:paraId="38D741D5"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To install the OpenShift CLI (</w:t>
      </w:r>
      <w:proofErr w:type="spellStart"/>
      <w:r w:rsidRPr="0094336A">
        <w:rPr>
          <w:rFonts w:ascii="Courier New" w:eastAsia="Times New Roman" w:hAnsi="Courier New" w:cs="Courier New"/>
          <w:color w:val="auto"/>
          <w:szCs w:val="20"/>
          <w:lang w:val="en-US"/>
        </w:rPr>
        <w:t>oc</w:t>
      </w:r>
      <w:proofErr w:type="spellEnd"/>
      <w:r w:rsidRPr="0094336A">
        <w:rPr>
          <w:rFonts w:ascii="Segoe UI" w:eastAsia="Times New Roman" w:hAnsi="Segoe UI" w:cs="Segoe UI"/>
          <w:color w:val="auto"/>
          <w:sz w:val="21"/>
          <w:szCs w:val="21"/>
          <w:lang w:val="en-US"/>
        </w:rPr>
        <w:t>) on an Ubuntu EC2 instance, follow these steps:</w:t>
      </w:r>
    </w:p>
    <w:p w14:paraId="35055B07" w14:textId="77777777" w:rsidR="0094336A" w:rsidRPr="0094336A" w:rsidRDefault="0094336A" w:rsidP="0094336A">
      <w:pPr>
        <w:spacing w:before="100" w:beforeAutospacing="1" w:after="100" w:afterAutospacing="1" w:line="300" w:lineRule="atLeast"/>
        <w:outlineLvl w:val="2"/>
        <w:rPr>
          <w:rFonts w:ascii="Segoe UI" w:eastAsia="Times New Roman" w:hAnsi="Segoe UI" w:cs="Segoe UI"/>
          <w:b/>
          <w:bCs/>
          <w:color w:val="auto"/>
          <w:sz w:val="27"/>
          <w:szCs w:val="27"/>
          <w:lang w:val="en-US"/>
        </w:rPr>
      </w:pPr>
      <w:r w:rsidRPr="0094336A">
        <w:rPr>
          <w:rFonts w:ascii="Segoe UI" w:eastAsia="Times New Roman" w:hAnsi="Segoe UI" w:cs="Segoe UI"/>
          <w:b/>
          <w:bCs/>
          <w:color w:val="auto"/>
          <w:sz w:val="27"/>
          <w:szCs w:val="27"/>
          <w:lang w:val="en-US"/>
        </w:rPr>
        <w:t>1. Update the System</w:t>
      </w:r>
    </w:p>
    <w:p w14:paraId="2981DC6F"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 xml:space="preserve">First, ensure your system is </w:t>
      </w:r>
      <w:proofErr w:type="gramStart"/>
      <w:r w:rsidRPr="0094336A">
        <w:rPr>
          <w:rFonts w:ascii="Segoe UI" w:eastAsia="Times New Roman" w:hAnsi="Segoe UI" w:cs="Segoe UI"/>
          <w:color w:val="auto"/>
          <w:sz w:val="21"/>
          <w:szCs w:val="21"/>
          <w:lang w:val="en-US"/>
        </w:rPr>
        <w:t>up-to-date</w:t>
      </w:r>
      <w:proofErr w:type="gramEnd"/>
      <w:r w:rsidRPr="0094336A">
        <w:rPr>
          <w:rFonts w:ascii="Segoe UI" w:eastAsia="Times New Roman" w:hAnsi="Segoe UI" w:cs="Segoe UI"/>
          <w:color w:val="auto"/>
          <w:sz w:val="21"/>
          <w:szCs w:val="21"/>
          <w:lang w:val="en-US"/>
        </w:rPr>
        <w:t>:</w:t>
      </w:r>
    </w:p>
    <w:p w14:paraId="75F24D56"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apt update</w:t>
      </w:r>
    </w:p>
    <w:p w14:paraId="6B8DD33A"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apt upgrade -y</w:t>
      </w:r>
    </w:p>
    <w:p w14:paraId="3AED42FE" w14:textId="77777777" w:rsidR="0094336A" w:rsidRPr="0094336A" w:rsidRDefault="0094336A" w:rsidP="0094336A">
      <w:pPr>
        <w:spacing w:before="100" w:beforeAutospacing="1" w:after="100" w:afterAutospacing="1" w:line="300" w:lineRule="atLeast"/>
        <w:outlineLvl w:val="2"/>
        <w:rPr>
          <w:rFonts w:ascii="Segoe UI" w:eastAsia="Times New Roman" w:hAnsi="Segoe UI" w:cs="Segoe UI"/>
          <w:b/>
          <w:bCs/>
          <w:color w:val="auto"/>
          <w:sz w:val="27"/>
          <w:szCs w:val="27"/>
          <w:lang w:val="en-US"/>
        </w:rPr>
      </w:pPr>
      <w:r w:rsidRPr="0094336A">
        <w:rPr>
          <w:rFonts w:ascii="Segoe UI" w:eastAsia="Times New Roman" w:hAnsi="Segoe UI" w:cs="Segoe UI"/>
          <w:b/>
          <w:bCs/>
          <w:color w:val="auto"/>
          <w:sz w:val="27"/>
          <w:szCs w:val="27"/>
          <w:lang w:val="en-US"/>
        </w:rPr>
        <w:t>2. Install Dependencies</w:t>
      </w:r>
    </w:p>
    <w:p w14:paraId="3B2FEBE8"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Install necessary dependencies:</w:t>
      </w:r>
    </w:p>
    <w:p w14:paraId="3879F0C2"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apt install -y apt-transport-https ca-certificates curl software-properties-common</w:t>
      </w:r>
    </w:p>
    <w:p w14:paraId="39161546" w14:textId="77777777" w:rsidR="0094336A" w:rsidRPr="0094336A" w:rsidRDefault="0094336A" w:rsidP="0094336A">
      <w:pPr>
        <w:spacing w:before="100" w:beforeAutospacing="1" w:after="100" w:afterAutospacing="1" w:line="300" w:lineRule="atLeast"/>
        <w:outlineLvl w:val="2"/>
        <w:rPr>
          <w:rFonts w:ascii="Segoe UI" w:eastAsia="Times New Roman" w:hAnsi="Segoe UI" w:cs="Segoe UI"/>
          <w:b/>
          <w:bCs/>
          <w:color w:val="auto"/>
          <w:sz w:val="27"/>
          <w:szCs w:val="27"/>
          <w:lang w:val="en-US"/>
        </w:rPr>
      </w:pPr>
      <w:r w:rsidRPr="0094336A">
        <w:rPr>
          <w:rFonts w:ascii="Segoe UI" w:eastAsia="Times New Roman" w:hAnsi="Segoe UI" w:cs="Segoe UI"/>
          <w:b/>
          <w:bCs/>
          <w:color w:val="auto"/>
          <w:sz w:val="27"/>
          <w:szCs w:val="27"/>
          <w:lang w:val="en-US"/>
        </w:rPr>
        <w:t>3. Install Docker</w:t>
      </w:r>
    </w:p>
    <w:p w14:paraId="1F3AED42"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Docker is required for managing containerized applications:</w:t>
      </w:r>
    </w:p>
    <w:p w14:paraId="32ACB3C0"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r w:rsidRPr="0094336A">
        <w:rPr>
          <w:rFonts w:ascii="Courier New" w:eastAsia="Times New Roman" w:hAnsi="Courier New" w:cs="Courier New"/>
          <w:color w:val="auto"/>
          <w:szCs w:val="20"/>
          <w:lang w:val="en-US"/>
        </w:rPr>
        <w:t>curl -</w:t>
      </w:r>
      <w:proofErr w:type="spellStart"/>
      <w:r w:rsidRPr="0094336A">
        <w:rPr>
          <w:rFonts w:ascii="Courier New" w:eastAsia="Times New Roman" w:hAnsi="Courier New" w:cs="Courier New"/>
          <w:color w:val="auto"/>
          <w:szCs w:val="20"/>
          <w:lang w:val="en-US"/>
        </w:rPr>
        <w:t>fsSL</w:t>
      </w:r>
      <w:proofErr w:type="spellEnd"/>
      <w:r w:rsidRPr="0094336A">
        <w:rPr>
          <w:rFonts w:ascii="Courier New" w:eastAsia="Times New Roman" w:hAnsi="Courier New" w:cs="Courier New"/>
          <w:color w:val="auto"/>
          <w:szCs w:val="20"/>
          <w:lang w:val="en-US"/>
        </w:rPr>
        <w:t xml:space="preserve"> https://download.docker.com/linux/ubuntu/gpg | </w:t>
      </w: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apt-key add -</w:t>
      </w:r>
    </w:p>
    <w:p w14:paraId="26789E20"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add-apt-repository "deb [arch=amd64] https://download.docker.com/linux/ubuntu $(</w:t>
      </w:r>
      <w:proofErr w:type="spellStart"/>
      <w:r w:rsidRPr="0094336A">
        <w:rPr>
          <w:rFonts w:ascii="Courier New" w:eastAsia="Times New Roman" w:hAnsi="Courier New" w:cs="Courier New"/>
          <w:color w:val="auto"/>
          <w:szCs w:val="20"/>
          <w:lang w:val="en-US"/>
        </w:rPr>
        <w:t>lsb_release</w:t>
      </w:r>
      <w:proofErr w:type="spellEnd"/>
      <w:r w:rsidRPr="0094336A">
        <w:rPr>
          <w:rFonts w:ascii="Courier New" w:eastAsia="Times New Roman" w:hAnsi="Courier New" w:cs="Courier New"/>
          <w:color w:val="auto"/>
          <w:szCs w:val="20"/>
          <w:lang w:val="en-US"/>
        </w:rPr>
        <w:t xml:space="preserve"> -cs) stable"</w:t>
      </w:r>
    </w:p>
    <w:p w14:paraId="7C56EF23"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apt update</w:t>
      </w:r>
    </w:p>
    <w:p w14:paraId="2E2116CA"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apt install -y docker-</w:t>
      </w:r>
      <w:proofErr w:type="spellStart"/>
      <w:r w:rsidRPr="0094336A">
        <w:rPr>
          <w:rFonts w:ascii="Courier New" w:eastAsia="Times New Roman" w:hAnsi="Courier New" w:cs="Courier New"/>
          <w:color w:val="auto"/>
          <w:szCs w:val="20"/>
          <w:lang w:val="en-US"/>
        </w:rPr>
        <w:t>ce</w:t>
      </w:r>
      <w:proofErr w:type="spellEnd"/>
    </w:p>
    <w:p w14:paraId="46740DA3"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Verify Docker installation:</w:t>
      </w:r>
    </w:p>
    <w:p w14:paraId="6D3C0047"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gramStart"/>
      <w:r w:rsidRPr="0094336A">
        <w:rPr>
          <w:rFonts w:ascii="Courier New" w:eastAsia="Times New Roman" w:hAnsi="Courier New" w:cs="Courier New"/>
          <w:color w:val="auto"/>
          <w:szCs w:val="20"/>
          <w:lang w:val="en-US"/>
        </w:rPr>
        <w:t>docker --version</w:t>
      </w:r>
      <w:proofErr w:type="gramEnd"/>
    </w:p>
    <w:p w14:paraId="31E38A5F" w14:textId="77777777" w:rsidR="0094336A" w:rsidRPr="0094336A" w:rsidRDefault="0094336A" w:rsidP="0094336A">
      <w:pPr>
        <w:spacing w:before="100" w:beforeAutospacing="1" w:after="100" w:afterAutospacing="1" w:line="300" w:lineRule="atLeast"/>
        <w:outlineLvl w:val="2"/>
        <w:rPr>
          <w:rFonts w:ascii="Segoe UI" w:eastAsia="Times New Roman" w:hAnsi="Segoe UI" w:cs="Segoe UI"/>
          <w:b/>
          <w:bCs/>
          <w:color w:val="auto"/>
          <w:sz w:val="27"/>
          <w:szCs w:val="27"/>
          <w:lang w:val="en-US"/>
        </w:rPr>
      </w:pPr>
      <w:r w:rsidRPr="0094336A">
        <w:rPr>
          <w:rFonts w:ascii="Segoe UI" w:eastAsia="Times New Roman" w:hAnsi="Segoe UI" w:cs="Segoe UI"/>
          <w:b/>
          <w:bCs/>
          <w:color w:val="auto"/>
          <w:sz w:val="27"/>
          <w:szCs w:val="27"/>
          <w:lang w:val="en-US"/>
        </w:rPr>
        <w:t>4. Download and Install OpenShift CLI (</w:t>
      </w:r>
      <w:proofErr w:type="spellStart"/>
      <w:r w:rsidRPr="0094336A">
        <w:rPr>
          <w:rFonts w:ascii="Courier New" w:eastAsia="Times New Roman" w:hAnsi="Courier New" w:cs="Courier New"/>
          <w:b/>
          <w:bCs/>
          <w:color w:val="auto"/>
          <w:szCs w:val="20"/>
          <w:lang w:val="en-US"/>
        </w:rPr>
        <w:t>oc</w:t>
      </w:r>
      <w:proofErr w:type="spellEnd"/>
      <w:r w:rsidRPr="0094336A">
        <w:rPr>
          <w:rFonts w:ascii="Segoe UI" w:eastAsia="Times New Roman" w:hAnsi="Segoe UI" w:cs="Segoe UI"/>
          <w:b/>
          <w:bCs/>
          <w:color w:val="auto"/>
          <w:sz w:val="27"/>
          <w:szCs w:val="27"/>
          <w:lang w:val="en-US"/>
        </w:rPr>
        <w:t>)</w:t>
      </w:r>
    </w:p>
    <w:p w14:paraId="01402B9E"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Download the latest version of the OpenShift CLI:</w:t>
      </w:r>
    </w:p>
    <w:p w14:paraId="15D5FC5B"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wget</w:t>
      </w:r>
      <w:proofErr w:type="spellEnd"/>
      <w:r w:rsidRPr="0094336A">
        <w:rPr>
          <w:rFonts w:ascii="Courier New" w:eastAsia="Times New Roman" w:hAnsi="Courier New" w:cs="Courier New"/>
          <w:color w:val="auto"/>
          <w:szCs w:val="20"/>
          <w:lang w:val="en-US"/>
        </w:rPr>
        <w:t xml:space="preserve"> https://mirror.openshift.com/pub/openshift-v4/clients/oc/latest/linux/oc.tar.gz</w:t>
      </w:r>
    </w:p>
    <w:p w14:paraId="4D3EEC20"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Extract the downloaded archive:</w:t>
      </w:r>
    </w:p>
    <w:p w14:paraId="01F56E65"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r w:rsidRPr="0094336A">
        <w:rPr>
          <w:rFonts w:ascii="Courier New" w:eastAsia="Times New Roman" w:hAnsi="Courier New" w:cs="Courier New"/>
          <w:color w:val="auto"/>
          <w:szCs w:val="20"/>
          <w:lang w:val="en-US"/>
        </w:rPr>
        <w:t>tar -</w:t>
      </w:r>
      <w:proofErr w:type="spellStart"/>
      <w:r w:rsidRPr="0094336A">
        <w:rPr>
          <w:rFonts w:ascii="Courier New" w:eastAsia="Times New Roman" w:hAnsi="Courier New" w:cs="Courier New"/>
          <w:color w:val="auto"/>
          <w:szCs w:val="20"/>
          <w:lang w:val="en-US"/>
        </w:rPr>
        <w:t>xvf</w:t>
      </w:r>
      <w:proofErr w:type="spellEnd"/>
      <w:r w:rsidRPr="0094336A">
        <w:rPr>
          <w:rFonts w:ascii="Courier New" w:eastAsia="Times New Roman" w:hAnsi="Courier New" w:cs="Courier New"/>
          <w:color w:val="auto"/>
          <w:szCs w:val="20"/>
          <w:lang w:val="en-US"/>
        </w:rPr>
        <w:t xml:space="preserve"> oc.tar.gz</w:t>
      </w:r>
    </w:p>
    <w:p w14:paraId="3F98BD8E"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 xml:space="preserve">Move the </w:t>
      </w:r>
      <w:proofErr w:type="spellStart"/>
      <w:r w:rsidRPr="0094336A">
        <w:rPr>
          <w:rFonts w:ascii="Courier New" w:eastAsia="Times New Roman" w:hAnsi="Courier New" w:cs="Courier New"/>
          <w:color w:val="auto"/>
          <w:szCs w:val="20"/>
          <w:lang w:val="en-US"/>
        </w:rPr>
        <w:t>oc</w:t>
      </w:r>
      <w:proofErr w:type="spellEnd"/>
      <w:r w:rsidRPr="0094336A">
        <w:rPr>
          <w:rFonts w:ascii="Segoe UI" w:eastAsia="Times New Roman" w:hAnsi="Segoe UI" w:cs="Segoe UI"/>
          <w:color w:val="auto"/>
          <w:sz w:val="21"/>
          <w:szCs w:val="21"/>
          <w:lang w:val="en-US"/>
        </w:rPr>
        <w:t xml:space="preserve"> binary to </w:t>
      </w:r>
      <w:r w:rsidRPr="0094336A">
        <w:rPr>
          <w:rFonts w:ascii="Courier New" w:eastAsia="Times New Roman" w:hAnsi="Courier New" w:cs="Courier New"/>
          <w:color w:val="auto"/>
          <w:szCs w:val="20"/>
          <w:lang w:val="en-US"/>
        </w:rPr>
        <w:t>/</w:t>
      </w:r>
      <w:proofErr w:type="spellStart"/>
      <w:r w:rsidRPr="0094336A">
        <w:rPr>
          <w:rFonts w:ascii="Courier New" w:eastAsia="Times New Roman" w:hAnsi="Courier New" w:cs="Courier New"/>
          <w:color w:val="auto"/>
          <w:szCs w:val="20"/>
          <w:lang w:val="en-US"/>
        </w:rPr>
        <w:t>usr</w:t>
      </w:r>
      <w:proofErr w:type="spellEnd"/>
      <w:r w:rsidRPr="0094336A">
        <w:rPr>
          <w:rFonts w:ascii="Courier New" w:eastAsia="Times New Roman" w:hAnsi="Courier New" w:cs="Courier New"/>
          <w:color w:val="auto"/>
          <w:szCs w:val="20"/>
          <w:lang w:val="en-US"/>
        </w:rPr>
        <w:t>/local/bin</w:t>
      </w:r>
      <w:r w:rsidRPr="0094336A">
        <w:rPr>
          <w:rFonts w:ascii="Segoe UI" w:eastAsia="Times New Roman" w:hAnsi="Segoe UI" w:cs="Segoe UI"/>
          <w:color w:val="auto"/>
          <w:sz w:val="21"/>
          <w:szCs w:val="21"/>
          <w:lang w:val="en-US"/>
        </w:rPr>
        <w:t>:</w:t>
      </w:r>
    </w:p>
    <w:p w14:paraId="61ACD883"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mv </w:t>
      </w:r>
      <w:proofErr w:type="spellStart"/>
      <w:r w:rsidRPr="0094336A">
        <w:rPr>
          <w:rFonts w:ascii="Courier New" w:eastAsia="Times New Roman" w:hAnsi="Courier New" w:cs="Courier New"/>
          <w:color w:val="auto"/>
          <w:szCs w:val="20"/>
          <w:lang w:val="en-US"/>
        </w:rPr>
        <w:t>oc</w:t>
      </w:r>
      <w:proofErr w:type="spellEnd"/>
      <w:r w:rsidRPr="0094336A">
        <w:rPr>
          <w:rFonts w:ascii="Courier New" w:eastAsia="Times New Roman" w:hAnsi="Courier New" w:cs="Courier New"/>
          <w:color w:val="auto"/>
          <w:szCs w:val="20"/>
          <w:lang w:val="en-US"/>
        </w:rPr>
        <w:t xml:space="preserve"> /</w:t>
      </w:r>
      <w:proofErr w:type="spellStart"/>
      <w:r w:rsidRPr="0094336A">
        <w:rPr>
          <w:rFonts w:ascii="Courier New" w:eastAsia="Times New Roman" w:hAnsi="Courier New" w:cs="Courier New"/>
          <w:color w:val="auto"/>
          <w:szCs w:val="20"/>
          <w:lang w:val="en-US"/>
        </w:rPr>
        <w:t>usr</w:t>
      </w:r>
      <w:proofErr w:type="spellEnd"/>
      <w:r w:rsidRPr="0094336A">
        <w:rPr>
          <w:rFonts w:ascii="Courier New" w:eastAsia="Times New Roman" w:hAnsi="Courier New" w:cs="Courier New"/>
          <w:color w:val="auto"/>
          <w:szCs w:val="20"/>
          <w:lang w:val="en-US"/>
        </w:rPr>
        <w:t>/local/bin/</w:t>
      </w:r>
    </w:p>
    <w:p w14:paraId="3EFB07F6"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Verify the installation:</w:t>
      </w:r>
    </w:p>
    <w:p w14:paraId="3F6D3133"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lastRenderedPageBreak/>
        <w:t>oc</w:t>
      </w:r>
      <w:proofErr w:type="spellEnd"/>
      <w:r w:rsidRPr="0094336A">
        <w:rPr>
          <w:rFonts w:ascii="Courier New" w:eastAsia="Times New Roman" w:hAnsi="Courier New" w:cs="Courier New"/>
          <w:color w:val="auto"/>
          <w:szCs w:val="20"/>
          <w:lang w:val="en-US"/>
        </w:rPr>
        <w:t xml:space="preserve"> version</w:t>
      </w:r>
    </w:p>
    <w:p w14:paraId="5B053A48" w14:textId="77777777" w:rsidR="0094336A" w:rsidRPr="0094336A" w:rsidRDefault="0094336A" w:rsidP="0094336A">
      <w:pPr>
        <w:spacing w:before="100" w:beforeAutospacing="1" w:after="100" w:afterAutospacing="1" w:line="300" w:lineRule="atLeast"/>
        <w:outlineLvl w:val="2"/>
        <w:rPr>
          <w:rFonts w:ascii="Segoe UI" w:eastAsia="Times New Roman" w:hAnsi="Segoe UI" w:cs="Segoe UI"/>
          <w:b/>
          <w:bCs/>
          <w:color w:val="auto"/>
          <w:sz w:val="27"/>
          <w:szCs w:val="27"/>
          <w:lang w:val="en-US"/>
        </w:rPr>
      </w:pPr>
      <w:r w:rsidRPr="0094336A">
        <w:rPr>
          <w:rFonts w:ascii="Segoe UI" w:eastAsia="Times New Roman" w:hAnsi="Segoe UI" w:cs="Segoe UI"/>
          <w:b/>
          <w:bCs/>
          <w:color w:val="auto"/>
          <w:sz w:val="27"/>
          <w:szCs w:val="27"/>
          <w:lang w:val="en-US"/>
        </w:rPr>
        <w:t xml:space="preserve">5. Install </w:t>
      </w:r>
      <w:proofErr w:type="spellStart"/>
      <w:r w:rsidRPr="0094336A">
        <w:rPr>
          <w:rFonts w:ascii="Courier New" w:eastAsia="Times New Roman" w:hAnsi="Courier New" w:cs="Courier New"/>
          <w:b/>
          <w:bCs/>
          <w:color w:val="auto"/>
          <w:szCs w:val="20"/>
          <w:lang w:val="en-US"/>
        </w:rPr>
        <w:t>kubectl</w:t>
      </w:r>
      <w:proofErr w:type="spellEnd"/>
      <w:r w:rsidRPr="0094336A">
        <w:rPr>
          <w:rFonts w:ascii="Segoe UI" w:eastAsia="Times New Roman" w:hAnsi="Segoe UI" w:cs="Segoe UI"/>
          <w:b/>
          <w:bCs/>
          <w:color w:val="auto"/>
          <w:sz w:val="27"/>
          <w:szCs w:val="27"/>
          <w:lang w:val="en-US"/>
        </w:rPr>
        <w:t xml:space="preserve"> (Optional)</w:t>
      </w:r>
    </w:p>
    <w:p w14:paraId="7299C44E"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 xml:space="preserve">If you need </w:t>
      </w:r>
      <w:proofErr w:type="spellStart"/>
      <w:r w:rsidRPr="0094336A">
        <w:rPr>
          <w:rFonts w:ascii="Courier New" w:eastAsia="Times New Roman" w:hAnsi="Courier New" w:cs="Courier New"/>
          <w:color w:val="auto"/>
          <w:szCs w:val="20"/>
          <w:lang w:val="en-US"/>
        </w:rPr>
        <w:t>kubectl</w:t>
      </w:r>
      <w:proofErr w:type="spellEnd"/>
      <w:r w:rsidRPr="0094336A">
        <w:rPr>
          <w:rFonts w:ascii="Segoe UI" w:eastAsia="Times New Roman" w:hAnsi="Segoe UI" w:cs="Segoe UI"/>
          <w:color w:val="auto"/>
          <w:sz w:val="21"/>
          <w:szCs w:val="21"/>
          <w:lang w:val="en-US"/>
        </w:rPr>
        <w:t xml:space="preserve"> for managing Kubernetes resources:</w:t>
      </w:r>
    </w:p>
    <w:p w14:paraId="100CD09C"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sudo</w:t>
      </w:r>
      <w:proofErr w:type="spellEnd"/>
      <w:r w:rsidRPr="0094336A">
        <w:rPr>
          <w:rFonts w:ascii="Courier New" w:eastAsia="Times New Roman" w:hAnsi="Courier New" w:cs="Courier New"/>
          <w:color w:val="auto"/>
          <w:szCs w:val="20"/>
          <w:lang w:val="en-US"/>
        </w:rPr>
        <w:t xml:space="preserve"> snap install </w:t>
      </w:r>
      <w:proofErr w:type="spellStart"/>
      <w:r w:rsidRPr="0094336A">
        <w:rPr>
          <w:rFonts w:ascii="Courier New" w:eastAsia="Times New Roman" w:hAnsi="Courier New" w:cs="Courier New"/>
          <w:color w:val="auto"/>
          <w:szCs w:val="20"/>
          <w:lang w:val="en-US"/>
        </w:rPr>
        <w:t>kubectl</w:t>
      </w:r>
      <w:proofErr w:type="spellEnd"/>
      <w:r w:rsidRPr="0094336A">
        <w:rPr>
          <w:rFonts w:ascii="Courier New" w:eastAsia="Times New Roman" w:hAnsi="Courier New" w:cs="Courier New"/>
          <w:color w:val="auto"/>
          <w:szCs w:val="20"/>
          <w:lang w:val="en-US"/>
        </w:rPr>
        <w:t xml:space="preserve"> --classic</w:t>
      </w:r>
    </w:p>
    <w:p w14:paraId="56ABB647"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 xml:space="preserve">Verify </w:t>
      </w:r>
      <w:proofErr w:type="spellStart"/>
      <w:r w:rsidRPr="0094336A">
        <w:rPr>
          <w:rFonts w:ascii="Courier New" w:eastAsia="Times New Roman" w:hAnsi="Courier New" w:cs="Courier New"/>
          <w:color w:val="auto"/>
          <w:szCs w:val="20"/>
          <w:lang w:val="en-US"/>
        </w:rPr>
        <w:t>kubectl</w:t>
      </w:r>
      <w:proofErr w:type="spellEnd"/>
      <w:r w:rsidRPr="0094336A">
        <w:rPr>
          <w:rFonts w:ascii="Segoe UI" w:eastAsia="Times New Roman" w:hAnsi="Segoe UI" w:cs="Segoe UI"/>
          <w:color w:val="auto"/>
          <w:sz w:val="21"/>
          <w:szCs w:val="21"/>
          <w:lang w:val="en-US"/>
        </w:rPr>
        <w:t xml:space="preserve"> installation:</w:t>
      </w:r>
    </w:p>
    <w:p w14:paraId="147CB82F"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kubectl</w:t>
      </w:r>
      <w:proofErr w:type="spellEnd"/>
      <w:r w:rsidRPr="0094336A">
        <w:rPr>
          <w:rFonts w:ascii="Courier New" w:eastAsia="Times New Roman" w:hAnsi="Courier New" w:cs="Courier New"/>
          <w:color w:val="auto"/>
          <w:szCs w:val="20"/>
          <w:lang w:val="en-US"/>
        </w:rPr>
        <w:t xml:space="preserve"> version --client</w:t>
      </w:r>
    </w:p>
    <w:p w14:paraId="0FB29641" w14:textId="77777777" w:rsidR="0094336A" w:rsidRPr="0094336A" w:rsidRDefault="0094336A" w:rsidP="0094336A">
      <w:pPr>
        <w:spacing w:before="100" w:beforeAutospacing="1" w:after="100" w:afterAutospacing="1" w:line="300" w:lineRule="atLeast"/>
        <w:outlineLvl w:val="2"/>
        <w:rPr>
          <w:rFonts w:ascii="Segoe UI" w:eastAsia="Times New Roman" w:hAnsi="Segoe UI" w:cs="Segoe UI"/>
          <w:b/>
          <w:bCs/>
          <w:color w:val="auto"/>
          <w:sz w:val="27"/>
          <w:szCs w:val="27"/>
          <w:lang w:val="en-US"/>
        </w:rPr>
      </w:pPr>
      <w:r w:rsidRPr="0094336A">
        <w:rPr>
          <w:rFonts w:ascii="Segoe UI" w:eastAsia="Times New Roman" w:hAnsi="Segoe UI" w:cs="Segoe UI"/>
          <w:b/>
          <w:bCs/>
          <w:color w:val="auto"/>
          <w:sz w:val="27"/>
          <w:szCs w:val="27"/>
          <w:lang w:val="en-US"/>
        </w:rPr>
        <w:t>6. Configure OpenShift CLI</w:t>
      </w:r>
    </w:p>
    <w:p w14:paraId="513AF169"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Log in to your OpenShift cluster:</w:t>
      </w:r>
    </w:p>
    <w:p w14:paraId="5D4C3304" w14:textId="77777777" w:rsidR="0094336A" w:rsidRPr="0094336A" w:rsidRDefault="0094336A" w:rsidP="0094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auto"/>
          <w:szCs w:val="20"/>
          <w:lang w:val="en-US"/>
        </w:rPr>
      </w:pPr>
      <w:proofErr w:type="spellStart"/>
      <w:r w:rsidRPr="0094336A">
        <w:rPr>
          <w:rFonts w:ascii="Courier New" w:eastAsia="Times New Roman" w:hAnsi="Courier New" w:cs="Courier New"/>
          <w:color w:val="auto"/>
          <w:szCs w:val="20"/>
          <w:lang w:val="en-US"/>
        </w:rPr>
        <w:t>oc</w:t>
      </w:r>
      <w:proofErr w:type="spellEnd"/>
      <w:r w:rsidRPr="0094336A">
        <w:rPr>
          <w:rFonts w:ascii="Courier New" w:eastAsia="Times New Roman" w:hAnsi="Courier New" w:cs="Courier New"/>
          <w:color w:val="auto"/>
          <w:szCs w:val="20"/>
          <w:lang w:val="en-US"/>
        </w:rPr>
        <w:t xml:space="preserve"> login &lt;your-cluster-</w:t>
      </w:r>
      <w:proofErr w:type="spellStart"/>
      <w:r w:rsidRPr="0094336A">
        <w:rPr>
          <w:rFonts w:ascii="Courier New" w:eastAsia="Times New Roman" w:hAnsi="Courier New" w:cs="Courier New"/>
          <w:color w:val="auto"/>
          <w:szCs w:val="20"/>
          <w:lang w:val="en-US"/>
        </w:rPr>
        <w:t>url</w:t>
      </w:r>
      <w:proofErr w:type="spellEnd"/>
      <w:r w:rsidRPr="0094336A">
        <w:rPr>
          <w:rFonts w:ascii="Courier New" w:eastAsia="Times New Roman" w:hAnsi="Courier New" w:cs="Courier New"/>
          <w:color w:val="auto"/>
          <w:szCs w:val="20"/>
          <w:lang w:val="en-US"/>
        </w:rPr>
        <w:t>&gt;</w:t>
      </w:r>
    </w:p>
    <w:p w14:paraId="4F4E138B" w14:textId="77777777" w:rsidR="0094336A" w:rsidRPr="0094336A" w:rsidRDefault="0094336A" w:rsidP="0094336A">
      <w:pPr>
        <w:spacing w:before="100" w:beforeAutospacing="1" w:after="100" w:afterAutospacing="1" w:line="300" w:lineRule="atLeast"/>
        <w:rPr>
          <w:rFonts w:ascii="Segoe UI" w:eastAsia="Times New Roman" w:hAnsi="Segoe UI" w:cs="Segoe UI"/>
          <w:color w:val="auto"/>
          <w:sz w:val="21"/>
          <w:szCs w:val="21"/>
          <w:lang w:val="en-US"/>
        </w:rPr>
      </w:pPr>
      <w:r w:rsidRPr="0094336A">
        <w:rPr>
          <w:rFonts w:ascii="Segoe UI" w:eastAsia="Times New Roman" w:hAnsi="Segoe UI" w:cs="Segoe UI"/>
          <w:color w:val="auto"/>
          <w:sz w:val="21"/>
          <w:szCs w:val="21"/>
          <w:lang w:val="en-US"/>
        </w:rPr>
        <w:t xml:space="preserve">Replace </w:t>
      </w:r>
      <w:r w:rsidRPr="0094336A">
        <w:rPr>
          <w:rFonts w:ascii="Courier New" w:eastAsia="Times New Roman" w:hAnsi="Courier New" w:cs="Courier New"/>
          <w:color w:val="auto"/>
          <w:szCs w:val="20"/>
          <w:lang w:val="en-US"/>
        </w:rPr>
        <w:t>&lt;your-cluster-</w:t>
      </w:r>
      <w:proofErr w:type="spellStart"/>
      <w:r w:rsidRPr="0094336A">
        <w:rPr>
          <w:rFonts w:ascii="Courier New" w:eastAsia="Times New Roman" w:hAnsi="Courier New" w:cs="Courier New"/>
          <w:color w:val="auto"/>
          <w:szCs w:val="20"/>
          <w:lang w:val="en-US"/>
        </w:rPr>
        <w:t>url</w:t>
      </w:r>
      <w:proofErr w:type="spellEnd"/>
      <w:r w:rsidRPr="0094336A">
        <w:rPr>
          <w:rFonts w:ascii="Courier New" w:eastAsia="Times New Roman" w:hAnsi="Courier New" w:cs="Courier New"/>
          <w:color w:val="auto"/>
          <w:szCs w:val="20"/>
          <w:lang w:val="en-US"/>
        </w:rPr>
        <w:t>&gt;</w:t>
      </w:r>
      <w:r w:rsidRPr="0094336A">
        <w:rPr>
          <w:rFonts w:ascii="Segoe UI" w:eastAsia="Times New Roman" w:hAnsi="Segoe UI" w:cs="Segoe UI"/>
          <w:color w:val="auto"/>
          <w:sz w:val="21"/>
          <w:szCs w:val="21"/>
          <w:lang w:val="en-US"/>
        </w:rPr>
        <w:t xml:space="preserve"> with the URL of your OpenShift cluster. You will be prompted to enter your credentials.</w:t>
      </w:r>
    </w:p>
    <w:p w14:paraId="7D4B51CF" w14:textId="77777777" w:rsidR="00CF2BB7" w:rsidRPr="00CF2BB7" w:rsidRDefault="00CF2BB7" w:rsidP="00CF2BB7">
      <w:pPr>
        <w:rPr>
          <w:lang w:val="en-US"/>
        </w:rPr>
      </w:pPr>
    </w:p>
    <w:p w14:paraId="6B14335B" w14:textId="77777777" w:rsidR="00CF2BB7" w:rsidRPr="005929E1" w:rsidRDefault="00CF2BB7" w:rsidP="00CF2BB7">
      <w:pPr>
        <w:pStyle w:val="Quote"/>
        <w:rPr>
          <w:lang w:val="en-US"/>
        </w:rPr>
      </w:pPr>
      <w:r w:rsidRPr="005929E1">
        <w:rPr>
          <w:lang w:val="en-US"/>
        </w:rPr>
        <w:t>Demonstrate that OpenShift is Kubernetes by deploying Kubernetes-native applications on</w:t>
      </w:r>
      <w:r>
        <w:rPr>
          <w:lang w:val="en-US"/>
        </w:rPr>
        <w:t xml:space="preserve"> </w:t>
      </w:r>
      <w:r w:rsidRPr="005929E1">
        <w:rPr>
          <w:lang w:val="en-US"/>
        </w:rPr>
        <w:t>OpenShift.</w:t>
      </w:r>
      <w:r w:rsidRPr="005929E1">
        <w:rPr>
          <w:rFonts w:ascii="Calibri" w:hAnsi="Calibri" w:cs="Calibri"/>
          <w:lang w:val="en-US"/>
        </w:rPr>
        <w:t> </w:t>
      </w:r>
    </w:p>
    <w:p w14:paraId="0103179C" w14:textId="77777777" w:rsidR="00CF2BB7" w:rsidRPr="005929E1" w:rsidRDefault="00CF2BB7" w:rsidP="00CF2BB7">
      <w:pPr>
        <w:rPr>
          <w:b/>
          <w:sz w:val="32"/>
          <w:lang w:val="en-US"/>
        </w:rPr>
      </w:pPr>
      <w:r w:rsidRPr="005929E1">
        <w:rPr>
          <w:b/>
          <w:bCs/>
          <w:sz w:val="32"/>
          <w:lang w:val="en-US"/>
        </w:rPr>
        <w:t>Move from Kubernetes to OpenShift</w:t>
      </w:r>
    </w:p>
    <w:p w14:paraId="6EAD69C0" w14:textId="77777777" w:rsidR="00CF2BB7" w:rsidRPr="005D168B" w:rsidRDefault="00CF2BB7" w:rsidP="00CF2BB7">
      <w:pPr>
        <w:spacing w:before="280" w:after="80"/>
        <w:outlineLvl w:val="2"/>
        <w:rPr>
          <w:rFonts w:ascii="Times New Roman" w:eastAsia="Times New Roman" w:hAnsi="Times New Roman" w:cs="Times New Roman"/>
          <w:b/>
          <w:bCs/>
          <w:color w:val="auto"/>
          <w:sz w:val="27"/>
          <w:szCs w:val="27"/>
          <w:lang w:val="en-US"/>
        </w:rPr>
      </w:pPr>
      <w:r w:rsidRPr="005D168B">
        <w:rPr>
          <w:rFonts w:ascii="Arial" w:eastAsia="Times New Roman" w:hAnsi="Arial" w:cs="Arial"/>
          <w:b/>
          <w:bCs/>
          <w:color w:val="000000"/>
          <w:sz w:val="26"/>
          <w:szCs w:val="26"/>
          <w:lang w:val="en-US"/>
        </w:rPr>
        <w:t>Prerequisites</w:t>
      </w:r>
    </w:p>
    <w:p w14:paraId="0DBEDFCB" w14:textId="77777777" w:rsidR="00CF2BB7" w:rsidRDefault="00CF2BB7" w:rsidP="009F04E9">
      <w:pPr>
        <w:numPr>
          <w:ilvl w:val="0"/>
          <w:numId w:val="9"/>
        </w:numPr>
        <w:spacing w:after="0"/>
        <w:textAlignment w:val="baseline"/>
        <w:rPr>
          <w:rFonts w:ascii="Arial" w:eastAsia="Times New Roman" w:hAnsi="Arial" w:cs="Arial"/>
          <w:color w:val="000000"/>
          <w:sz w:val="22"/>
          <w:lang w:val="en-US"/>
        </w:rPr>
      </w:pPr>
      <w:r w:rsidRPr="005D168B">
        <w:rPr>
          <w:rFonts w:ascii="Arial" w:eastAsia="Times New Roman" w:hAnsi="Arial" w:cs="Arial"/>
          <w:color w:val="000000"/>
          <w:sz w:val="22"/>
          <w:lang w:val="en-US"/>
        </w:rPr>
        <w:t>Access to OpenShift Console and CLI (</w:t>
      </w:r>
      <w:proofErr w:type="spellStart"/>
      <w:r w:rsidRPr="005D168B">
        <w:rPr>
          <w:rFonts w:ascii="Arial" w:eastAsia="Times New Roman" w:hAnsi="Arial" w:cs="Arial"/>
          <w:color w:val="000000"/>
          <w:sz w:val="22"/>
          <w:lang w:val="en-US"/>
        </w:rPr>
        <w:t>oc</w:t>
      </w:r>
      <w:proofErr w:type="spellEnd"/>
      <w:r w:rsidRPr="005D168B">
        <w:rPr>
          <w:rFonts w:ascii="Arial" w:eastAsia="Times New Roman" w:hAnsi="Arial" w:cs="Arial"/>
          <w:color w:val="000000"/>
          <w:sz w:val="22"/>
          <w:lang w:val="en-US"/>
        </w:rPr>
        <w:t>)</w:t>
      </w:r>
    </w:p>
    <w:p w14:paraId="6E9C231E" w14:textId="77777777" w:rsidR="00CF2BB7" w:rsidRPr="002041A2" w:rsidRDefault="00CF2BB7" w:rsidP="009F04E9">
      <w:pPr>
        <w:numPr>
          <w:ilvl w:val="0"/>
          <w:numId w:val="9"/>
        </w:numPr>
        <w:spacing w:after="0"/>
        <w:textAlignment w:val="baseline"/>
        <w:rPr>
          <w:rFonts w:ascii="Arial" w:eastAsia="Times New Roman" w:hAnsi="Arial" w:cs="Arial"/>
          <w:color w:val="000000"/>
          <w:sz w:val="22"/>
          <w:lang w:val="en-US"/>
        </w:rPr>
      </w:pPr>
      <w:r w:rsidRPr="005D168B">
        <w:rPr>
          <w:rFonts w:ascii="Arial" w:eastAsia="Times New Roman" w:hAnsi="Arial" w:cs="Arial"/>
          <w:color w:val="000000"/>
          <w:sz w:val="22"/>
          <w:lang w:val="en-US"/>
        </w:rPr>
        <w:t>Basic knowledge of Kubernetes</w:t>
      </w:r>
    </w:p>
    <w:p w14:paraId="76FC34D3" w14:textId="77777777" w:rsidR="00CF2BB7" w:rsidRPr="002041A2" w:rsidRDefault="00CF2BB7" w:rsidP="009F04E9">
      <w:pPr>
        <w:numPr>
          <w:ilvl w:val="0"/>
          <w:numId w:val="9"/>
        </w:numPr>
        <w:spacing w:after="0"/>
        <w:textAlignment w:val="baseline"/>
        <w:rPr>
          <w:rFonts w:ascii="Arial" w:eastAsia="Times New Roman" w:hAnsi="Arial" w:cs="Arial"/>
          <w:color w:val="000000"/>
          <w:sz w:val="22"/>
          <w:lang w:val="en-US"/>
        </w:rPr>
      </w:pPr>
      <w:r w:rsidRPr="005D168B">
        <w:rPr>
          <w:rFonts w:ascii="Arial" w:eastAsia="Times New Roman" w:hAnsi="Arial" w:cs="Arial"/>
          <w:color w:val="000000"/>
          <w:sz w:val="22"/>
          <w:lang w:val="en-US"/>
        </w:rPr>
        <w:t xml:space="preserve">An </w:t>
      </w:r>
      <w:proofErr w:type="gramStart"/>
      <w:r w:rsidRPr="005D168B">
        <w:rPr>
          <w:rFonts w:ascii="Arial" w:eastAsia="Times New Roman" w:hAnsi="Arial" w:cs="Arial"/>
          <w:color w:val="000000"/>
          <w:sz w:val="22"/>
          <w:lang w:val="en-US"/>
        </w:rPr>
        <w:t>example</w:t>
      </w:r>
      <w:proofErr w:type="gramEnd"/>
      <w:r w:rsidRPr="005D168B">
        <w:rPr>
          <w:rFonts w:ascii="Arial" w:eastAsia="Times New Roman" w:hAnsi="Arial" w:cs="Arial"/>
          <w:color w:val="000000"/>
          <w:sz w:val="22"/>
          <w:lang w:val="en-US"/>
        </w:rPr>
        <w:t xml:space="preserve"> Kubernetes-native app (YAML files or container image)</w:t>
      </w:r>
    </w:p>
    <w:p w14:paraId="44837777" w14:textId="77777777" w:rsidR="00CF2BB7" w:rsidRDefault="00CF2BB7" w:rsidP="009F04E9">
      <w:pPr>
        <w:numPr>
          <w:ilvl w:val="0"/>
          <w:numId w:val="9"/>
        </w:numPr>
        <w:spacing w:after="240"/>
        <w:textAlignment w:val="baseline"/>
        <w:rPr>
          <w:rFonts w:ascii="Arial" w:eastAsia="Times New Roman" w:hAnsi="Arial" w:cs="Arial"/>
          <w:color w:val="000000"/>
          <w:sz w:val="22"/>
          <w:lang w:val="en-US"/>
        </w:rPr>
      </w:pPr>
      <w:r w:rsidRPr="005D168B">
        <w:rPr>
          <w:rFonts w:ascii="Arial" w:eastAsia="Times New Roman" w:hAnsi="Arial" w:cs="Arial"/>
          <w:color w:val="000000"/>
          <w:sz w:val="22"/>
          <w:lang w:val="en-US"/>
        </w:rPr>
        <w:t>OpenShift project/namespace created for deployment</w:t>
      </w:r>
    </w:p>
    <w:p w14:paraId="72A1C09F"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42679B28" w14:textId="77777777" w:rsidR="00370AA6" w:rsidRPr="00370AA6" w:rsidRDefault="00000000" w:rsidP="00370AA6">
      <w:pPr>
        <w:spacing w:after="240"/>
        <w:textAlignment w:val="baseline"/>
        <w:rPr>
          <w:rFonts w:ascii="Arial" w:eastAsia="Times New Roman" w:hAnsi="Arial" w:cs="Arial"/>
          <w:color w:val="000000"/>
          <w:sz w:val="22"/>
          <w:lang w:val="en-US"/>
        </w:rPr>
      </w:pPr>
      <w:r>
        <w:rPr>
          <w:rFonts w:ascii="Arial" w:eastAsia="Times New Roman" w:hAnsi="Arial" w:cs="Arial"/>
          <w:color w:val="000000"/>
          <w:sz w:val="22"/>
          <w:lang w:val="en-US"/>
        </w:rPr>
        <w:pict w14:anchorId="33CE28AD">
          <v:rect id="_x0000_i1025" style="width:0;height:1.5pt" o:hralign="center" o:hrstd="t" o:hr="t" fillcolor="#a0a0a0" stroked="f"/>
        </w:pict>
      </w:r>
    </w:p>
    <w:p w14:paraId="1BB83011"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Lab Guide: Deploying the nginx-ex App on OpenShift</w:t>
      </w:r>
    </w:p>
    <w:p w14:paraId="0418AA30"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Prerequisites</w:t>
      </w:r>
    </w:p>
    <w:p w14:paraId="414594C8" w14:textId="77777777" w:rsidR="00370AA6" w:rsidRPr="00370AA6" w:rsidRDefault="00370AA6" w:rsidP="009F04E9">
      <w:pPr>
        <w:numPr>
          <w:ilvl w:val="0"/>
          <w:numId w:val="10"/>
        </w:num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Access to OpenShift Console and CLI (</w:t>
      </w:r>
      <w:proofErr w:type="spellStart"/>
      <w:r w:rsidRPr="00370AA6">
        <w:rPr>
          <w:rFonts w:ascii="Arial" w:eastAsia="Times New Roman" w:hAnsi="Arial" w:cs="Arial"/>
          <w:color w:val="000000"/>
          <w:sz w:val="22"/>
          <w:lang w:val="en-US"/>
        </w:rPr>
        <w:t>oc</w:t>
      </w:r>
      <w:proofErr w:type="spellEnd"/>
      <w:r w:rsidRPr="00370AA6">
        <w:rPr>
          <w:rFonts w:ascii="Arial" w:eastAsia="Times New Roman" w:hAnsi="Arial" w:cs="Arial"/>
          <w:color w:val="000000"/>
          <w:sz w:val="22"/>
          <w:lang w:val="en-US"/>
        </w:rPr>
        <w:t>)</w:t>
      </w:r>
    </w:p>
    <w:p w14:paraId="25698FFA" w14:textId="77777777" w:rsidR="00370AA6" w:rsidRPr="00370AA6" w:rsidRDefault="00370AA6" w:rsidP="009F04E9">
      <w:pPr>
        <w:numPr>
          <w:ilvl w:val="0"/>
          <w:numId w:val="10"/>
        </w:num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Basic knowledge of Kubernetes</w:t>
      </w:r>
    </w:p>
    <w:p w14:paraId="5DC5430F" w14:textId="77777777" w:rsidR="00370AA6" w:rsidRPr="00370AA6" w:rsidRDefault="00370AA6" w:rsidP="009F04E9">
      <w:pPr>
        <w:numPr>
          <w:ilvl w:val="0"/>
          <w:numId w:val="10"/>
        </w:num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OpenShift project/namespace created for deployment</w:t>
      </w:r>
    </w:p>
    <w:p w14:paraId="73AA7D19"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Step 1: Log in to OpenShift</w:t>
      </w:r>
    </w:p>
    <w:p w14:paraId="6E8E2270"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lastRenderedPageBreak/>
        <w:t>Using CLI:</w:t>
      </w:r>
    </w:p>
    <w:p w14:paraId="5DCC145A"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login &lt;</w:t>
      </w:r>
      <w:proofErr w:type="spellStart"/>
      <w:r w:rsidRPr="00370AA6">
        <w:rPr>
          <w:rStyle w:val="HPEGreen"/>
          <w:lang w:val="en-US"/>
        </w:rPr>
        <w:t>OpenShift_API_URL</w:t>
      </w:r>
      <w:proofErr w:type="spellEnd"/>
      <w:r w:rsidRPr="00370AA6">
        <w:rPr>
          <w:rStyle w:val="HPEGreen"/>
          <w:lang w:val="en-US"/>
        </w:rPr>
        <w:t>&gt; --token=&lt;</w:t>
      </w:r>
      <w:proofErr w:type="spellStart"/>
      <w:r w:rsidRPr="00370AA6">
        <w:rPr>
          <w:rStyle w:val="HPEGreen"/>
          <w:lang w:val="en-US"/>
        </w:rPr>
        <w:t>your_token</w:t>
      </w:r>
      <w:proofErr w:type="spellEnd"/>
      <w:r w:rsidRPr="00370AA6">
        <w:rPr>
          <w:rStyle w:val="HPEGreen"/>
          <w:lang w:val="en-US"/>
        </w:rPr>
        <w:t>&gt;</w:t>
      </w:r>
    </w:p>
    <w:p w14:paraId="7935AFA9"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1BA0E6F9"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You can get the API URL and token from the OpenShift Web Console (top-right user menu &gt; Copy Login Command).</w:t>
      </w:r>
    </w:p>
    <w:p w14:paraId="06C9AC9C"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Step 2: Create a New Project</w:t>
      </w:r>
    </w:p>
    <w:p w14:paraId="01EFA176"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new-project my-nginx-ex-app</w:t>
      </w:r>
    </w:p>
    <w:p w14:paraId="6111D59A"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043C5576"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Step 3: Deploy the nginx-ex Application</w:t>
      </w:r>
    </w:p>
    <w:p w14:paraId="19A73230"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Use the Source-to-Image (S2I) method to build and deploy the application:</w:t>
      </w:r>
    </w:p>
    <w:p w14:paraId="3E3D1642"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new-app centos/nginx-112-centos7~https://github.com/</w:t>
      </w:r>
      <w:proofErr w:type="spellStart"/>
      <w:r w:rsidRPr="00370AA6">
        <w:rPr>
          <w:rStyle w:val="HPEGreen"/>
          <w:lang w:val="en-US"/>
        </w:rPr>
        <w:t>sclorg</w:t>
      </w:r>
      <w:proofErr w:type="spellEnd"/>
      <w:r w:rsidRPr="00370AA6">
        <w:rPr>
          <w:rStyle w:val="HPEGreen"/>
          <w:lang w:val="en-US"/>
        </w:rPr>
        <w:t>/nginx-ex</w:t>
      </w:r>
    </w:p>
    <w:p w14:paraId="488BAC01"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31528DE3"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Alternatively, you can deploy using the sample template:</w:t>
      </w:r>
    </w:p>
    <w:p w14:paraId="471A0A0B"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new-app -f https://raw.githubusercontent.com/sclorg/nginx-ex/master/openshift/templates/nginx.json</w:t>
      </w:r>
    </w:p>
    <w:p w14:paraId="4D0013E6"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17083879"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Step 4: Expose the Application</w:t>
      </w:r>
    </w:p>
    <w:p w14:paraId="316B2C3C"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OpenShift requires a route for external access:</w:t>
      </w:r>
    </w:p>
    <w:p w14:paraId="778CCF10"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expose svc/nginx-ex</w:t>
      </w:r>
    </w:p>
    <w:p w14:paraId="6FF08DC6"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7A7BD398"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Check the route:</w:t>
      </w:r>
    </w:p>
    <w:p w14:paraId="7B71795B"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get route</w:t>
      </w:r>
    </w:p>
    <w:p w14:paraId="4B49A419"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63293FA7"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You’ll get a public URL to access the application.</w:t>
      </w:r>
    </w:p>
    <w:p w14:paraId="407BCB13"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Step 5: Verify the Deployment</w:t>
      </w:r>
    </w:p>
    <w:p w14:paraId="682A76D6"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get all</w:t>
      </w:r>
    </w:p>
    <w:p w14:paraId="401DCEE7"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5297419E"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Check pods, deployment, service, and route.</w:t>
      </w:r>
    </w:p>
    <w:p w14:paraId="0FBD321A"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To view logs:</w:t>
      </w:r>
    </w:p>
    <w:p w14:paraId="6837D1E8"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logs deploy/nginx-ex</w:t>
      </w:r>
    </w:p>
    <w:p w14:paraId="407C8F8B"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059B8E4F"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lastRenderedPageBreak/>
        <w:t>To open the app:</w:t>
      </w:r>
    </w:p>
    <w:p w14:paraId="3BAF12C3"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get route</w:t>
      </w:r>
    </w:p>
    <w:p w14:paraId="466FA72B"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446CFEC7" w14:textId="77777777" w:rsidR="00370AA6" w:rsidRPr="00370AA6" w:rsidRDefault="00370AA6" w:rsidP="00370AA6">
      <w:pPr>
        <w:spacing w:after="240"/>
        <w:textAlignment w:val="baseline"/>
        <w:rPr>
          <w:rFonts w:ascii="Arial" w:eastAsia="Times New Roman" w:hAnsi="Arial" w:cs="Arial"/>
          <w:color w:val="000000"/>
          <w:sz w:val="22"/>
          <w:lang w:val="en-US"/>
        </w:rPr>
      </w:pPr>
      <w:r w:rsidRPr="00370AA6">
        <w:rPr>
          <w:rFonts w:ascii="Arial" w:eastAsia="Times New Roman" w:hAnsi="Arial" w:cs="Arial"/>
          <w:color w:val="000000"/>
          <w:sz w:val="22"/>
          <w:lang w:val="en-US"/>
        </w:rPr>
        <w:t>Use the hostname in a browser.</w:t>
      </w:r>
    </w:p>
    <w:p w14:paraId="2476F030" w14:textId="77777777" w:rsidR="00370AA6" w:rsidRPr="00370AA6" w:rsidRDefault="00370AA6" w:rsidP="00370AA6">
      <w:pPr>
        <w:spacing w:after="240"/>
        <w:textAlignment w:val="baseline"/>
        <w:rPr>
          <w:rFonts w:ascii="Arial" w:eastAsia="Times New Roman" w:hAnsi="Arial" w:cs="Arial"/>
          <w:b/>
          <w:bCs/>
          <w:color w:val="000000"/>
          <w:sz w:val="22"/>
          <w:lang w:val="en-US"/>
        </w:rPr>
      </w:pPr>
      <w:r w:rsidRPr="00370AA6">
        <w:rPr>
          <w:rFonts w:ascii="Arial" w:eastAsia="Times New Roman" w:hAnsi="Arial" w:cs="Arial"/>
          <w:b/>
          <w:bCs/>
          <w:color w:val="000000"/>
          <w:sz w:val="22"/>
          <w:lang w:val="en-US"/>
        </w:rPr>
        <w:t>Step 6: Cleanup</w:t>
      </w:r>
    </w:p>
    <w:p w14:paraId="01E91764" w14:textId="77777777" w:rsidR="00370AA6" w:rsidRPr="00370AA6" w:rsidRDefault="00370AA6" w:rsidP="00370AA6">
      <w:pPr>
        <w:spacing w:after="240"/>
        <w:textAlignment w:val="baseline"/>
        <w:rPr>
          <w:rStyle w:val="HPEGreen"/>
          <w:lang w:val="en-US"/>
        </w:rPr>
      </w:pPr>
      <w:proofErr w:type="spellStart"/>
      <w:r w:rsidRPr="00370AA6">
        <w:rPr>
          <w:rStyle w:val="HPEGreen"/>
          <w:lang w:val="en-US"/>
        </w:rPr>
        <w:t>oc</w:t>
      </w:r>
      <w:proofErr w:type="spellEnd"/>
      <w:r w:rsidRPr="00370AA6">
        <w:rPr>
          <w:rStyle w:val="HPEGreen"/>
          <w:lang w:val="en-US"/>
        </w:rPr>
        <w:t xml:space="preserve"> delete project my-nginx-ex-app</w:t>
      </w:r>
    </w:p>
    <w:p w14:paraId="66330269" w14:textId="77777777" w:rsidR="00370AA6" w:rsidRPr="00370AA6" w:rsidRDefault="00370AA6" w:rsidP="00370AA6">
      <w:pPr>
        <w:spacing w:after="240"/>
        <w:textAlignment w:val="baseline"/>
        <w:rPr>
          <w:rFonts w:ascii="Arial" w:eastAsia="Times New Roman" w:hAnsi="Arial" w:cs="Arial"/>
          <w:color w:val="000000"/>
          <w:sz w:val="22"/>
          <w:lang w:val="en-US"/>
        </w:rPr>
      </w:pPr>
    </w:p>
    <w:p w14:paraId="4DF060FE" w14:textId="77777777" w:rsidR="00370AA6" w:rsidRPr="00370AA6" w:rsidRDefault="00000000" w:rsidP="00370AA6">
      <w:pPr>
        <w:spacing w:after="240"/>
        <w:textAlignment w:val="baseline"/>
        <w:rPr>
          <w:rFonts w:ascii="Arial" w:eastAsia="Times New Roman" w:hAnsi="Arial" w:cs="Arial"/>
          <w:color w:val="000000"/>
          <w:sz w:val="22"/>
          <w:lang w:val="en-US"/>
        </w:rPr>
      </w:pPr>
      <w:r>
        <w:rPr>
          <w:rFonts w:ascii="Arial" w:eastAsia="Times New Roman" w:hAnsi="Arial" w:cs="Arial"/>
          <w:color w:val="000000"/>
          <w:sz w:val="22"/>
          <w:lang w:val="en-US"/>
        </w:rPr>
        <w:pict w14:anchorId="06FB52BD">
          <v:rect id="_x0000_i1026" style="width:0;height:1.5pt" o:hralign="center" o:hrstd="t" o:hr="t" fillcolor="#a0a0a0" stroked="f"/>
        </w:pict>
      </w:r>
    </w:p>
    <w:p w14:paraId="51E954D7" w14:textId="77777777" w:rsidR="00370AA6" w:rsidRDefault="00370AA6" w:rsidP="00370AA6">
      <w:pPr>
        <w:spacing w:after="240"/>
        <w:textAlignment w:val="baseline"/>
        <w:rPr>
          <w:rFonts w:ascii="Arial" w:eastAsia="Times New Roman" w:hAnsi="Arial" w:cs="Arial"/>
          <w:color w:val="000000"/>
          <w:sz w:val="22"/>
          <w:lang w:val="en-US"/>
        </w:rPr>
      </w:pPr>
    </w:p>
    <w:p w14:paraId="7F7E349C" w14:textId="77777777" w:rsidR="00B145BF" w:rsidRDefault="00B145BF" w:rsidP="00370AA6">
      <w:pPr>
        <w:spacing w:after="240"/>
        <w:textAlignment w:val="baseline"/>
        <w:rPr>
          <w:rFonts w:ascii="Arial" w:eastAsia="Times New Roman" w:hAnsi="Arial" w:cs="Arial"/>
          <w:color w:val="000000"/>
          <w:sz w:val="22"/>
          <w:lang w:val="en-US"/>
        </w:rPr>
      </w:pPr>
    </w:p>
    <w:p w14:paraId="6D123A4C" w14:textId="77777777" w:rsidR="00B145BF" w:rsidRPr="00370AA6" w:rsidRDefault="00B145BF" w:rsidP="00370AA6">
      <w:pPr>
        <w:spacing w:after="240"/>
        <w:textAlignment w:val="baseline"/>
        <w:rPr>
          <w:rFonts w:ascii="Arial" w:eastAsia="Times New Roman" w:hAnsi="Arial" w:cs="Arial"/>
          <w:color w:val="000000"/>
          <w:sz w:val="22"/>
          <w:lang w:val="en-US"/>
        </w:rPr>
      </w:pPr>
    </w:p>
    <w:p w14:paraId="205DBE3D" w14:textId="03F99881" w:rsidR="004A0F1C" w:rsidRDefault="002041A2" w:rsidP="007C1A44">
      <w:pPr>
        <w:spacing w:after="240"/>
        <w:textAlignment w:val="baseline"/>
        <w:rPr>
          <w:b/>
          <w:bCs/>
          <w:lang w:val="en-US"/>
        </w:rPr>
      </w:pPr>
      <w:r>
        <w:rPr>
          <w:lang w:val="en-US"/>
        </w:rPr>
        <w:t xml:space="preserve"> </w:t>
      </w:r>
    </w:p>
    <w:p w14:paraId="0598F06F" w14:textId="77777777" w:rsidR="00466935" w:rsidRPr="004A0F1C" w:rsidRDefault="00466935" w:rsidP="00466935">
      <w:pPr>
        <w:pStyle w:val="Quote"/>
        <w:ind w:left="0" w:firstLine="0"/>
        <w:rPr>
          <w:lang w:val="en-US"/>
        </w:rPr>
      </w:pPr>
      <w:r w:rsidRPr="004A0F1C">
        <w:rPr>
          <w:lang w:val="en-US"/>
        </w:rPr>
        <w:t>Lab Guide: Automate OpenShift Administration Tasks Using Bash Scripts</w:t>
      </w:r>
    </w:p>
    <w:p w14:paraId="574C76D0" w14:textId="77777777" w:rsidR="00466935" w:rsidRPr="004A0F1C" w:rsidRDefault="00466935" w:rsidP="00466935">
      <w:pPr>
        <w:pStyle w:val="Heading"/>
        <w:rPr>
          <w:lang w:val="en-US"/>
        </w:rPr>
      </w:pPr>
      <w:r w:rsidRPr="004A0F1C">
        <w:rPr>
          <w:lang w:val="en-US"/>
        </w:rPr>
        <w:t>Automating OpenShift Administration with Bash Scripts</w:t>
      </w:r>
    </w:p>
    <w:p w14:paraId="2B76F503" w14:textId="77777777" w:rsidR="00466935" w:rsidRPr="004A0F1C" w:rsidRDefault="00466935" w:rsidP="00466935">
      <w:pPr>
        <w:rPr>
          <w:lang w:val="en-US"/>
        </w:rPr>
      </w:pPr>
      <w:r w:rsidRPr="004A0F1C">
        <w:rPr>
          <w:lang w:val="en-US"/>
        </w:rPr>
        <w:t>This lab guide will walk you through creating and executing Bash scripts to automate common OpenShift administration tasks. It assumes you have:</w:t>
      </w:r>
    </w:p>
    <w:p w14:paraId="0DA239B4" w14:textId="77777777" w:rsidR="00466935" w:rsidRPr="004A0F1C" w:rsidRDefault="00466935" w:rsidP="009E4C4C">
      <w:pPr>
        <w:numPr>
          <w:ilvl w:val="0"/>
          <w:numId w:val="6"/>
        </w:numPr>
        <w:rPr>
          <w:lang w:val="en-US"/>
        </w:rPr>
      </w:pPr>
      <w:r w:rsidRPr="004A0F1C">
        <w:rPr>
          <w:lang w:val="en-US"/>
        </w:rPr>
        <w:t xml:space="preserve">Access to an OpenShift cluster with </w:t>
      </w:r>
      <w:proofErr w:type="spellStart"/>
      <w:r w:rsidRPr="004A0F1C">
        <w:rPr>
          <w:lang w:val="en-US"/>
        </w:rPr>
        <w:t>oc</w:t>
      </w:r>
      <w:proofErr w:type="spellEnd"/>
      <w:r w:rsidRPr="004A0F1C">
        <w:rPr>
          <w:lang w:val="en-US"/>
        </w:rPr>
        <w:t xml:space="preserve"> CLI tool configured and logged in.</w:t>
      </w:r>
    </w:p>
    <w:p w14:paraId="238C580E" w14:textId="77777777" w:rsidR="00466935" w:rsidRPr="004A0F1C" w:rsidRDefault="00466935" w:rsidP="009E4C4C">
      <w:pPr>
        <w:numPr>
          <w:ilvl w:val="0"/>
          <w:numId w:val="6"/>
        </w:numPr>
        <w:rPr>
          <w:lang w:val="en-US"/>
        </w:rPr>
      </w:pPr>
      <w:r w:rsidRPr="004A0F1C">
        <w:rPr>
          <w:lang w:val="en-US"/>
        </w:rPr>
        <w:t>Basic understanding of Linux command-line interface.</w:t>
      </w:r>
    </w:p>
    <w:p w14:paraId="5A1AC443" w14:textId="77777777" w:rsidR="00466935" w:rsidRPr="004A0F1C" w:rsidRDefault="00466935" w:rsidP="009E4C4C">
      <w:pPr>
        <w:numPr>
          <w:ilvl w:val="0"/>
          <w:numId w:val="6"/>
        </w:numPr>
        <w:rPr>
          <w:lang w:val="en-US"/>
        </w:rPr>
      </w:pPr>
      <w:r w:rsidRPr="004A0F1C">
        <w:rPr>
          <w:lang w:val="en-US"/>
        </w:rPr>
        <w:t xml:space="preserve">A text editor (like nano, vim, </w:t>
      </w:r>
      <w:proofErr w:type="spellStart"/>
      <w:r w:rsidRPr="004A0F1C">
        <w:rPr>
          <w:lang w:val="en-US"/>
        </w:rPr>
        <w:t>gedit</w:t>
      </w:r>
      <w:proofErr w:type="spellEnd"/>
      <w:r w:rsidRPr="004A0F1C">
        <w:rPr>
          <w:lang w:val="en-US"/>
        </w:rPr>
        <w:t>).</w:t>
      </w:r>
    </w:p>
    <w:p w14:paraId="4FE81A80" w14:textId="77777777" w:rsidR="00466935" w:rsidRPr="004A0F1C" w:rsidRDefault="00466935" w:rsidP="00466935">
      <w:pPr>
        <w:pStyle w:val="Heading"/>
        <w:rPr>
          <w:lang w:val="en-US"/>
        </w:rPr>
      </w:pPr>
      <w:r w:rsidRPr="004A0F1C">
        <w:rPr>
          <w:lang w:val="en-US"/>
        </w:rPr>
        <w:t>Lab Objectives:</w:t>
      </w:r>
    </w:p>
    <w:p w14:paraId="164D8A60" w14:textId="77777777" w:rsidR="00466935" w:rsidRPr="004A0F1C" w:rsidRDefault="00466935" w:rsidP="009E4C4C">
      <w:pPr>
        <w:numPr>
          <w:ilvl w:val="0"/>
          <w:numId w:val="7"/>
        </w:numPr>
        <w:rPr>
          <w:lang w:val="en-US"/>
        </w:rPr>
      </w:pPr>
      <w:r w:rsidRPr="004A0F1C">
        <w:rPr>
          <w:lang w:val="en-US"/>
        </w:rPr>
        <w:t xml:space="preserve">Learn to interact with the OpenShift cluster using the </w:t>
      </w:r>
      <w:proofErr w:type="spellStart"/>
      <w:proofErr w:type="gramStart"/>
      <w:r w:rsidRPr="004A0F1C">
        <w:rPr>
          <w:lang w:val="en-US"/>
        </w:rPr>
        <w:t>oc</w:t>
      </w:r>
      <w:proofErr w:type="spellEnd"/>
      <w:proofErr w:type="gramEnd"/>
      <w:r w:rsidRPr="004A0F1C">
        <w:rPr>
          <w:lang w:val="en-US"/>
        </w:rPr>
        <w:t xml:space="preserve"> CLI within Bash scripts.</w:t>
      </w:r>
    </w:p>
    <w:p w14:paraId="37C2519A" w14:textId="77777777" w:rsidR="00466935" w:rsidRPr="004A0F1C" w:rsidRDefault="00466935" w:rsidP="009E4C4C">
      <w:pPr>
        <w:numPr>
          <w:ilvl w:val="0"/>
          <w:numId w:val="7"/>
        </w:numPr>
        <w:rPr>
          <w:lang w:val="en-US"/>
        </w:rPr>
      </w:pPr>
      <w:r w:rsidRPr="004A0F1C">
        <w:rPr>
          <w:lang w:val="en-US"/>
        </w:rPr>
        <w:t>Understand how to use variables, loops, and conditional statements in Bash scripts for OpenShift automation.</w:t>
      </w:r>
    </w:p>
    <w:p w14:paraId="34C15AC9" w14:textId="77777777" w:rsidR="00466935" w:rsidRPr="004A0F1C" w:rsidRDefault="00466935" w:rsidP="009E4C4C">
      <w:pPr>
        <w:numPr>
          <w:ilvl w:val="0"/>
          <w:numId w:val="7"/>
        </w:numPr>
        <w:rPr>
          <w:lang w:val="en-US"/>
        </w:rPr>
      </w:pPr>
      <w:r w:rsidRPr="004A0F1C">
        <w:rPr>
          <w:lang w:val="en-US"/>
        </w:rPr>
        <w:t>Practice automating common OpenShift tasks like checking pod status, scaling deployments, and managing projects.</w:t>
      </w:r>
    </w:p>
    <w:p w14:paraId="78C4A2B0" w14:textId="77777777" w:rsidR="00466935" w:rsidRPr="004A0F1C" w:rsidRDefault="00466935" w:rsidP="009E4C4C">
      <w:pPr>
        <w:numPr>
          <w:ilvl w:val="0"/>
          <w:numId w:val="7"/>
        </w:numPr>
        <w:rPr>
          <w:lang w:val="en-US"/>
        </w:rPr>
      </w:pPr>
      <w:r w:rsidRPr="004A0F1C">
        <w:rPr>
          <w:lang w:val="en-US"/>
        </w:rPr>
        <w:t xml:space="preserve">Learn basic </w:t>
      </w:r>
      <w:proofErr w:type="gramStart"/>
      <w:r w:rsidRPr="004A0F1C">
        <w:rPr>
          <w:lang w:val="en-US"/>
        </w:rPr>
        <w:t>error handling</w:t>
      </w:r>
      <w:proofErr w:type="gramEnd"/>
      <w:r w:rsidRPr="004A0F1C">
        <w:rPr>
          <w:lang w:val="en-US"/>
        </w:rPr>
        <w:t xml:space="preserve"> in Bash scripts for OpenShift operations.</w:t>
      </w:r>
    </w:p>
    <w:p w14:paraId="2AA239B1" w14:textId="77777777" w:rsidR="00466935" w:rsidRPr="004A0F1C" w:rsidRDefault="00466935" w:rsidP="00466935">
      <w:pPr>
        <w:rPr>
          <w:lang w:val="en-US"/>
        </w:rPr>
      </w:pPr>
      <w:r w:rsidRPr="004A0F1C">
        <w:rPr>
          <w:lang w:val="en-US"/>
        </w:rPr>
        <w:br/>
      </w:r>
    </w:p>
    <w:p w14:paraId="2C8C099A" w14:textId="77777777" w:rsidR="00466935" w:rsidRPr="004A0F1C" w:rsidRDefault="00000000" w:rsidP="00466935">
      <w:pPr>
        <w:rPr>
          <w:lang w:val="en-US"/>
        </w:rPr>
      </w:pPr>
      <w:r>
        <w:rPr>
          <w:lang w:val="en-US"/>
        </w:rPr>
        <w:pict w14:anchorId="37605490">
          <v:rect id="_x0000_i1027" style="width:0;height:1.5pt" o:hralign="center" o:hrstd="t" o:hr="t" fillcolor="#a0a0a0" stroked="f"/>
        </w:pict>
      </w:r>
    </w:p>
    <w:p w14:paraId="13592BAB" w14:textId="77777777" w:rsidR="00466935" w:rsidRPr="004A0F1C" w:rsidRDefault="00466935" w:rsidP="00466935">
      <w:pPr>
        <w:pStyle w:val="Heading"/>
        <w:rPr>
          <w:lang w:val="en-US"/>
        </w:rPr>
      </w:pPr>
      <w:r w:rsidRPr="004A0F1C">
        <w:rPr>
          <w:lang w:val="en-US"/>
        </w:rPr>
        <w:t>Prerequisites</w:t>
      </w:r>
    </w:p>
    <w:p w14:paraId="5EED06FA" w14:textId="77777777" w:rsidR="00466935" w:rsidRDefault="00466935" w:rsidP="009E4C4C">
      <w:pPr>
        <w:numPr>
          <w:ilvl w:val="0"/>
          <w:numId w:val="7"/>
        </w:numPr>
        <w:spacing w:after="0"/>
        <w:rPr>
          <w:lang w:val="en-US"/>
        </w:rPr>
      </w:pPr>
      <w:r w:rsidRPr="004A0F1C">
        <w:rPr>
          <w:lang w:val="en-US"/>
        </w:rPr>
        <w:t>Access to an OpenShift cluster (4.x or newer).</w:t>
      </w:r>
    </w:p>
    <w:p w14:paraId="241E946F" w14:textId="77777777" w:rsidR="000C3C36" w:rsidRDefault="00466935" w:rsidP="00466935">
      <w:pPr>
        <w:numPr>
          <w:ilvl w:val="0"/>
          <w:numId w:val="7"/>
        </w:numPr>
        <w:spacing w:after="0"/>
        <w:rPr>
          <w:lang w:val="en-US"/>
        </w:rPr>
      </w:pPr>
      <w:proofErr w:type="spellStart"/>
      <w:r w:rsidRPr="004A0F1C">
        <w:rPr>
          <w:lang w:val="en-US"/>
        </w:rPr>
        <w:t>oc</w:t>
      </w:r>
      <w:proofErr w:type="spellEnd"/>
      <w:r w:rsidRPr="004A0F1C">
        <w:rPr>
          <w:lang w:val="en-US"/>
        </w:rPr>
        <w:t xml:space="preserve"> CLI installed and configured (</w:t>
      </w:r>
      <w:proofErr w:type="spellStart"/>
      <w:r w:rsidRPr="004A0F1C">
        <w:rPr>
          <w:lang w:val="en-US"/>
        </w:rPr>
        <w:t>oc</w:t>
      </w:r>
      <w:proofErr w:type="spellEnd"/>
      <w:r w:rsidRPr="004A0F1C">
        <w:rPr>
          <w:lang w:val="en-US"/>
        </w:rPr>
        <w:t xml:space="preserve"> login completed).</w:t>
      </w:r>
    </w:p>
    <w:p w14:paraId="54861855" w14:textId="262CEA20" w:rsidR="00466935" w:rsidRPr="000C3C36" w:rsidRDefault="00466935" w:rsidP="00466935">
      <w:pPr>
        <w:numPr>
          <w:ilvl w:val="0"/>
          <w:numId w:val="7"/>
        </w:numPr>
        <w:spacing w:after="0"/>
        <w:rPr>
          <w:lang w:val="en-US"/>
        </w:rPr>
      </w:pPr>
      <w:r w:rsidRPr="000C3C36">
        <w:rPr>
          <w:lang w:val="en-US"/>
        </w:rPr>
        <w:t>Basic knowledge of Bash scripting and OpenShift concepts (Projects, Pods, Deployments, etc.).</w:t>
      </w:r>
    </w:p>
    <w:p w14:paraId="4757EF05" w14:textId="7F32A237" w:rsidR="004A0F1C" w:rsidRPr="004A0F1C" w:rsidRDefault="00000000" w:rsidP="004A0F1C">
      <w:pPr>
        <w:rPr>
          <w:lang w:val="en-US"/>
        </w:rPr>
      </w:pPr>
      <w:r>
        <w:rPr>
          <w:lang w:val="en-US"/>
        </w:rPr>
        <w:pict w14:anchorId="37C5AFAC">
          <v:rect id="_x0000_i1028" style="width:0;height:1.5pt" o:hralign="center" o:hrstd="t" o:hr="t" fillcolor="#a0a0a0" stroked="f"/>
        </w:pict>
      </w:r>
    </w:p>
    <w:p w14:paraId="137969E3" w14:textId="61561323" w:rsidR="004A0F1C" w:rsidRPr="00926249" w:rsidRDefault="004A0F1C" w:rsidP="004A0F1C">
      <w:pPr>
        <w:pStyle w:val="Heading"/>
        <w:rPr>
          <w:color w:val="01A982" w:themeColor="background2"/>
          <w:lang w:val="en-US"/>
        </w:rPr>
      </w:pPr>
      <w:r w:rsidRPr="00926249">
        <w:rPr>
          <w:color w:val="01A982" w:themeColor="background2"/>
          <w:lang w:val="en-US"/>
        </w:rPr>
        <w:lastRenderedPageBreak/>
        <w:t>Lab 1: Setup and Basics</w:t>
      </w:r>
    </w:p>
    <w:p w14:paraId="2E8D96D4" w14:textId="22B1EA16" w:rsidR="004A0F1C" w:rsidRDefault="004A0F1C" w:rsidP="004A0F1C">
      <w:pPr>
        <w:pStyle w:val="Heading2"/>
        <w:rPr>
          <w:lang w:val="en-US"/>
        </w:rPr>
      </w:pPr>
      <w:r w:rsidRPr="004A0F1C">
        <w:rPr>
          <w:lang w:val="en-US"/>
        </w:rPr>
        <w:t>Objective: Validate access and get cluster information using Bash scripts.</w:t>
      </w:r>
    </w:p>
    <w:p w14:paraId="2135DD9B" w14:textId="77777777" w:rsidR="006D2420" w:rsidRDefault="00022983" w:rsidP="00022983">
      <w:pPr>
        <w:rPr>
          <w:lang w:val="en-US"/>
        </w:rPr>
      </w:pPr>
      <w:r>
        <w:rPr>
          <w:lang w:val="en-US"/>
        </w:rPr>
        <w:t xml:space="preserve">Use any </w:t>
      </w:r>
      <w:r w:rsidR="00C60554">
        <w:rPr>
          <w:lang w:val="en-US"/>
        </w:rPr>
        <w:t>of your favorite editor like nano create Bash scripts</w:t>
      </w:r>
      <w:r w:rsidR="006D2420">
        <w:rPr>
          <w:lang w:val="en-US"/>
        </w:rPr>
        <w:t xml:space="preserve"> like nano logindetails.sh</w:t>
      </w:r>
      <w:r w:rsidR="00C60554">
        <w:rPr>
          <w:lang w:val="en-US"/>
        </w:rPr>
        <w:t xml:space="preserve"> and run Bash scripts with command </w:t>
      </w:r>
    </w:p>
    <w:p w14:paraId="47D529FF" w14:textId="5E8EA3FC" w:rsidR="00022983" w:rsidRPr="00022983" w:rsidRDefault="00C60554" w:rsidP="00022983">
      <w:pPr>
        <w:rPr>
          <w:lang w:val="en-US"/>
        </w:rPr>
      </w:pPr>
      <w:r>
        <w:rPr>
          <w:lang w:val="en-US"/>
        </w:rPr>
        <w:t xml:space="preserve">bash </w:t>
      </w:r>
      <w:r w:rsidR="006D2420">
        <w:rPr>
          <w:lang w:val="en-US"/>
        </w:rPr>
        <w:t>logindetails.sh</w:t>
      </w:r>
    </w:p>
    <w:p w14:paraId="08E00362" w14:textId="77777777" w:rsidR="004A0F1C" w:rsidRPr="00926249" w:rsidRDefault="004A0F1C" w:rsidP="004A0F1C">
      <w:pPr>
        <w:pStyle w:val="Heading2"/>
        <w:rPr>
          <w:color w:val="FF8300" w:themeColor="accent5"/>
          <w:lang w:val="en-US"/>
        </w:rPr>
      </w:pPr>
      <w:r w:rsidRPr="00926249">
        <w:rPr>
          <w:color w:val="FF8300" w:themeColor="accent5"/>
          <w:lang w:val="en-US"/>
        </w:rPr>
        <w:t>Script 1: Verify Login and Get Cluster Info</w:t>
      </w:r>
    </w:p>
    <w:p w14:paraId="14EE7B34" w14:textId="77777777" w:rsidR="004A0F1C" w:rsidRPr="004A0F1C" w:rsidRDefault="004A0F1C" w:rsidP="004A0F1C">
      <w:pPr>
        <w:rPr>
          <w:rStyle w:val="HPESimple"/>
          <w:lang w:val="en-US"/>
        </w:rPr>
      </w:pPr>
      <w:proofErr w:type="gramStart"/>
      <w:r w:rsidRPr="004A0F1C">
        <w:rPr>
          <w:rStyle w:val="HPESimple"/>
          <w:lang w:val="en-US"/>
        </w:rPr>
        <w:t>#!/</w:t>
      </w:r>
      <w:proofErr w:type="gramEnd"/>
      <w:r w:rsidRPr="004A0F1C">
        <w:rPr>
          <w:rStyle w:val="HPESimple"/>
          <w:lang w:val="en-US"/>
        </w:rPr>
        <w:t>bin/bash</w:t>
      </w:r>
    </w:p>
    <w:p w14:paraId="1BF94100" w14:textId="77777777" w:rsidR="004A0F1C" w:rsidRPr="004A0F1C" w:rsidRDefault="004A0F1C" w:rsidP="004A0F1C">
      <w:pPr>
        <w:rPr>
          <w:rStyle w:val="HPESimple"/>
          <w:lang w:val="en-US"/>
        </w:rPr>
      </w:pPr>
    </w:p>
    <w:p w14:paraId="443F5EF0" w14:textId="77777777" w:rsidR="004A0F1C" w:rsidRPr="004A0F1C" w:rsidRDefault="004A0F1C" w:rsidP="004A0F1C">
      <w:pPr>
        <w:rPr>
          <w:rStyle w:val="HPESimple"/>
          <w:lang w:val="en-US"/>
        </w:rPr>
      </w:pPr>
      <w:r w:rsidRPr="004A0F1C">
        <w:rPr>
          <w:rStyle w:val="HPESimple"/>
          <w:lang w:val="en-US"/>
        </w:rPr>
        <w:t># Check if logged in</w:t>
      </w:r>
    </w:p>
    <w:p w14:paraId="4E29F108" w14:textId="77777777" w:rsidR="004A0F1C" w:rsidRPr="004A0F1C" w:rsidRDefault="004A0F1C" w:rsidP="004A0F1C">
      <w:pPr>
        <w:rPr>
          <w:rStyle w:val="HPESimple"/>
          <w:lang w:val="en-US"/>
        </w:rPr>
      </w:pPr>
      <w:proofErr w:type="gramStart"/>
      <w:r w:rsidRPr="004A0F1C">
        <w:rPr>
          <w:rStyle w:val="HPESimple"/>
          <w:lang w:val="en-US"/>
        </w:rPr>
        <w:t>if !</w:t>
      </w:r>
      <w:proofErr w:type="gramEnd"/>
      <w:r w:rsidRPr="004A0F1C">
        <w:rPr>
          <w:rStyle w:val="HPESimple"/>
          <w:lang w:val="en-US"/>
        </w:rPr>
        <w:t xml:space="preserve"> </w:t>
      </w:r>
      <w:proofErr w:type="spellStart"/>
      <w:r w:rsidRPr="004A0F1C">
        <w:rPr>
          <w:rStyle w:val="HPESimple"/>
          <w:lang w:val="en-US"/>
        </w:rPr>
        <w:t>oc</w:t>
      </w:r>
      <w:proofErr w:type="spellEnd"/>
      <w:r w:rsidRPr="004A0F1C">
        <w:rPr>
          <w:rStyle w:val="HPESimple"/>
          <w:lang w:val="en-US"/>
        </w:rPr>
        <w:t xml:space="preserve"> </w:t>
      </w:r>
      <w:proofErr w:type="spellStart"/>
      <w:r w:rsidRPr="004A0F1C">
        <w:rPr>
          <w:rStyle w:val="HPESimple"/>
          <w:lang w:val="en-US"/>
        </w:rPr>
        <w:t>whoami</w:t>
      </w:r>
      <w:proofErr w:type="spellEnd"/>
      <w:r w:rsidRPr="004A0F1C">
        <w:rPr>
          <w:rStyle w:val="HPESimple"/>
          <w:lang w:val="en-US"/>
        </w:rPr>
        <w:t xml:space="preserve"> &amp;&gt; /dev/null; then</w:t>
      </w:r>
    </w:p>
    <w:p w14:paraId="3A10A390" w14:textId="77777777" w:rsidR="004A0F1C" w:rsidRPr="004A0F1C" w:rsidRDefault="004A0F1C" w:rsidP="004A0F1C">
      <w:pPr>
        <w:rPr>
          <w:rStyle w:val="HPESimple"/>
          <w:lang w:val="en-US"/>
        </w:rPr>
      </w:pPr>
      <w:r w:rsidRPr="004A0F1C">
        <w:rPr>
          <w:rStyle w:val="HPESimple"/>
          <w:lang w:val="en-US"/>
        </w:rPr>
        <w:t>    echo "You are not logged in. Please run '</w:t>
      </w:r>
      <w:proofErr w:type="spellStart"/>
      <w:r w:rsidRPr="004A0F1C">
        <w:rPr>
          <w:rStyle w:val="HPESimple"/>
          <w:lang w:val="en-US"/>
        </w:rPr>
        <w:t>oc</w:t>
      </w:r>
      <w:proofErr w:type="spellEnd"/>
      <w:r w:rsidRPr="004A0F1C">
        <w:rPr>
          <w:rStyle w:val="HPESimple"/>
          <w:lang w:val="en-US"/>
        </w:rPr>
        <w:t xml:space="preserve"> login' first."</w:t>
      </w:r>
    </w:p>
    <w:p w14:paraId="2B5F951E" w14:textId="77777777" w:rsidR="004A0F1C" w:rsidRPr="004A0F1C" w:rsidRDefault="004A0F1C" w:rsidP="004A0F1C">
      <w:pPr>
        <w:rPr>
          <w:rStyle w:val="HPESimple"/>
          <w:lang w:val="en-US"/>
        </w:rPr>
      </w:pPr>
      <w:r w:rsidRPr="004A0F1C">
        <w:rPr>
          <w:rStyle w:val="HPESimple"/>
          <w:lang w:val="en-US"/>
        </w:rPr>
        <w:t>    exit 1</w:t>
      </w:r>
    </w:p>
    <w:p w14:paraId="0CE87685" w14:textId="77777777" w:rsidR="004A0F1C" w:rsidRPr="004A0F1C" w:rsidRDefault="004A0F1C" w:rsidP="004A0F1C">
      <w:pPr>
        <w:rPr>
          <w:rStyle w:val="HPESimple"/>
          <w:lang w:val="en-US"/>
        </w:rPr>
      </w:pPr>
      <w:r w:rsidRPr="004A0F1C">
        <w:rPr>
          <w:rStyle w:val="HPESimple"/>
          <w:lang w:val="en-US"/>
        </w:rPr>
        <w:t>fi</w:t>
      </w:r>
    </w:p>
    <w:p w14:paraId="4D177EE4" w14:textId="77777777" w:rsidR="004A0F1C" w:rsidRPr="004A0F1C" w:rsidRDefault="004A0F1C" w:rsidP="004A0F1C">
      <w:pPr>
        <w:rPr>
          <w:rStyle w:val="HPESimple"/>
          <w:lang w:val="en-US"/>
        </w:rPr>
      </w:pPr>
    </w:p>
    <w:p w14:paraId="196BE1F9" w14:textId="77777777" w:rsidR="004A0F1C" w:rsidRPr="004A0F1C" w:rsidRDefault="004A0F1C" w:rsidP="004A0F1C">
      <w:pPr>
        <w:rPr>
          <w:rStyle w:val="HPESimple"/>
          <w:lang w:val="en-US"/>
        </w:rPr>
      </w:pPr>
      <w:r w:rsidRPr="004A0F1C">
        <w:rPr>
          <w:rStyle w:val="HPESimple"/>
          <w:lang w:val="en-US"/>
        </w:rPr>
        <w:t>echo "User: $(</w:t>
      </w:r>
      <w:proofErr w:type="spellStart"/>
      <w:r w:rsidRPr="004A0F1C">
        <w:rPr>
          <w:rStyle w:val="HPESimple"/>
          <w:lang w:val="en-US"/>
        </w:rPr>
        <w:t>oc</w:t>
      </w:r>
      <w:proofErr w:type="spellEnd"/>
      <w:r w:rsidRPr="004A0F1C">
        <w:rPr>
          <w:rStyle w:val="HPESimple"/>
          <w:lang w:val="en-US"/>
        </w:rPr>
        <w:t xml:space="preserve"> </w:t>
      </w:r>
      <w:proofErr w:type="spellStart"/>
      <w:r w:rsidRPr="004A0F1C">
        <w:rPr>
          <w:rStyle w:val="HPESimple"/>
          <w:lang w:val="en-US"/>
        </w:rPr>
        <w:t>whoami</w:t>
      </w:r>
      <w:proofErr w:type="spellEnd"/>
      <w:r w:rsidRPr="004A0F1C">
        <w:rPr>
          <w:rStyle w:val="HPESimple"/>
          <w:lang w:val="en-US"/>
        </w:rPr>
        <w:t>)"</w:t>
      </w:r>
    </w:p>
    <w:p w14:paraId="5AC8CB92" w14:textId="77777777" w:rsidR="004A0F1C" w:rsidRPr="004A0F1C" w:rsidRDefault="004A0F1C" w:rsidP="004A0F1C">
      <w:pPr>
        <w:rPr>
          <w:rStyle w:val="HPESimple"/>
          <w:lang w:val="en-US"/>
        </w:rPr>
      </w:pPr>
      <w:r w:rsidRPr="004A0F1C">
        <w:rPr>
          <w:rStyle w:val="HPESimple"/>
          <w:lang w:val="en-US"/>
        </w:rPr>
        <w:t>echo "Server: $(</w:t>
      </w:r>
      <w:proofErr w:type="spellStart"/>
      <w:r w:rsidRPr="004A0F1C">
        <w:rPr>
          <w:rStyle w:val="HPESimple"/>
          <w:lang w:val="en-US"/>
        </w:rPr>
        <w:t>oc</w:t>
      </w:r>
      <w:proofErr w:type="spellEnd"/>
      <w:r w:rsidRPr="004A0F1C">
        <w:rPr>
          <w:rStyle w:val="HPESimple"/>
          <w:lang w:val="en-US"/>
        </w:rPr>
        <w:t xml:space="preserve"> </w:t>
      </w:r>
      <w:proofErr w:type="spellStart"/>
      <w:r w:rsidRPr="004A0F1C">
        <w:rPr>
          <w:rStyle w:val="HPESimple"/>
          <w:lang w:val="en-US"/>
        </w:rPr>
        <w:t>whoami</w:t>
      </w:r>
      <w:proofErr w:type="spellEnd"/>
      <w:r w:rsidRPr="004A0F1C">
        <w:rPr>
          <w:rStyle w:val="HPESimple"/>
          <w:lang w:val="en-US"/>
        </w:rPr>
        <w:t xml:space="preserve"> --show-server)"</w:t>
      </w:r>
    </w:p>
    <w:p w14:paraId="64369021" w14:textId="77777777" w:rsidR="004A0F1C" w:rsidRPr="004A0F1C" w:rsidRDefault="004A0F1C" w:rsidP="004A0F1C">
      <w:pPr>
        <w:rPr>
          <w:rStyle w:val="HPESimple"/>
          <w:lang w:val="en-US"/>
        </w:rPr>
      </w:pPr>
      <w:r w:rsidRPr="004A0F1C">
        <w:rPr>
          <w:rStyle w:val="HPESimple"/>
          <w:lang w:val="en-US"/>
        </w:rPr>
        <w:t>echo "Current Project: $(</w:t>
      </w:r>
      <w:proofErr w:type="spellStart"/>
      <w:r w:rsidRPr="004A0F1C">
        <w:rPr>
          <w:rStyle w:val="HPESimple"/>
          <w:lang w:val="en-US"/>
        </w:rPr>
        <w:t>oc</w:t>
      </w:r>
      <w:proofErr w:type="spellEnd"/>
      <w:r w:rsidRPr="004A0F1C">
        <w:rPr>
          <w:rStyle w:val="HPESimple"/>
          <w:lang w:val="en-US"/>
        </w:rPr>
        <w:t xml:space="preserve"> project -q)"</w:t>
      </w:r>
    </w:p>
    <w:p w14:paraId="1C443801" w14:textId="77777777" w:rsidR="004A0F1C" w:rsidRPr="004A0F1C" w:rsidRDefault="00000000" w:rsidP="004A0F1C">
      <w:pPr>
        <w:rPr>
          <w:lang w:val="en-US"/>
        </w:rPr>
      </w:pPr>
      <w:r>
        <w:rPr>
          <w:lang w:val="en-US"/>
        </w:rPr>
        <w:pict w14:anchorId="35F1185A">
          <v:rect id="_x0000_i1029" style="width:0;height:1.5pt" o:hralign="center" o:hrstd="t" o:hr="t" fillcolor="#a0a0a0" stroked="f"/>
        </w:pict>
      </w:r>
    </w:p>
    <w:p w14:paraId="00253511" w14:textId="1E6E0105" w:rsidR="004A0F1C" w:rsidRPr="004A0F1C" w:rsidRDefault="004A0F1C" w:rsidP="00926249">
      <w:pPr>
        <w:pStyle w:val="Heading"/>
        <w:rPr>
          <w:color w:val="01A982" w:themeColor="background2"/>
          <w:lang w:val="en-US"/>
        </w:rPr>
      </w:pPr>
      <w:r w:rsidRPr="004A0F1C">
        <w:rPr>
          <w:color w:val="01A982" w:themeColor="background2"/>
          <w:lang w:val="en-US"/>
        </w:rPr>
        <w:t>Lab 2: Automating Project Management</w:t>
      </w:r>
    </w:p>
    <w:p w14:paraId="511132FB" w14:textId="17908938" w:rsidR="004A0F1C" w:rsidRPr="004A0F1C" w:rsidRDefault="004A0F1C" w:rsidP="00C45B70">
      <w:pPr>
        <w:pStyle w:val="Heading2"/>
        <w:rPr>
          <w:lang w:val="en-US"/>
        </w:rPr>
      </w:pPr>
      <w:r w:rsidRPr="004A0F1C">
        <w:rPr>
          <w:lang w:val="en-US"/>
        </w:rPr>
        <w:t>Objective: Create and delete OpenShift projects via script.</w:t>
      </w:r>
    </w:p>
    <w:p w14:paraId="1BDDB3E8" w14:textId="77777777" w:rsidR="004A0F1C" w:rsidRDefault="004A0F1C" w:rsidP="00C45B70">
      <w:pPr>
        <w:pStyle w:val="Heading2"/>
        <w:rPr>
          <w:color w:val="FF8300" w:themeColor="accent5"/>
          <w:lang w:val="en-US"/>
        </w:rPr>
      </w:pPr>
      <w:r w:rsidRPr="004A0F1C">
        <w:rPr>
          <w:color w:val="FF8300" w:themeColor="accent5"/>
          <w:lang w:val="en-US"/>
        </w:rPr>
        <w:t>Script 2: Create a New Project</w:t>
      </w:r>
    </w:p>
    <w:p w14:paraId="5CC0BEB6" w14:textId="77777777" w:rsidR="000001E6" w:rsidRDefault="000001E6" w:rsidP="000001E6">
      <w:pPr>
        <w:rPr>
          <w:lang w:val="en-US"/>
        </w:rPr>
      </w:pPr>
      <w:r w:rsidRPr="000001E6">
        <w:rPr>
          <w:lang w:val="en-US"/>
        </w:rPr>
        <w:t>Save this as</w:t>
      </w:r>
      <w:r w:rsidRPr="000001E6">
        <w:rPr>
          <w:rFonts w:ascii="Calibri" w:hAnsi="Calibri" w:cs="Calibri"/>
          <w:lang w:val="en-US"/>
        </w:rPr>
        <w:t> </w:t>
      </w:r>
      <w:r w:rsidRPr="000001E6">
        <w:rPr>
          <w:lang w:val="en-US"/>
        </w:rPr>
        <w:t>create_project.sh:</w:t>
      </w:r>
    </w:p>
    <w:p w14:paraId="10F29FEB" w14:textId="13938A1C" w:rsidR="007B30F7" w:rsidRDefault="007B30F7" w:rsidP="009F04E9">
      <w:pPr>
        <w:numPr>
          <w:ilvl w:val="0"/>
          <w:numId w:val="11"/>
        </w:numPr>
        <w:rPr>
          <w:lang w:val="en-US"/>
        </w:rPr>
      </w:pPr>
      <w:r>
        <w:rPr>
          <w:lang w:val="en-US"/>
        </w:rPr>
        <w:t xml:space="preserve">Create bash file </w:t>
      </w:r>
      <w:r w:rsidRPr="00F8210A">
        <w:rPr>
          <w:lang w:val="en-US"/>
        </w:rPr>
        <w:t>create_project.sh</w:t>
      </w:r>
    </w:p>
    <w:p w14:paraId="6DEDAB47" w14:textId="503B6085" w:rsidR="00F8210A" w:rsidRPr="00F8210A" w:rsidRDefault="00F8210A" w:rsidP="009F04E9">
      <w:pPr>
        <w:numPr>
          <w:ilvl w:val="0"/>
          <w:numId w:val="11"/>
        </w:numPr>
        <w:rPr>
          <w:lang w:val="en-US"/>
        </w:rPr>
      </w:pPr>
      <w:r w:rsidRPr="00F8210A">
        <w:rPr>
          <w:lang w:val="en-US"/>
        </w:rPr>
        <w:t>To create a project:</w:t>
      </w:r>
      <w:r w:rsidRPr="00F8210A">
        <w:rPr>
          <w:rFonts w:ascii="Calibri" w:hAnsi="Calibri" w:cs="Calibri"/>
          <w:lang w:val="en-US"/>
        </w:rPr>
        <w:t> </w:t>
      </w:r>
      <w:r w:rsidRPr="00F8210A">
        <w:rPr>
          <w:lang w:val="en-US"/>
        </w:rPr>
        <w:t>bash create_project.sh my-test-pro</w:t>
      </w:r>
    </w:p>
    <w:p w14:paraId="4C2116B6" w14:textId="77777777" w:rsidR="00F8210A" w:rsidRDefault="00F8210A" w:rsidP="000001E6">
      <w:pPr>
        <w:rPr>
          <w:lang w:val="en-US"/>
        </w:rPr>
      </w:pPr>
    </w:p>
    <w:p w14:paraId="2088D020" w14:textId="77777777" w:rsidR="000001E6" w:rsidRPr="000001E6" w:rsidRDefault="000001E6" w:rsidP="000001E6">
      <w:pPr>
        <w:rPr>
          <w:lang w:val="en-US"/>
        </w:rPr>
      </w:pPr>
      <w:proofErr w:type="gramStart"/>
      <w:r w:rsidRPr="000001E6">
        <w:rPr>
          <w:lang w:val="en-US"/>
        </w:rPr>
        <w:t>#!/</w:t>
      </w:r>
      <w:proofErr w:type="gramEnd"/>
      <w:r w:rsidRPr="000001E6">
        <w:rPr>
          <w:lang w:val="en-US"/>
        </w:rPr>
        <w:t>bin/bash</w:t>
      </w:r>
    </w:p>
    <w:p w14:paraId="3BA52967" w14:textId="77777777" w:rsidR="000001E6" w:rsidRPr="000001E6" w:rsidRDefault="000001E6" w:rsidP="000001E6">
      <w:pPr>
        <w:rPr>
          <w:lang w:val="en-US"/>
        </w:rPr>
      </w:pPr>
      <w:r w:rsidRPr="000001E6">
        <w:rPr>
          <w:lang w:val="en-US"/>
        </w:rPr>
        <w:t>PROJECT_NAME=$1</w:t>
      </w:r>
    </w:p>
    <w:p w14:paraId="4A321CB9" w14:textId="77777777" w:rsidR="000001E6" w:rsidRPr="000001E6" w:rsidRDefault="000001E6" w:rsidP="000001E6">
      <w:pPr>
        <w:rPr>
          <w:lang w:val="en-US"/>
        </w:rPr>
      </w:pPr>
      <w:r w:rsidRPr="000001E6">
        <w:rPr>
          <w:lang w:val="en-US"/>
        </w:rPr>
        <w:t>if</w:t>
      </w:r>
      <w:r w:rsidRPr="000001E6">
        <w:rPr>
          <w:rFonts w:ascii="Calibri" w:hAnsi="Calibri" w:cs="Calibri"/>
          <w:lang w:val="en-US"/>
        </w:rPr>
        <w:t> </w:t>
      </w:r>
      <w:r w:rsidRPr="000001E6">
        <w:rPr>
          <w:lang w:val="en-US"/>
        </w:rPr>
        <w:t>[</w:t>
      </w:r>
      <w:r w:rsidRPr="000001E6">
        <w:rPr>
          <w:rFonts w:ascii="Calibri" w:hAnsi="Calibri" w:cs="Calibri"/>
          <w:lang w:val="en-US"/>
        </w:rPr>
        <w:t> </w:t>
      </w:r>
      <w:r w:rsidRPr="000001E6">
        <w:rPr>
          <w:lang w:val="en-US"/>
        </w:rPr>
        <w:t>-z</w:t>
      </w:r>
      <w:r w:rsidRPr="000001E6">
        <w:rPr>
          <w:rFonts w:ascii="Calibri" w:hAnsi="Calibri" w:cs="Calibri"/>
          <w:lang w:val="en-US"/>
        </w:rPr>
        <w:t> </w:t>
      </w:r>
      <w:r w:rsidRPr="000001E6">
        <w:rPr>
          <w:lang w:val="en-US"/>
        </w:rPr>
        <w:t>"$PROJECT_NAME</w:t>
      </w:r>
      <w:proofErr w:type="gramStart"/>
      <w:r w:rsidRPr="000001E6">
        <w:rPr>
          <w:lang w:val="en-US"/>
        </w:rPr>
        <w:t>"</w:t>
      </w:r>
      <w:r w:rsidRPr="000001E6">
        <w:rPr>
          <w:rFonts w:ascii="Calibri" w:hAnsi="Calibri" w:cs="Calibri"/>
          <w:lang w:val="en-US"/>
        </w:rPr>
        <w:t> </w:t>
      </w:r>
      <w:r w:rsidRPr="000001E6">
        <w:rPr>
          <w:lang w:val="en-US"/>
        </w:rPr>
        <w:t>]</w:t>
      </w:r>
      <w:proofErr w:type="gramEnd"/>
      <w:r w:rsidRPr="000001E6">
        <w:rPr>
          <w:lang w:val="en-US"/>
        </w:rPr>
        <w:t>;</w:t>
      </w:r>
      <w:r w:rsidRPr="000001E6">
        <w:rPr>
          <w:rFonts w:ascii="Calibri" w:hAnsi="Calibri" w:cs="Calibri"/>
          <w:lang w:val="en-US"/>
        </w:rPr>
        <w:t> </w:t>
      </w:r>
      <w:r w:rsidRPr="000001E6">
        <w:rPr>
          <w:lang w:val="en-US"/>
        </w:rPr>
        <w:t>then</w:t>
      </w:r>
    </w:p>
    <w:p w14:paraId="7F84C9E8" w14:textId="77777777" w:rsidR="000001E6" w:rsidRPr="000001E6" w:rsidRDefault="000001E6" w:rsidP="000001E6">
      <w:pPr>
        <w:rPr>
          <w:lang w:val="en-US"/>
        </w:rPr>
      </w:pPr>
      <w:r w:rsidRPr="000001E6">
        <w:rPr>
          <w:rFonts w:ascii="Calibri" w:hAnsi="Calibri" w:cs="Calibri"/>
          <w:lang w:val="en-US"/>
        </w:rPr>
        <w:t>  </w:t>
      </w:r>
      <w:r w:rsidRPr="000001E6">
        <w:rPr>
          <w:lang w:val="en-US"/>
        </w:rPr>
        <w:t>echo</w:t>
      </w:r>
      <w:r w:rsidRPr="000001E6">
        <w:rPr>
          <w:rFonts w:ascii="Calibri" w:hAnsi="Calibri" w:cs="Calibri"/>
          <w:lang w:val="en-US"/>
        </w:rPr>
        <w:t> </w:t>
      </w:r>
      <w:r w:rsidRPr="000001E6">
        <w:rPr>
          <w:lang w:val="en-US"/>
        </w:rPr>
        <w:t>"Usage:</w:t>
      </w:r>
      <w:r w:rsidRPr="000001E6">
        <w:rPr>
          <w:rFonts w:ascii="Calibri" w:hAnsi="Calibri" w:cs="Calibri"/>
          <w:lang w:val="en-US"/>
        </w:rPr>
        <w:t> </w:t>
      </w:r>
      <w:r w:rsidRPr="000001E6">
        <w:rPr>
          <w:lang w:val="en-US"/>
        </w:rPr>
        <w:t>$0</w:t>
      </w:r>
      <w:r w:rsidRPr="000001E6">
        <w:rPr>
          <w:rFonts w:ascii="Calibri" w:hAnsi="Calibri" w:cs="Calibri"/>
          <w:lang w:val="en-US"/>
        </w:rPr>
        <w:t> </w:t>
      </w:r>
      <w:r w:rsidRPr="000001E6">
        <w:rPr>
          <w:lang w:val="en-US"/>
        </w:rPr>
        <w:t>"</w:t>
      </w:r>
    </w:p>
    <w:p w14:paraId="2442CE48" w14:textId="77777777" w:rsidR="000001E6" w:rsidRPr="000001E6" w:rsidRDefault="000001E6" w:rsidP="000001E6">
      <w:pPr>
        <w:rPr>
          <w:lang w:val="en-US"/>
        </w:rPr>
      </w:pPr>
      <w:r w:rsidRPr="000001E6">
        <w:rPr>
          <w:rFonts w:ascii="Calibri" w:hAnsi="Calibri" w:cs="Calibri"/>
          <w:lang w:val="en-US"/>
        </w:rPr>
        <w:t>  </w:t>
      </w:r>
      <w:r w:rsidRPr="000001E6">
        <w:rPr>
          <w:lang w:val="en-US"/>
        </w:rPr>
        <w:t>exit</w:t>
      </w:r>
      <w:r w:rsidRPr="000001E6">
        <w:rPr>
          <w:rFonts w:ascii="Calibri" w:hAnsi="Calibri" w:cs="Calibri"/>
          <w:lang w:val="en-US"/>
        </w:rPr>
        <w:t> </w:t>
      </w:r>
      <w:r w:rsidRPr="000001E6">
        <w:rPr>
          <w:lang w:val="en-US"/>
        </w:rPr>
        <w:t>1</w:t>
      </w:r>
    </w:p>
    <w:p w14:paraId="31F06385" w14:textId="77777777" w:rsidR="000001E6" w:rsidRPr="000001E6" w:rsidRDefault="000001E6" w:rsidP="000001E6">
      <w:pPr>
        <w:rPr>
          <w:lang w:val="en-US"/>
        </w:rPr>
      </w:pPr>
      <w:r w:rsidRPr="000001E6">
        <w:rPr>
          <w:lang w:val="en-US"/>
        </w:rPr>
        <w:t>fi</w:t>
      </w:r>
    </w:p>
    <w:p w14:paraId="6E26A41B" w14:textId="77777777" w:rsidR="000001E6" w:rsidRPr="000001E6" w:rsidRDefault="000001E6" w:rsidP="000001E6">
      <w:pPr>
        <w:rPr>
          <w:lang w:val="en-US"/>
        </w:rPr>
      </w:pPr>
      <w:proofErr w:type="spellStart"/>
      <w:r w:rsidRPr="000001E6">
        <w:rPr>
          <w:lang w:val="en-US"/>
        </w:rPr>
        <w:t>oc</w:t>
      </w:r>
      <w:proofErr w:type="spellEnd"/>
      <w:r w:rsidRPr="000001E6">
        <w:rPr>
          <w:rFonts w:ascii="Calibri" w:hAnsi="Calibri" w:cs="Calibri"/>
          <w:lang w:val="en-US"/>
        </w:rPr>
        <w:t> </w:t>
      </w:r>
      <w:proofErr w:type="gramStart"/>
      <w:r w:rsidRPr="000001E6">
        <w:rPr>
          <w:lang w:val="en-US"/>
        </w:rPr>
        <w:t>new-project</w:t>
      </w:r>
      <w:proofErr w:type="gramEnd"/>
      <w:r w:rsidRPr="000001E6">
        <w:rPr>
          <w:rFonts w:ascii="Calibri" w:hAnsi="Calibri" w:cs="Calibri"/>
          <w:lang w:val="en-US"/>
        </w:rPr>
        <w:t> </w:t>
      </w:r>
      <w:r w:rsidRPr="000001E6">
        <w:rPr>
          <w:lang w:val="en-US"/>
        </w:rPr>
        <w:t>"$PROJECT_NAME"</w:t>
      </w:r>
    </w:p>
    <w:p w14:paraId="64148254" w14:textId="77777777" w:rsidR="000001E6" w:rsidRDefault="000001E6" w:rsidP="000001E6">
      <w:pPr>
        <w:rPr>
          <w:lang w:val="en-US"/>
        </w:rPr>
      </w:pPr>
    </w:p>
    <w:p w14:paraId="2B38D062" w14:textId="77777777" w:rsidR="000001E6" w:rsidRPr="000001E6" w:rsidRDefault="000001E6" w:rsidP="000001E6">
      <w:pPr>
        <w:rPr>
          <w:b/>
          <w:bCs/>
          <w:lang w:val="en-US"/>
        </w:rPr>
      </w:pPr>
      <w:r w:rsidRPr="000001E6">
        <w:rPr>
          <w:b/>
          <w:bCs/>
          <w:lang w:val="en-US"/>
        </w:rPr>
        <w:t>Delete a Project</w:t>
      </w:r>
    </w:p>
    <w:p w14:paraId="3D9F08E2" w14:textId="77777777" w:rsidR="000001E6" w:rsidRDefault="000001E6" w:rsidP="000001E6">
      <w:pPr>
        <w:rPr>
          <w:lang w:val="en-US"/>
        </w:rPr>
      </w:pPr>
      <w:r w:rsidRPr="000001E6">
        <w:rPr>
          <w:lang w:val="en-US"/>
        </w:rPr>
        <w:t>Save this as</w:t>
      </w:r>
      <w:r w:rsidRPr="000001E6">
        <w:rPr>
          <w:rFonts w:ascii="Calibri" w:hAnsi="Calibri" w:cs="Calibri"/>
          <w:lang w:val="en-US"/>
        </w:rPr>
        <w:t> </w:t>
      </w:r>
      <w:r w:rsidRPr="000001E6">
        <w:rPr>
          <w:lang w:val="en-US"/>
        </w:rPr>
        <w:t>delete_project.sh:</w:t>
      </w:r>
    </w:p>
    <w:p w14:paraId="36E8BB7B" w14:textId="7D147D80" w:rsidR="007B30F7" w:rsidRDefault="007B30F7" w:rsidP="009F04E9">
      <w:pPr>
        <w:numPr>
          <w:ilvl w:val="0"/>
          <w:numId w:val="12"/>
        </w:numPr>
        <w:rPr>
          <w:lang w:val="en-US"/>
        </w:rPr>
      </w:pPr>
      <w:r>
        <w:rPr>
          <w:lang w:val="en-US"/>
        </w:rPr>
        <w:t xml:space="preserve">Create bash file </w:t>
      </w:r>
      <w:r w:rsidRPr="00FD4FAF">
        <w:rPr>
          <w:lang w:val="en-US"/>
        </w:rPr>
        <w:t>delete_project.sh</w:t>
      </w:r>
    </w:p>
    <w:p w14:paraId="2A8D7AC8" w14:textId="1E261B0E" w:rsidR="00FD4FAF" w:rsidRPr="00FD4FAF" w:rsidRDefault="00FD4FAF" w:rsidP="009F04E9">
      <w:pPr>
        <w:numPr>
          <w:ilvl w:val="0"/>
          <w:numId w:val="12"/>
        </w:numPr>
        <w:rPr>
          <w:lang w:val="en-US"/>
        </w:rPr>
      </w:pPr>
      <w:r w:rsidRPr="00FD4FAF">
        <w:rPr>
          <w:lang w:val="en-US"/>
        </w:rPr>
        <w:t>To delete a project:</w:t>
      </w:r>
      <w:r w:rsidRPr="00FD4FAF">
        <w:rPr>
          <w:rFonts w:ascii="Calibri" w:hAnsi="Calibri" w:cs="Calibri"/>
          <w:lang w:val="en-US"/>
        </w:rPr>
        <w:t> </w:t>
      </w:r>
      <w:r w:rsidRPr="00FD4FAF">
        <w:rPr>
          <w:lang w:val="en-US"/>
        </w:rPr>
        <w:t>bash delete_project.sh my-test-pro</w:t>
      </w:r>
    </w:p>
    <w:p w14:paraId="1F2ADB63" w14:textId="77777777" w:rsidR="00F8210A" w:rsidRPr="000001E6" w:rsidRDefault="00F8210A" w:rsidP="000001E6">
      <w:pPr>
        <w:rPr>
          <w:lang w:val="en-US"/>
        </w:rPr>
      </w:pPr>
    </w:p>
    <w:p w14:paraId="1C23E058" w14:textId="77777777" w:rsidR="003F554B" w:rsidRDefault="003F554B" w:rsidP="00F8210A">
      <w:pPr>
        <w:rPr>
          <w:lang w:val="en-US"/>
        </w:rPr>
      </w:pPr>
    </w:p>
    <w:p w14:paraId="34D9A6CF" w14:textId="588FB51C" w:rsidR="00F8210A" w:rsidRPr="00F8210A" w:rsidRDefault="00F8210A" w:rsidP="00F8210A">
      <w:pPr>
        <w:rPr>
          <w:lang w:val="en-US"/>
        </w:rPr>
      </w:pPr>
      <w:proofErr w:type="gramStart"/>
      <w:r w:rsidRPr="00F8210A">
        <w:rPr>
          <w:lang w:val="en-US"/>
        </w:rPr>
        <w:lastRenderedPageBreak/>
        <w:t>#!/</w:t>
      </w:r>
      <w:proofErr w:type="gramEnd"/>
      <w:r w:rsidRPr="00F8210A">
        <w:rPr>
          <w:lang w:val="en-US"/>
        </w:rPr>
        <w:t>bin/bash</w:t>
      </w:r>
    </w:p>
    <w:p w14:paraId="1CE12E8A" w14:textId="77777777" w:rsidR="00F8210A" w:rsidRPr="00F8210A" w:rsidRDefault="00F8210A" w:rsidP="00F8210A">
      <w:pPr>
        <w:rPr>
          <w:lang w:val="en-US"/>
        </w:rPr>
      </w:pPr>
      <w:r w:rsidRPr="00F8210A">
        <w:rPr>
          <w:lang w:val="en-US"/>
        </w:rPr>
        <w:t>PROJECT_NAME=$1</w:t>
      </w:r>
    </w:p>
    <w:p w14:paraId="05C327B9" w14:textId="77777777" w:rsidR="00F8210A" w:rsidRPr="00F8210A" w:rsidRDefault="00F8210A" w:rsidP="00F8210A">
      <w:pPr>
        <w:rPr>
          <w:lang w:val="en-US"/>
        </w:rPr>
      </w:pPr>
      <w:r w:rsidRPr="00F8210A">
        <w:rPr>
          <w:lang w:val="en-US"/>
        </w:rPr>
        <w:t>if</w:t>
      </w:r>
      <w:r w:rsidRPr="00F8210A">
        <w:rPr>
          <w:rFonts w:ascii="Calibri" w:hAnsi="Calibri" w:cs="Calibri"/>
          <w:lang w:val="en-US"/>
        </w:rPr>
        <w:t> </w:t>
      </w:r>
      <w:r w:rsidRPr="00F8210A">
        <w:rPr>
          <w:lang w:val="en-US"/>
        </w:rPr>
        <w:t>[</w:t>
      </w:r>
      <w:r w:rsidRPr="00F8210A">
        <w:rPr>
          <w:rFonts w:ascii="Calibri" w:hAnsi="Calibri" w:cs="Calibri"/>
          <w:lang w:val="en-US"/>
        </w:rPr>
        <w:t> </w:t>
      </w:r>
      <w:r w:rsidRPr="00F8210A">
        <w:rPr>
          <w:lang w:val="en-US"/>
        </w:rPr>
        <w:t>-z</w:t>
      </w:r>
      <w:r w:rsidRPr="00F8210A">
        <w:rPr>
          <w:rFonts w:ascii="Calibri" w:hAnsi="Calibri" w:cs="Calibri"/>
          <w:lang w:val="en-US"/>
        </w:rPr>
        <w:t> </w:t>
      </w:r>
      <w:r w:rsidRPr="00F8210A">
        <w:rPr>
          <w:lang w:val="en-US"/>
        </w:rPr>
        <w:t>"$PROJECT_NAME</w:t>
      </w:r>
      <w:proofErr w:type="gramStart"/>
      <w:r w:rsidRPr="00F8210A">
        <w:rPr>
          <w:lang w:val="en-US"/>
        </w:rPr>
        <w:t>"</w:t>
      </w:r>
      <w:r w:rsidRPr="00F8210A">
        <w:rPr>
          <w:rFonts w:ascii="Calibri" w:hAnsi="Calibri" w:cs="Calibri"/>
          <w:lang w:val="en-US"/>
        </w:rPr>
        <w:t> </w:t>
      </w:r>
      <w:r w:rsidRPr="00F8210A">
        <w:rPr>
          <w:lang w:val="en-US"/>
        </w:rPr>
        <w:t>]</w:t>
      </w:r>
      <w:proofErr w:type="gramEnd"/>
      <w:r w:rsidRPr="00F8210A">
        <w:rPr>
          <w:lang w:val="en-US"/>
        </w:rPr>
        <w:t>;</w:t>
      </w:r>
      <w:r w:rsidRPr="00F8210A">
        <w:rPr>
          <w:rFonts w:ascii="Calibri" w:hAnsi="Calibri" w:cs="Calibri"/>
          <w:lang w:val="en-US"/>
        </w:rPr>
        <w:t> </w:t>
      </w:r>
      <w:r w:rsidRPr="00F8210A">
        <w:rPr>
          <w:lang w:val="en-US"/>
        </w:rPr>
        <w:t>then</w:t>
      </w:r>
    </w:p>
    <w:p w14:paraId="2AD7918A" w14:textId="77777777" w:rsidR="00F8210A" w:rsidRPr="00F8210A" w:rsidRDefault="00F8210A" w:rsidP="00F8210A">
      <w:pPr>
        <w:rPr>
          <w:lang w:val="en-US"/>
        </w:rPr>
      </w:pPr>
      <w:r w:rsidRPr="00F8210A">
        <w:rPr>
          <w:rFonts w:ascii="Calibri" w:hAnsi="Calibri" w:cs="Calibri"/>
          <w:lang w:val="en-US"/>
        </w:rPr>
        <w:t>  </w:t>
      </w:r>
      <w:r w:rsidRPr="00F8210A">
        <w:rPr>
          <w:lang w:val="en-US"/>
        </w:rPr>
        <w:t>echo</w:t>
      </w:r>
      <w:r w:rsidRPr="00F8210A">
        <w:rPr>
          <w:rFonts w:ascii="Calibri" w:hAnsi="Calibri" w:cs="Calibri"/>
          <w:lang w:val="en-US"/>
        </w:rPr>
        <w:t> </w:t>
      </w:r>
      <w:r w:rsidRPr="00F8210A">
        <w:rPr>
          <w:lang w:val="en-US"/>
        </w:rPr>
        <w:t>"Usage:</w:t>
      </w:r>
      <w:r w:rsidRPr="00F8210A">
        <w:rPr>
          <w:rFonts w:ascii="Calibri" w:hAnsi="Calibri" w:cs="Calibri"/>
          <w:lang w:val="en-US"/>
        </w:rPr>
        <w:t> </w:t>
      </w:r>
      <w:r w:rsidRPr="00F8210A">
        <w:rPr>
          <w:lang w:val="en-US"/>
        </w:rPr>
        <w:t>$0</w:t>
      </w:r>
      <w:r w:rsidRPr="00F8210A">
        <w:rPr>
          <w:rFonts w:ascii="Calibri" w:hAnsi="Calibri" w:cs="Calibri"/>
          <w:lang w:val="en-US"/>
        </w:rPr>
        <w:t> </w:t>
      </w:r>
      <w:r w:rsidRPr="00F8210A">
        <w:rPr>
          <w:lang w:val="en-US"/>
        </w:rPr>
        <w:t>"</w:t>
      </w:r>
    </w:p>
    <w:p w14:paraId="2AF730DA" w14:textId="77777777" w:rsidR="00F8210A" w:rsidRPr="00F8210A" w:rsidRDefault="00F8210A" w:rsidP="00F8210A">
      <w:pPr>
        <w:rPr>
          <w:lang w:val="en-US"/>
        </w:rPr>
      </w:pPr>
      <w:r w:rsidRPr="00F8210A">
        <w:rPr>
          <w:rFonts w:ascii="Calibri" w:hAnsi="Calibri" w:cs="Calibri"/>
          <w:lang w:val="en-US"/>
        </w:rPr>
        <w:t>  </w:t>
      </w:r>
      <w:r w:rsidRPr="00F8210A">
        <w:rPr>
          <w:lang w:val="en-US"/>
        </w:rPr>
        <w:t>exit</w:t>
      </w:r>
      <w:r w:rsidRPr="00F8210A">
        <w:rPr>
          <w:rFonts w:ascii="Calibri" w:hAnsi="Calibri" w:cs="Calibri"/>
          <w:lang w:val="en-US"/>
        </w:rPr>
        <w:t> </w:t>
      </w:r>
      <w:r w:rsidRPr="00F8210A">
        <w:rPr>
          <w:lang w:val="en-US"/>
        </w:rPr>
        <w:t>1</w:t>
      </w:r>
    </w:p>
    <w:p w14:paraId="6819ED3D" w14:textId="77777777" w:rsidR="00F8210A" w:rsidRPr="00F8210A" w:rsidRDefault="00F8210A" w:rsidP="00F8210A">
      <w:pPr>
        <w:rPr>
          <w:lang w:val="en-US"/>
        </w:rPr>
      </w:pPr>
      <w:r w:rsidRPr="00F8210A">
        <w:rPr>
          <w:lang w:val="en-US"/>
        </w:rPr>
        <w:t>fi</w:t>
      </w:r>
    </w:p>
    <w:p w14:paraId="45AF3964" w14:textId="77777777" w:rsidR="00F8210A" w:rsidRPr="00F8210A" w:rsidRDefault="00F8210A" w:rsidP="00F8210A">
      <w:pPr>
        <w:rPr>
          <w:lang w:val="en-US"/>
        </w:rPr>
      </w:pPr>
      <w:proofErr w:type="spellStart"/>
      <w:r w:rsidRPr="00F8210A">
        <w:rPr>
          <w:lang w:val="en-US"/>
        </w:rPr>
        <w:t>oc</w:t>
      </w:r>
      <w:proofErr w:type="spellEnd"/>
      <w:r w:rsidRPr="00F8210A">
        <w:rPr>
          <w:rFonts w:ascii="Calibri" w:hAnsi="Calibri" w:cs="Calibri"/>
          <w:lang w:val="en-US"/>
        </w:rPr>
        <w:t> </w:t>
      </w:r>
      <w:r w:rsidRPr="00F8210A">
        <w:rPr>
          <w:lang w:val="en-US"/>
        </w:rPr>
        <w:t>delete</w:t>
      </w:r>
      <w:r w:rsidRPr="00F8210A">
        <w:rPr>
          <w:rFonts w:ascii="Calibri" w:hAnsi="Calibri" w:cs="Calibri"/>
          <w:lang w:val="en-US"/>
        </w:rPr>
        <w:t> </w:t>
      </w:r>
      <w:r w:rsidRPr="00F8210A">
        <w:rPr>
          <w:lang w:val="en-US"/>
        </w:rPr>
        <w:t>project</w:t>
      </w:r>
      <w:r w:rsidRPr="00F8210A">
        <w:rPr>
          <w:rFonts w:ascii="Calibri" w:hAnsi="Calibri" w:cs="Calibri"/>
          <w:lang w:val="en-US"/>
        </w:rPr>
        <w:t> </w:t>
      </w:r>
      <w:r w:rsidRPr="00F8210A">
        <w:rPr>
          <w:lang w:val="en-US"/>
        </w:rPr>
        <w:t>"$PROJECT_NAME"</w:t>
      </w:r>
    </w:p>
    <w:p w14:paraId="3B51EECE" w14:textId="77777777" w:rsidR="000001E6" w:rsidRPr="000001E6" w:rsidRDefault="000001E6" w:rsidP="000001E6">
      <w:pPr>
        <w:rPr>
          <w:lang w:val="en-US"/>
        </w:rPr>
      </w:pPr>
    </w:p>
    <w:p w14:paraId="59CD7B09" w14:textId="77777777" w:rsidR="00193A96" w:rsidRPr="00193A96" w:rsidRDefault="00193A96" w:rsidP="00193A96">
      <w:pPr>
        <w:rPr>
          <w:lang w:val="en-US"/>
        </w:rPr>
      </w:pPr>
    </w:p>
    <w:p w14:paraId="09196964" w14:textId="77777777" w:rsidR="004A0F1C" w:rsidRPr="004A0F1C" w:rsidRDefault="00000000" w:rsidP="004A0F1C">
      <w:pPr>
        <w:rPr>
          <w:lang w:val="en-US"/>
        </w:rPr>
      </w:pPr>
      <w:r>
        <w:rPr>
          <w:lang w:val="en-US"/>
        </w:rPr>
        <w:pict w14:anchorId="7D3FF761">
          <v:rect id="_x0000_i1030" style="width:0;height:1.5pt" o:hralign="center" o:hrstd="t" o:hr="t" fillcolor="#a0a0a0" stroked="f"/>
        </w:pict>
      </w:r>
    </w:p>
    <w:p w14:paraId="2EECD1CF" w14:textId="577031D0" w:rsidR="004A0F1C" w:rsidRPr="004A0F1C" w:rsidRDefault="004A0F1C" w:rsidP="00093E02">
      <w:pPr>
        <w:pStyle w:val="Heading"/>
        <w:rPr>
          <w:color w:val="01A982" w:themeColor="background2"/>
          <w:lang w:val="en-US"/>
        </w:rPr>
      </w:pPr>
      <w:r w:rsidRPr="004A0F1C">
        <w:rPr>
          <w:color w:val="01A982" w:themeColor="background2"/>
          <w:lang w:val="en-US"/>
        </w:rPr>
        <w:t>Lab 3: Automate Resource Deployment</w:t>
      </w:r>
    </w:p>
    <w:p w14:paraId="17952CFE" w14:textId="53852D8D" w:rsidR="004A0F1C" w:rsidRPr="004A0F1C" w:rsidRDefault="004A0F1C" w:rsidP="00093E02">
      <w:pPr>
        <w:pStyle w:val="Heading2"/>
        <w:rPr>
          <w:lang w:val="en-US"/>
        </w:rPr>
      </w:pPr>
      <w:r w:rsidRPr="004A0F1C">
        <w:rPr>
          <w:lang w:val="en-US"/>
        </w:rPr>
        <w:t>Objective: Create a Deployment and Service via a script.</w:t>
      </w:r>
    </w:p>
    <w:p w14:paraId="50EBCB83" w14:textId="77777777" w:rsidR="004A0F1C" w:rsidRPr="004A0F1C" w:rsidRDefault="004A0F1C" w:rsidP="00093E02">
      <w:pPr>
        <w:pStyle w:val="Heading2"/>
        <w:rPr>
          <w:color w:val="FF8300" w:themeColor="accent5"/>
          <w:lang w:val="en-US"/>
        </w:rPr>
      </w:pPr>
      <w:r w:rsidRPr="004A0F1C">
        <w:rPr>
          <w:color w:val="FF8300" w:themeColor="accent5"/>
          <w:lang w:val="en-US"/>
        </w:rPr>
        <w:t>Script 4: Deploy Nginx Pod</w:t>
      </w:r>
    </w:p>
    <w:p w14:paraId="52E031C7" w14:textId="77777777" w:rsidR="004A0F1C" w:rsidRDefault="004A0F1C" w:rsidP="004A0F1C">
      <w:pPr>
        <w:rPr>
          <w:b/>
          <w:bCs/>
          <w:lang w:val="en-US"/>
        </w:rPr>
      </w:pPr>
    </w:p>
    <w:p w14:paraId="7652FC74" w14:textId="77777777" w:rsidR="009D3254" w:rsidRPr="009D3254" w:rsidRDefault="009D3254" w:rsidP="009D3254">
      <w:pPr>
        <w:rPr>
          <w:rStyle w:val="HPESimple"/>
          <w:lang w:val="en-US"/>
        </w:rPr>
      </w:pPr>
      <w:proofErr w:type="gramStart"/>
      <w:r w:rsidRPr="009D3254">
        <w:rPr>
          <w:rStyle w:val="HPESimple"/>
          <w:lang w:val="en-US"/>
        </w:rPr>
        <w:t>#!/</w:t>
      </w:r>
      <w:proofErr w:type="gramEnd"/>
      <w:r w:rsidRPr="009D3254">
        <w:rPr>
          <w:rStyle w:val="HPESimple"/>
          <w:lang w:val="en-US"/>
        </w:rPr>
        <w:t>bin/bash</w:t>
      </w:r>
    </w:p>
    <w:p w14:paraId="68ABF4EF" w14:textId="77777777" w:rsidR="009D3254" w:rsidRPr="009D3254" w:rsidRDefault="009D3254" w:rsidP="009D3254">
      <w:pPr>
        <w:rPr>
          <w:rStyle w:val="HPESimple"/>
          <w:lang w:val="en-US"/>
        </w:rPr>
      </w:pPr>
      <w:r w:rsidRPr="009D3254">
        <w:rPr>
          <w:rStyle w:val="HPESimple"/>
          <w:lang w:val="en-US"/>
        </w:rPr>
        <w:t># Step 1: Log in to OpenShift</w:t>
      </w:r>
    </w:p>
    <w:p w14:paraId="27E06C56" w14:textId="77777777" w:rsidR="009D3254" w:rsidRPr="009D3254" w:rsidRDefault="009D3254" w:rsidP="009D3254">
      <w:pPr>
        <w:rPr>
          <w:rStyle w:val="HPESimple"/>
          <w:lang w:val="en-US"/>
        </w:rPr>
      </w:pPr>
      <w:r w:rsidRPr="009D3254">
        <w:rPr>
          <w:rStyle w:val="HPESimple"/>
          <w:lang w:val="en-US"/>
        </w:rPr>
        <w:t>OPENSHIFT_API_URL=""</w:t>
      </w:r>
    </w:p>
    <w:p w14:paraId="67A8EE37" w14:textId="77777777" w:rsidR="009D3254" w:rsidRPr="009D3254" w:rsidRDefault="009D3254" w:rsidP="009D3254">
      <w:pPr>
        <w:rPr>
          <w:rStyle w:val="HPESimple"/>
          <w:lang w:val="en-US"/>
        </w:rPr>
      </w:pPr>
      <w:r w:rsidRPr="009D3254">
        <w:rPr>
          <w:rStyle w:val="HPESimple"/>
          <w:lang w:val="en-US"/>
        </w:rPr>
        <w:t>TOKEN=""</w:t>
      </w:r>
    </w:p>
    <w:p w14:paraId="56C79F0D" w14:textId="77777777" w:rsidR="009D3254" w:rsidRPr="009D3254" w:rsidRDefault="009D3254" w:rsidP="009D3254">
      <w:pPr>
        <w:rPr>
          <w:rStyle w:val="HPESimple"/>
          <w:lang w:val="en-US"/>
        </w:rPr>
      </w:pPr>
      <w:proofErr w:type="spellStart"/>
      <w:r w:rsidRPr="009D3254">
        <w:rPr>
          <w:rStyle w:val="HPESimple"/>
          <w:lang w:val="en-US"/>
        </w:rPr>
        <w:t>oc</w:t>
      </w:r>
      <w:proofErr w:type="spellEnd"/>
      <w:r w:rsidRPr="009D3254">
        <w:rPr>
          <w:rStyle w:val="HPESimple"/>
          <w:lang w:val="en-US"/>
        </w:rPr>
        <w:t> login $OPENSHIFT_API_URL --token=$TOKEN</w:t>
      </w:r>
    </w:p>
    <w:p w14:paraId="432DA537" w14:textId="77777777" w:rsidR="009D3254" w:rsidRPr="009D3254" w:rsidRDefault="009D3254" w:rsidP="009D3254">
      <w:pPr>
        <w:rPr>
          <w:rStyle w:val="HPESimple"/>
          <w:lang w:val="en-US"/>
        </w:rPr>
      </w:pPr>
      <w:r w:rsidRPr="009D3254">
        <w:rPr>
          <w:rStyle w:val="HPESimple"/>
          <w:lang w:val="en-US"/>
        </w:rPr>
        <w:t># Step 2: Create a New Project</w:t>
      </w:r>
    </w:p>
    <w:p w14:paraId="4928139C" w14:textId="77777777" w:rsidR="009D3254" w:rsidRPr="009D3254" w:rsidRDefault="009D3254" w:rsidP="009D3254">
      <w:pPr>
        <w:rPr>
          <w:rStyle w:val="HPESimple"/>
          <w:lang w:val="en-US"/>
        </w:rPr>
      </w:pPr>
      <w:r w:rsidRPr="009D3254">
        <w:rPr>
          <w:rStyle w:val="HPESimple"/>
          <w:lang w:val="en-US"/>
        </w:rPr>
        <w:t>PROJECT_NAME="my-nginx-ex-app"</w:t>
      </w:r>
    </w:p>
    <w:p w14:paraId="21851F57" w14:textId="77777777" w:rsidR="009D3254" w:rsidRPr="009D3254" w:rsidRDefault="009D3254" w:rsidP="009D3254">
      <w:pPr>
        <w:rPr>
          <w:rStyle w:val="HPESimple"/>
          <w:lang w:val="en-US"/>
        </w:rPr>
      </w:pPr>
      <w:proofErr w:type="spellStart"/>
      <w:r w:rsidRPr="009D3254">
        <w:rPr>
          <w:rStyle w:val="HPESimple"/>
          <w:lang w:val="en-US"/>
        </w:rPr>
        <w:t>oc</w:t>
      </w:r>
      <w:proofErr w:type="spellEnd"/>
      <w:r w:rsidRPr="009D3254">
        <w:rPr>
          <w:rStyle w:val="HPESimple"/>
          <w:lang w:val="en-US"/>
        </w:rPr>
        <w:t> </w:t>
      </w:r>
      <w:proofErr w:type="gramStart"/>
      <w:r w:rsidRPr="009D3254">
        <w:rPr>
          <w:rStyle w:val="HPESimple"/>
          <w:lang w:val="en-US"/>
        </w:rPr>
        <w:t>new-project</w:t>
      </w:r>
      <w:proofErr w:type="gramEnd"/>
      <w:r w:rsidRPr="009D3254">
        <w:rPr>
          <w:rStyle w:val="HPESimple"/>
          <w:lang w:val="en-US"/>
        </w:rPr>
        <w:t> $PROJECT_NAME</w:t>
      </w:r>
    </w:p>
    <w:p w14:paraId="0B101404" w14:textId="77777777" w:rsidR="009D3254" w:rsidRPr="009D3254" w:rsidRDefault="009D3254" w:rsidP="009D3254">
      <w:pPr>
        <w:rPr>
          <w:rStyle w:val="HPESimple"/>
          <w:lang w:val="en-US"/>
        </w:rPr>
      </w:pPr>
      <w:r w:rsidRPr="009D3254">
        <w:rPr>
          <w:rStyle w:val="HPESimple"/>
          <w:lang w:val="en-US"/>
        </w:rPr>
        <w:t># Step 3: Deploy the nginx-ex Application</w:t>
      </w:r>
    </w:p>
    <w:p w14:paraId="02DC94E7" w14:textId="77777777" w:rsidR="009D3254" w:rsidRPr="009D3254" w:rsidRDefault="009D3254" w:rsidP="009D3254">
      <w:pPr>
        <w:rPr>
          <w:rStyle w:val="HPESimple"/>
          <w:lang w:val="en-US"/>
        </w:rPr>
      </w:pPr>
      <w:r w:rsidRPr="009D3254">
        <w:rPr>
          <w:rStyle w:val="HPESimple"/>
          <w:lang w:val="en-US"/>
        </w:rPr>
        <w:t># Using Source-to-Image (S2I) method</w:t>
      </w:r>
    </w:p>
    <w:p w14:paraId="63492547" w14:textId="77777777" w:rsidR="009D3254" w:rsidRPr="009D3254" w:rsidRDefault="009D3254" w:rsidP="009D3254">
      <w:pPr>
        <w:rPr>
          <w:rStyle w:val="HPESimple"/>
          <w:lang w:val="en-US"/>
        </w:rPr>
      </w:pPr>
      <w:r w:rsidRPr="009D3254">
        <w:rPr>
          <w:rStyle w:val="HPESimple"/>
          <w:lang w:val="en-US"/>
        </w:rPr>
        <w:t>oc new-app centos/nginx-112-centos7~https://github.com/sclorg/nginx-ex</w:t>
      </w:r>
    </w:p>
    <w:p w14:paraId="0827F9F4" w14:textId="77777777" w:rsidR="009D3254" w:rsidRPr="009D3254" w:rsidRDefault="009D3254" w:rsidP="009D3254">
      <w:pPr>
        <w:rPr>
          <w:rStyle w:val="HPESimple"/>
          <w:lang w:val="en-US"/>
        </w:rPr>
      </w:pPr>
      <w:r w:rsidRPr="009D3254">
        <w:rPr>
          <w:rStyle w:val="HPESimple"/>
          <w:lang w:val="en-US"/>
        </w:rPr>
        <w:t># Alternatively, using the sample template</w:t>
      </w:r>
    </w:p>
    <w:p w14:paraId="00ACB201" w14:textId="77777777" w:rsidR="009D3254" w:rsidRPr="009D3254" w:rsidRDefault="009D3254" w:rsidP="009D3254">
      <w:pPr>
        <w:rPr>
          <w:rStyle w:val="HPESimple"/>
          <w:lang w:val="en-US"/>
        </w:rPr>
      </w:pPr>
      <w:r w:rsidRPr="009D3254">
        <w:rPr>
          <w:rStyle w:val="HPESimple"/>
          <w:lang w:val="en-US"/>
        </w:rPr>
        <w:t># oc new-app -f https://raw.githubusercontent.com/sclorg/nginx-ex/master/openshift/templates/nginx.json</w:t>
      </w:r>
    </w:p>
    <w:p w14:paraId="7C3571DA" w14:textId="77777777" w:rsidR="009D3254" w:rsidRPr="009D3254" w:rsidRDefault="009D3254" w:rsidP="009D3254">
      <w:pPr>
        <w:rPr>
          <w:rStyle w:val="HPESimple"/>
          <w:lang w:val="en-US"/>
        </w:rPr>
      </w:pPr>
      <w:r w:rsidRPr="009D3254">
        <w:rPr>
          <w:rStyle w:val="HPESimple"/>
          <w:lang w:val="en-US"/>
        </w:rPr>
        <w:t># Step 4: Expose the Application</w:t>
      </w:r>
    </w:p>
    <w:p w14:paraId="295DBFD2" w14:textId="77777777" w:rsidR="009D3254" w:rsidRPr="009D3254" w:rsidRDefault="009D3254" w:rsidP="009D3254">
      <w:pPr>
        <w:rPr>
          <w:rStyle w:val="HPESimple"/>
          <w:lang w:val="en-US"/>
        </w:rPr>
      </w:pPr>
      <w:proofErr w:type="spellStart"/>
      <w:r w:rsidRPr="009D3254">
        <w:rPr>
          <w:rStyle w:val="HPESimple"/>
          <w:lang w:val="en-US"/>
        </w:rPr>
        <w:t>oc</w:t>
      </w:r>
      <w:proofErr w:type="spellEnd"/>
      <w:r w:rsidRPr="009D3254">
        <w:rPr>
          <w:rStyle w:val="HPESimple"/>
          <w:lang w:val="en-US"/>
        </w:rPr>
        <w:t> expose svc/nginx-ex</w:t>
      </w:r>
    </w:p>
    <w:p w14:paraId="0C949177" w14:textId="77777777" w:rsidR="009D3254" w:rsidRPr="009D3254" w:rsidRDefault="009D3254" w:rsidP="009D3254">
      <w:pPr>
        <w:rPr>
          <w:rStyle w:val="HPESimple"/>
          <w:lang w:val="en-US"/>
        </w:rPr>
      </w:pPr>
      <w:r w:rsidRPr="009D3254">
        <w:rPr>
          <w:rStyle w:val="HPESimple"/>
          <w:lang w:val="en-US"/>
        </w:rPr>
        <w:t># Step 5: Verify the Deployment</w:t>
      </w:r>
    </w:p>
    <w:p w14:paraId="3A9D4238" w14:textId="77777777" w:rsidR="009D3254" w:rsidRPr="009D3254" w:rsidRDefault="009D3254" w:rsidP="009D3254">
      <w:pPr>
        <w:rPr>
          <w:rStyle w:val="HPESimple"/>
          <w:lang w:val="en-US"/>
        </w:rPr>
      </w:pPr>
      <w:proofErr w:type="spellStart"/>
      <w:r w:rsidRPr="009D3254">
        <w:rPr>
          <w:rStyle w:val="HPESimple"/>
          <w:lang w:val="en-US"/>
        </w:rPr>
        <w:t>oc</w:t>
      </w:r>
      <w:proofErr w:type="spellEnd"/>
      <w:r w:rsidRPr="009D3254">
        <w:rPr>
          <w:rStyle w:val="HPESimple"/>
          <w:lang w:val="en-US"/>
        </w:rPr>
        <w:t> get all</w:t>
      </w:r>
    </w:p>
    <w:p w14:paraId="3E023CD4" w14:textId="77777777" w:rsidR="009D3254" w:rsidRPr="009D3254" w:rsidRDefault="009D3254" w:rsidP="009D3254">
      <w:pPr>
        <w:rPr>
          <w:rStyle w:val="HPESimple"/>
          <w:lang w:val="en-US"/>
        </w:rPr>
      </w:pPr>
      <w:r w:rsidRPr="009D3254">
        <w:rPr>
          <w:rStyle w:val="HPESimple"/>
          <w:lang w:val="en-US"/>
        </w:rPr>
        <w:t># Check logs</w:t>
      </w:r>
    </w:p>
    <w:p w14:paraId="76E46CBA" w14:textId="77777777" w:rsidR="009D3254" w:rsidRPr="009D3254" w:rsidRDefault="009D3254" w:rsidP="009D3254">
      <w:pPr>
        <w:rPr>
          <w:rStyle w:val="HPESimple"/>
          <w:lang w:val="en-US"/>
        </w:rPr>
      </w:pPr>
      <w:proofErr w:type="spellStart"/>
      <w:r w:rsidRPr="009D3254">
        <w:rPr>
          <w:rStyle w:val="HPESimple"/>
          <w:lang w:val="en-US"/>
        </w:rPr>
        <w:t>oc</w:t>
      </w:r>
      <w:proofErr w:type="spellEnd"/>
      <w:r w:rsidRPr="009D3254">
        <w:rPr>
          <w:rStyle w:val="HPESimple"/>
          <w:lang w:val="en-US"/>
        </w:rPr>
        <w:t> logs deploy/nginx-ex</w:t>
      </w:r>
    </w:p>
    <w:p w14:paraId="342C0200" w14:textId="77777777" w:rsidR="009D3254" w:rsidRPr="009D3254" w:rsidRDefault="009D3254" w:rsidP="009D3254">
      <w:pPr>
        <w:rPr>
          <w:rStyle w:val="HPESimple"/>
          <w:lang w:val="en-US"/>
        </w:rPr>
      </w:pPr>
      <w:r w:rsidRPr="009D3254">
        <w:rPr>
          <w:rStyle w:val="HPESimple"/>
          <w:lang w:val="en-US"/>
        </w:rPr>
        <w:t># Get the route to open the app</w:t>
      </w:r>
    </w:p>
    <w:p w14:paraId="1755792B" w14:textId="77777777" w:rsidR="009D3254" w:rsidRPr="009D3254" w:rsidRDefault="009D3254" w:rsidP="009D3254">
      <w:pPr>
        <w:rPr>
          <w:rStyle w:val="HPESimple"/>
          <w:lang w:val="en-US"/>
        </w:rPr>
      </w:pPr>
      <w:r w:rsidRPr="009D3254">
        <w:rPr>
          <w:rStyle w:val="HPESimple"/>
          <w:lang w:val="en-US"/>
        </w:rPr>
        <w:t>ROUTE=$(</w:t>
      </w:r>
      <w:proofErr w:type="spellStart"/>
      <w:r w:rsidRPr="009D3254">
        <w:rPr>
          <w:rStyle w:val="HPESimple"/>
          <w:lang w:val="en-US"/>
        </w:rPr>
        <w:t>oc</w:t>
      </w:r>
      <w:proofErr w:type="spellEnd"/>
      <w:r w:rsidRPr="009D3254">
        <w:rPr>
          <w:rStyle w:val="HPESimple"/>
          <w:lang w:val="en-US"/>
        </w:rPr>
        <w:t> get route nginx-ex -o </w:t>
      </w:r>
      <w:proofErr w:type="spellStart"/>
      <w:r w:rsidRPr="009D3254">
        <w:rPr>
          <w:rStyle w:val="HPESimple"/>
          <w:lang w:val="en-US"/>
        </w:rPr>
        <w:t>jsonpath</w:t>
      </w:r>
      <w:proofErr w:type="spellEnd"/>
      <w:r w:rsidRPr="009D3254">
        <w:rPr>
          <w:rStyle w:val="HPESimple"/>
          <w:lang w:val="en-US"/>
        </w:rPr>
        <w:t>='</w:t>
      </w:r>
      <w:proofErr w:type="gramStart"/>
      <w:r w:rsidRPr="009D3254">
        <w:rPr>
          <w:rStyle w:val="HPESimple"/>
          <w:lang w:val="en-US"/>
        </w:rPr>
        <w:t>{.</w:t>
      </w:r>
      <w:proofErr w:type="spellStart"/>
      <w:r w:rsidRPr="009D3254">
        <w:rPr>
          <w:rStyle w:val="HPESimple"/>
          <w:lang w:val="en-US"/>
        </w:rPr>
        <w:t>spec</w:t>
      </w:r>
      <w:proofErr w:type="gramEnd"/>
      <w:r w:rsidRPr="009D3254">
        <w:rPr>
          <w:rStyle w:val="HPESimple"/>
          <w:lang w:val="en-US"/>
        </w:rPr>
        <w:t>.</w:t>
      </w:r>
      <w:proofErr w:type="gramStart"/>
      <w:r w:rsidRPr="009D3254">
        <w:rPr>
          <w:rStyle w:val="HPESimple"/>
          <w:lang w:val="en-US"/>
        </w:rPr>
        <w:t>host</w:t>
      </w:r>
      <w:proofErr w:type="spellEnd"/>
      <w:r w:rsidRPr="009D3254">
        <w:rPr>
          <w:rStyle w:val="HPESimple"/>
          <w:lang w:val="en-US"/>
        </w:rPr>
        <w:t>}'</w:t>
      </w:r>
      <w:proofErr w:type="gramEnd"/>
      <w:r w:rsidRPr="009D3254">
        <w:rPr>
          <w:rStyle w:val="HPESimple"/>
          <w:lang w:val="en-US"/>
        </w:rPr>
        <w:t>)</w:t>
      </w:r>
    </w:p>
    <w:p w14:paraId="45161ED1" w14:textId="77777777" w:rsidR="009D3254" w:rsidRPr="009D3254" w:rsidRDefault="009D3254" w:rsidP="009D3254">
      <w:pPr>
        <w:rPr>
          <w:rStyle w:val="HPESimple"/>
          <w:lang w:val="en-US"/>
        </w:rPr>
      </w:pPr>
      <w:r w:rsidRPr="009D3254">
        <w:rPr>
          <w:rStyle w:val="HPESimple"/>
          <w:lang w:val="en-US"/>
        </w:rPr>
        <w:t>echo "Access your application at: http://$ROUTE"</w:t>
      </w:r>
    </w:p>
    <w:p w14:paraId="7CA91A9A" w14:textId="77777777" w:rsidR="009D3254" w:rsidRPr="009D3254" w:rsidRDefault="009D3254" w:rsidP="009D3254">
      <w:pPr>
        <w:rPr>
          <w:rStyle w:val="HPESimple"/>
          <w:lang w:val="en-US"/>
        </w:rPr>
      </w:pPr>
      <w:r w:rsidRPr="009D3254">
        <w:rPr>
          <w:rStyle w:val="HPESimple"/>
          <w:lang w:val="en-US"/>
        </w:rPr>
        <w:t># Step 6: Cleanup</w:t>
      </w:r>
    </w:p>
    <w:p w14:paraId="7E6E8E9C" w14:textId="77777777" w:rsidR="009D3254" w:rsidRPr="009D3254" w:rsidRDefault="009D3254" w:rsidP="009D3254">
      <w:pPr>
        <w:rPr>
          <w:b/>
          <w:bCs/>
          <w:lang w:val="en-US"/>
        </w:rPr>
      </w:pPr>
      <w:r w:rsidRPr="009D3254">
        <w:rPr>
          <w:rStyle w:val="HPESimple"/>
          <w:lang w:val="en-US"/>
        </w:rPr>
        <w:t># Uncomment the following line to delete </w:t>
      </w:r>
      <w:r w:rsidRPr="009D3254">
        <w:rPr>
          <w:b/>
          <w:bCs/>
          <w:lang w:val="en-US"/>
        </w:rPr>
        <w:t>the</w:t>
      </w:r>
      <w:r w:rsidRPr="009D3254">
        <w:rPr>
          <w:rFonts w:ascii="Calibri" w:hAnsi="Calibri" w:cs="Calibri"/>
          <w:b/>
          <w:bCs/>
          <w:lang w:val="en-US"/>
        </w:rPr>
        <w:t> </w:t>
      </w:r>
      <w:r w:rsidRPr="009D3254">
        <w:rPr>
          <w:b/>
          <w:bCs/>
          <w:lang w:val="en-US"/>
        </w:rPr>
        <w:t>project</w:t>
      </w:r>
      <w:r w:rsidRPr="009D3254">
        <w:rPr>
          <w:rFonts w:ascii="Calibri" w:hAnsi="Calibri" w:cs="Calibri"/>
          <w:b/>
          <w:bCs/>
          <w:lang w:val="en-US"/>
        </w:rPr>
        <w:t> </w:t>
      </w:r>
      <w:r w:rsidRPr="009D3254">
        <w:rPr>
          <w:b/>
          <w:bCs/>
          <w:lang w:val="en-US"/>
        </w:rPr>
        <w:t>after</w:t>
      </w:r>
      <w:r w:rsidRPr="009D3254">
        <w:rPr>
          <w:rFonts w:ascii="Calibri" w:hAnsi="Calibri" w:cs="Calibri"/>
          <w:b/>
          <w:bCs/>
          <w:lang w:val="en-US"/>
        </w:rPr>
        <w:t> </w:t>
      </w:r>
      <w:r w:rsidRPr="009D3254">
        <w:rPr>
          <w:b/>
          <w:bCs/>
          <w:lang w:val="en-US"/>
        </w:rPr>
        <w:t>verification</w:t>
      </w:r>
    </w:p>
    <w:p w14:paraId="726202DC" w14:textId="77777777" w:rsidR="009D3254" w:rsidRPr="009D3254" w:rsidRDefault="009D3254" w:rsidP="009D3254">
      <w:pPr>
        <w:rPr>
          <w:b/>
          <w:bCs/>
          <w:lang w:val="en-US"/>
        </w:rPr>
      </w:pPr>
      <w:r w:rsidRPr="009D3254">
        <w:rPr>
          <w:b/>
          <w:bCs/>
          <w:lang w:val="en-US"/>
        </w:rPr>
        <w:t>#</w:t>
      </w:r>
      <w:r w:rsidRPr="009D3254">
        <w:rPr>
          <w:rFonts w:ascii="Calibri" w:hAnsi="Calibri" w:cs="Calibri"/>
          <w:b/>
          <w:bCs/>
          <w:lang w:val="en-US"/>
        </w:rPr>
        <w:t> </w:t>
      </w:r>
      <w:proofErr w:type="spellStart"/>
      <w:r w:rsidRPr="009D3254">
        <w:rPr>
          <w:b/>
          <w:bCs/>
          <w:lang w:val="en-US"/>
        </w:rPr>
        <w:t>oc</w:t>
      </w:r>
      <w:proofErr w:type="spellEnd"/>
      <w:r w:rsidRPr="009D3254">
        <w:rPr>
          <w:rFonts w:ascii="Calibri" w:hAnsi="Calibri" w:cs="Calibri"/>
          <w:b/>
          <w:bCs/>
          <w:lang w:val="en-US"/>
        </w:rPr>
        <w:t> </w:t>
      </w:r>
      <w:r w:rsidRPr="009D3254">
        <w:rPr>
          <w:b/>
          <w:bCs/>
          <w:lang w:val="en-US"/>
        </w:rPr>
        <w:t>delete</w:t>
      </w:r>
      <w:r w:rsidRPr="009D3254">
        <w:rPr>
          <w:rFonts w:ascii="Calibri" w:hAnsi="Calibri" w:cs="Calibri"/>
          <w:b/>
          <w:bCs/>
          <w:lang w:val="en-US"/>
        </w:rPr>
        <w:t> </w:t>
      </w:r>
      <w:r w:rsidRPr="009D3254">
        <w:rPr>
          <w:b/>
          <w:bCs/>
          <w:lang w:val="en-US"/>
        </w:rPr>
        <w:t>project</w:t>
      </w:r>
      <w:r w:rsidRPr="009D3254">
        <w:rPr>
          <w:rFonts w:ascii="Calibri" w:hAnsi="Calibri" w:cs="Calibri"/>
          <w:b/>
          <w:bCs/>
          <w:lang w:val="en-US"/>
        </w:rPr>
        <w:t> </w:t>
      </w:r>
      <w:r w:rsidRPr="009D3254">
        <w:rPr>
          <w:b/>
          <w:bCs/>
          <w:lang w:val="en-US"/>
        </w:rPr>
        <w:t>$PROJECT_NAME</w:t>
      </w:r>
    </w:p>
    <w:p w14:paraId="308A6BF4" w14:textId="77777777" w:rsidR="004A0F1C" w:rsidRDefault="004A0F1C" w:rsidP="004A0F1C">
      <w:pPr>
        <w:rPr>
          <w:b/>
          <w:bCs/>
          <w:lang w:val="en-US"/>
        </w:rPr>
      </w:pPr>
    </w:p>
    <w:p w14:paraId="752B1D77" w14:textId="77777777" w:rsidR="004A0F1C" w:rsidRDefault="004A0F1C" w:rsidP="004A0F1C">
      <w:pPr>
        <w:rPr>
          <w:b/>
          <w:bCs/>
          <w:lang w:val="en-US"/>
        </w:rPr>
      </w:pPr>
    </w:p>
    <w:p w14:paraId="3916DEC0" w14:textId="2F75DA5E" w:rsidR="004A0F1C" w:rsidRPr="004A0F1C" w:rsidRDefault="004A0F1C" w:rsidP="00F30551">
      <w:pPr>
        <w:pStyle w:val="Heading2"/>
        <w:rPr>
          <w:color w:val="FF8300" w:themeColor="accent5"/>
          <w:lang w:val="en-US"/>
        </w:rPr>
      </w:pPr>
      <w:r w:rsidRPr="004A0F1C">
        <w:rPr>
          <w:color w:val="FF8300" w:themeColor="accent5"/>
          <w:lang w:val="en-US"/>
        </w:rPr>
        <w:t xml:space="preserve">Script 5: Expose </w:t>
      </w:r>
      <w:proofErr w:type="gramStart"/>
      <w:r w:rsidRPr="004A0F1C">
        <w:rPr>
          <w:color w:val="FF8300" w:themeColor="accent5"/>
          <w:lang w:val="en-US"/>
        </w:rPr>
        <w:t>the Deployment</w:t>
      </w:r>
      <w:proofErr w:type="gramEnd"/>
      <w:r w:rsidRPr="004A0F1C">
        <w:rPr>
          <w:color w:val="FF8300" w:themeColor="accent5"/>
          <w:lang w:val="en-US"/>
        </w:rPr>
        <w:t xml:space="preserve"> as a Service</w:t>
      </w:r>
    </w:p>
    <w:p w14:paraId="3D6C36C1" w14:textId="77777777" w:rsidR="004A0F1C" w:rsidRPr="004A0F1C" w:rsidRDefault="004A0F1C" w:rsidP="004A0F1C">
      <w:pPr>
        <w:rPr>
          <w:rStyle w:val="HPESimple"/>
          <w:lang w:val="en-US"/>
        </w:rPr>
      </w:pPr>
      <w:proofErr w:type="gramStart"/>
      <w:r w:rsidRPr="004A0F1C">
        <w:rPr>
          <w:rStyle w:val="HPESimple"/>
          <w:lang w:val="en-US"/>
        </w:rPr>
        <w:t>#!/</w:t>
      </w:r>
      <w:proofErr w:type="gramEnd"/>
      <w:r w:rsidRPr="004A0F1C">
        <w:rPr>
          <w:rStyle w:val="HPESimple"/>
          <w:lang w:val="en-US"/>
        </w:rPr>
        <w:t>bin/bash</w:t>
      </w:r>
    </w:p>
    <w:p w14:paraId="7B7D5D21" w14:textId="77777777" w:rsidR="004A0F1C" w:rsidRPr="004A0F1C" w:rsidRDefault="004A0F1C" w:rsidP="004A0F1C">
      <w:pPr>
        <w:rPr>
          <w:rStyle w:val="HPESimple"/>
          <w:lang w:val="en-US"/>
        </w:rPr>
      </w:pPr>
    </w:p>
    <w:p w14:paraId="136AC516" w14:textId="77777777" w:rsidR="004A0F1C" w:rsidRPr="004A0F1C" w:rsidRDefault="004A0F1C" w:rsidP="004A0F1C">
      <w:pPr>
        <w:rPr>
          <w:rStyle w:val="HPESimple"/>
          <w:lang w:val="en-US"/>
        </w:rPr>
      </w:pPr>
      <w:r w:rsidRPr="004A0F1C">
        <w:rPr>
          <w:rStyle w:val="HPESimple"/>
          <w:lang w:val="en-US"/>
        </w:rPr>
        <w:t>DEPLOYMENT_NAME=nginx-deployment</w:t>
      </w:r>
    </w:p>
    <w:p w14:paraId="0217877B" w14:textId="77777777" w:rsidR="004A0F1C" w:rsidRPr="004A0F1C" w:rsidRDefault="004A0F1C" w:rsidP="004A0F1C">
      <w:pPr>
        <w:rPr>
          <w:rStyle w:val="HPESimple"/>
          <w:lang w:val="en-US"/>
        </w:rPr>
      </w:pPr>
      <w:r w:rsidRPr="004A0F1C">
        <w:rPr>
          <w:rStyle w:val="HPESimple"/>
          <w:lang w:val="en-US"/>
        </w:rPr>
        <w:t>SERVICE_NAME=nginx-service</w:t>
      </w:r>
    </w:p>
    <w:p w14:paraId="5BB52CC9" w14:textId="77777777" w:rsidR="004A0F1C" w:rsidRPr="004A0F1C" w:rsidRDefault="004A0F1C" w:rsidP="004A0F1C">
      <w:pPr>
        <w:rPr>
          <w:rStyle w:val="HPESimple"/>
          <w:lang w:val="en-US"/>
        </w:rPr>
      </w:pPr>
    </w:p>
    <w:p w14:paraId="5083F037" w14:textId="77777777" w:rsidR="004A0F1C" w:rsidRPr="004A0F1C" w:rsidRDefault="004A0F1C" w:rsidP="004A0F1C">
      <w:pPr>
        <w:rPr>
          <w:rStyle w:val="HPESimple"/>
          <w:lang w:val="en-US"/>
        </w:rPr>
      </w:pPr>
      <w:proofErr w:type="spellStart"/>
      <w:r w:rsidRPr="004A0F1C">
        <w:rPr>
          <w:rStyle w:val="HPESimple"/>
          <w:lang w:val="en-US"/>
        </w:rPr>
        <w:t>oc</w:t>
      </w:r>
      <w:proofErr w:type="spellEnd"/>
      <w:r w:rsidRPr="004A0F1C">
        <w:rPr>
          <w:rStyle w:val="HPESimple"/>
          <w:lang w:val="en-US"/>
        </w:rPr>
        <w:t xml:space="preserve"> expose deployment "$DEPLOYMENT_NAME" --port=80 --name="$SERVICE_NAME"</w:t>
      </w:r>
    </w:p>
    <w:p w14:paraId="70A34C9D" w14:textId="77777777" w:rsidR="004A0F1C" w:rsidRPr="004A0F1C" w:rsidRDefault="004A0F1C" w:rsidP="004A0F1C">
      <w:pPr>
        <w:rPr>
          <w:rStyle w:val="HPESimple"/>
          <w:lang w:val="en-US"/>
        </w:rPr>
      </w:pPr>
      <w:proofErr w:type="spellStart"/>
      <w:r w:rsidRPr="004A0F1C">
        <w:rPr>
          <w:rStyle w:val="HPESimple"/>
          <w:lang w:val="en-US"/>
        </w:rPr>
        <w:t>oc</w:t>
      </w:r>
      <w:proofErr w:type="spellEnd"/>
      <w:r w:rsidRPr="004A0F1C">
        <w:rPr>
          <w:rStyle w:val="HPESimple"/>
          <w:lang w:val="en-US"/>
        </w:rPr>
        <w:t xml:space="preserve"> expose service "$SERVICE_NAME"</w:t>
      </w:r>
    </w:p>
    <w:p w14:paraId="43BF0CAF" w14:textId="77777777" w:rsidR="004A0F1C" w:rsidRPr="004A0F1C" w:rsidRDefault="00000000" w:rsidP="004A0F1C">
      <w:pPr>
        <w:rPr>
          <w:lang w:val="en-US"/>
        </w:rPr>
      </w:pPr>
      <w:r>
        <w:rPr>
          <w:lang w:val="en-US"/>
        </w:rPr>
        <w:pict w14:anchorId="1A023768">
          <v:rect id="_x0000_i1031" style="width:0;height:1.5pt" o:hralign="center" o:hrstd="t" o:hr="t" fillcolor="#a0a0a0" stroked="f"/>
        </w:pict>
      </w:r>
    </w:p>
    <w:p w14:paraId="135673E9" w14:textId="77777777" w:rsidR="004A0F1C" w:rsidRPr="004A0F1C" w:rsidRDefault="004A0F1C" w:rsidP="004A0F1C">
      <w:pPr>
        <w:rPr>
          <w:b/>
          <w:color w:val="01A982" w:themeColor="background2"/>
          <w:sz w:val="32"/>
          <w:lang w:val="en-US"/>
        </w:rPr>
      </w:pPr>
      <w:r w:rsidRPr="004A0F1C">
        <w:rPr>
          <w:b/>
          <w:color w:val="01A982" w:themeColor="background2"/>
          <w:sz w:val="32"/>
          <w:lang w:val="en-US"/>
        </w:rPr>
        <w:t>Lab 4: Monitor and Manage Pods</w:t>
      </w:r>
    </w:p>
    <w:p w14:paraId="5F8A1A8A" w14:textId="2465A69B" w:rsidR="004A0F1C" w:rsidRPr="004A0F1C" w:rsidRDefault="004A0F1C" w:rsidP="00F30551">
      <w:pPr>
        <w:pStyle w:val="Heading2"/>
        <w:rPr>
          <w:lang w:val="en-US"/>
        </w:rPr>
      </w:pPr>
      <w:r w:rsidRPr="004A0F1C">
        <w:rPr>
          <w:lang w:val="en-US"/>
        </w:rPr>
        <w:t>Objective: Get Pod status and restart pods automatically.</w:t>
      </w:r>
    </w:p>
    <w:p w14:paraId="502904E9" w14:textId="77777777" w:rsidR="004A0F1C" w:rsidRPr="004A0F1C" w:rsidRDefault="004A0F1C" w:rsidP="00F30551">
      <w:pPr>
        <w:pStyle w:val="Heading2"/>
        <w:rPr>
          <w:color w:val="FF8300" w:themeColor="accent5"/>
          <w:lang w:val="en-US"/>
        </w:rPr>
      </w:pPr>
      <w:r w:rsidRPr="004A0F1C">
        <w:rPr>
          <w:color w:val="FF8300" w:themeColor="accent5"/>
          <w:lang w:val="en-US"/>
        </w:rPr>
        <w:t>Script 6: List All Pods and Their Status</w:t>
      </w:r>
    </w:p>
    <w:p w14:paraId="6F78BECC" w14:textId="77777777" w:rsidR="00BB0C4B" w:rsidRDefault="00BB0C4B" w:rsidP="004A0F1C">
      <w:pPr>
        <w:rPr>
          <w:rStyle w:val="HPESimple"/>
          <w:lang w:val="en-US"/>
        </w:rPr>
      </w:pPr>
    </w:p>
    <w:p w14:paraId="50AE443F" w14:textId="362CCB1C" w:rsidR="004A0F1C" w:rsidRPr="004A0F1C" w:rsidRDefault="004A0F1C" w:rsidP="004A0F1C">
      <w:pPr>
        <w:rPr>
          <w:rStyle w:val="HPESimple"/>
          <w:lang w:val="en-US"/>
        </w:rPr>
      </w:pPr>
      <w:proofErr w:type="gramStart"/>
      <w:r w:rsidRPr="004A0F1C">
        <w:rPr>
          <w:rStyle w:val="HPESimple"/>
          <w:lang w:val="en-US"/>
        </w:rPr>
        <w:t>#!/</w:t>
      </w:r>
      <w:proofErr w:type="gramEnd"/>
      <w:r w:rsidRPr="004A0F1C">
        <w:rPr>
          <w:rStyle w:val="HPESimple"/>
          <w:lang w:val="en-US"/>
        </w:rPr>
        <w:t>bin/bash</w:t>
      </w:r>
    </w:p>
    <w:p w14:paraId="487D0A6A" w14:textId="77777777" w:rsidR="004A0F1C" w:rsidRPr="004A0F1C" w:rsidRDefault="004A0F1C" w:rsidP="004A0F1C">
      <w:pPr>
        <w:rPr>
          <w:rStyle w:val="HPESimple"/>
          <w:lang w:val="en-US"/>
        </w:rPr>
      </w:pPr>
    </w:p>
    <w:p w14:paraId="00056312" w14:textId="77777777" w:rsidR="004A0F1C" w:rsidRPr="004A0F1C" w:rsidRDefault="004A0F1C" w:rsidP="004A0F1C">
      <w:pPr>
        <w:rPr>
          <w:rStyle w:val="HPESimple"/>
          <w:lang w:val="en-US"/>
        </w:rPr>
      </w:pPr>
      <w:r w:rsidRPr="004A0F1C">
        <w:rPr>
          <w:rStyle w:val="HPESimple"/>
          <w:lang w:val="en-US"/>
        </w:rPr>
        <w:t>echo "Listing all pods in current project:"</w:t>
      </w:r>
    </w:p>
    <w:p w14:paraId="69B665DB" w14:textId="77777777" w:rsidR="004A0F1C" w:rsidRPr="004A0F1C" w:rsidRDefault="004A0F1C" w:rsidP="004A0F1C">
      <w:pPr>
        <w:rPr>
          <w:rStyle w:val="HPESimple"/>
          <w:lang w:val="en-US"/>
        </w:rPr>
      </w:pPr>
      <w:proofErr w:type="spellStart"/>
      <w:proofErr w:type="gramStart"/>
      <w:r w:rsidRPr="004A0F1C">
        <w:rPr>
          <w:rStyle w:val="HPESimple"/>
          <w:lang w:val="en-US"/>
        </w:rPr>
        <w:t>oc</w:t>
      </w:r>
      <w:proofErr w:type="spellEnd"/>
      <w:proofErr w:type="gramEnd"/>
      <w:r w:rsidRPr="004A0F1C">
        <w:rPr>
          <w:rStyle w:val="HPESimple"/>
          <w:lang w:val="en-US"/>
        </w:rPr>
        <w:t xml:space="preserve"> get pods -o wide</w:t>
      </w:r>
    </w:p>
    <w:p w14:paraId="156E64DE" w14:textId="77777777" w:rsidR="004A0F1C" w:rsidRPr="004A0F1C" w:rsidRDefault="004A0F1C" w:rsidP="004A0F1C">
      <w:pPr>
        <w:rPr>
          <w:rStyle w:val="HPESimple"/>
          <w:lang w:val="en-US"/>
        </w:rPr>
      </w:pPr>
      <w:r w:rsidRPr="004A0F1C">
        <w:rPr>
          <w:rStyle w:val="HPESimple"/>
          <w:lang w:val="en-US"/>
        </w:rPr>
        <w:t>Script 7: Restart All Pods Matching Label</w:t>
      </w:r>
    </w:p>
    <w:p w14:paraId="472065F9" w14:textId="77777777" w:rsidR="004A0F1C" w:rsidRPr="004A0F1C" w:rsidRDefault="004A0F1C" w:rsidP="004A0F1C">
      <w:pPr>
        <w:rPr>
          <w:rStyle w:val="HPESimple"/>
          <w:lang w:val="en-US"/>
        </w:rPr>
      </w:pPr>
      <w:proofErr w:type="gramStart"/>
      <w:r w:rsidRPr="004A0F1C">
        <w:rPr>
          <w:rStyle w:val="HPESimple"/>
          <w:lang w:val="en-US"/>
        </w:rPr>
        <w:t>#!/</w:t>
      </w:r>
      <w:proofErr w:type="gramEnd"/>
      <w:r w:rsidRPr="004A0F1C">
        <w:rPr>
          <w:rStyle w:val="HPESimple"/>
          <w:lang w:val="en-US"/>
        </w:rPr>
        <w:t>bin/bash</w:t>
      </w:r>
    </w:p>
    <w:p w14:paraId="40F4ECAE" w14:textId="77777777" w:rsidR="004A0F1C" w:rsidRPr="004A0F1C" w:rsidRDefault="004A0F1C" w:rsidP="004A0F1C">
      <w:pPr>
        <w:rPr>
          <w:rStyle w:val="HPESimple"/>
          <w:lang w:val="en-US"/>
        </w:rPr>
      </w:pPr>
    </w:p>
    <w:p w14:paraId="0F28A648" w14:textId="77777777" w:rsidR="004A0F1C" w:rsidRPr="004A0F1C" w:rsidRDefault="004A0F1C" w:rsidP="004A0F1C">
      <w:pPr>
        <w:rPr>
          <w:rStyle w:val="HPESimple"/>
          <w:lang w:val="en-US"/>
        </w:rPr>
      </w:pPr>
      <w:r w:rsidRPr="004A0F1C">
        <w:rPr>
          <w:rStyle w:val="HPESimple"/>
          <w:lang w:val="en-US"/>
        </w:rPr>
        <w:t>LABEL=$1</w:t>
      </w:r>
    </w:p>
    <w:p w14:paraId="257FCE2E" w14:textId="77777777" w:rsidR="004A0F1C" w:rsidRPr="004A0F1C" w:rsidRDefault="004A0F1C" w:rsidP="004A0F1C">
      <w:pPr>
        <w:rPr>
          <w:rStyle w:val="HPESimple"/>
          <w:lang w:val="en-US"/>
        </w:rPr>
      </w:pPr>
    </w:p>
    <w:p w14:paraId="33159321" w14:textId="77777777" w:rsidR="004A0F1C" w:rsidRPr="004A0F1C" w:rsidRDefault="004A0F1C" w:rsidP="004A0F1C">
      <w:pPr>
        <w:rPr>
          <w:rStyle w:val="HPESimple"/>
          <w:lang w:val="en-US"/>
        </w:rPr>
      </w:pPr>
      <w:r w:rsidRPr="004A0F1C">
        <w:rPr>
          <w:rStyle w:val="HPESimple"/>
          <w:lang w:val="en-US"/>
        </w:rPr>
        <w:t>if [ -z "$LABEL</w:t>
      </w:r>
      <w:proofErr w:type="gramStart"/>
      <w:r w:rsidRPr="004A0F1C">
        <w:rPr>
          <w:rStyle w:val="HPESimple"/>
          <w:lang w:val="en-US"/>
        </w:rPr>
        <w:t>" ]</w:t>
      </w:r>
      <w:proofErr w:type="gramEnd"/>
      <w:r w:rsidRPr="004A0F1C">
        <w:rPr>
          <w:rStyle w:val="HPESimple"/>
          <w:lang w:val="en-US"/>
        </w:rPr>
        <w:t>; then</w:t>
      </w:r>
    </w:p>
    <w:p w14:paraId="5DBA195A" w14:textId="77777777" w:rsidR="004A0F1C" w:rsidRPr="004A0F1C" w:rsidRDefault="004A0F1C" w:rsidP="004A0F1C">
      <w:pPr>
        <w:rPr>
          <w:rStyle w:val="HPESimple"/>
          <w:lang w:val="en-US"/>
        </w:rPr>
      </w:pPr>
      <w:r w:rsidRPr="004A0F1C">
        <w:rPr>
          <w:rStyle w:val="HPESimple"/>
          <w:lang w:val="en-US"/>
        </w:rPr>
        <w:t>  echo "Usage: $0 &lt;label-selector&gt;"</w:t>
      </w:r>
    </w:p>
    <w:p w14:paraId="476B6CA8" w14:textId="77777777" w:rsidR="004A0F1C" w:rsidRPr="004A0F1C" w:rsidRDefault="004A0F1C" w:rsidP="004A0F1C">
      <w:pPr>
        <w:rPr>
          <w:rStyle w:val="HPESimple"/>
          <w:lang w:val="en-US"/>
        </w:rPr>
      </w:pPr>
      <w:r w:rsidRPr="004A0F1C">
        <w:rPr>
          <w:rStyle w:val="HPESimple"/>
          <w:lang w:val="en-US"/>
        </w:rPr>
        <w:t>  exit 1</w:t>
      </w:r>
    </w:p>
    <w:p w14:paraId="7F34567F" w14:textId="77777777" w:rsidR="004A0F1C" w:rsidRPr="004A0F1C" w:rsidRDefault="004A0F1C" w:rsidP="004A0F1C">
      <w:pPr>
        <w:rPr>
          <w:rStyle w:val="HPESimple"/>
          <w:lang w:val="en-US"/>
        </w:rPr>
      </w:pPr>
      <w:r w:rsidRPr="004A0F1C">
        <w:rPr>
          <w:rStyle w:val="HPESimple"/>
          <w:lang w:val="en-US"/>
        </w:rPr>
        <w:t>fi</w:t>
      </w:r>
    </w:p>
    <w:p w14:paraId="15E754CE" w14:textId="77777777" w:rsidR="004A0F1C" w:rsidRPr="004A0F1C" w:rsidRDefault="004A0F1C" w:rsidP="004A0F1C">
      <w:pPr>
        <w:rPr>
          <w:rStyle w:val="HPESimple"/>
          <w:lang w:val="en-US"/>
        </w:rPr>
      </w:pPr>
    </w:p>
    <w:p w14:paraId="66AD1051" w14:textId="77777777" w:rsidR="004A0F1C" w:rsidRPr="004A0F1C" w:rsidRDefault="004A0F1C" w:rsidP="004A0F1C">
      <w:pPr>
        <w:rPr>
          <w:rStyle w:val="HPESimple"/>
          <w:lang w:val="en-US"/>
        </w:rPr>
      </w:pPr>
      <w:r w:rsidRPr="004A0F1C">
        <w:rPr>
          <w:rStyle w:val="HPESimple"/>
          <w:lang w:val="en-US"/>
        </w:rPr>
        <w:t>PODS=$(</w:t>
      </w:r>
      <w:proofErr w:type="spellStart"/>
      <w:r w:rsidRPr="004A0F1C">
        <w:rPr>
          <w:rStyle w:val="HPESimple"/>
          <w:lang w:val="en-US"/>
        </w:rPr>
        <w:t>oc</w:t>
      </w:r>
      <w:proofErr w:type="spellEnd"/>
      <w:r w:rsidRPr="004A0F1C">
        <w:rPr>
          <w:rStyle w:val="HPESimple"/>
          <w:lang w:val="en-US"/>
        </w:rPr>
        <w:t xml:space="preserve"> get pods -l "$LABEL" -o </w:t>
      </w:r>
      <w:proofErr w:type="spellStart"/>
      <w:r w:rsidRPr="004A0F1C">
        <w:rPr>
          <w:rStyle w:val="HPESimple"/>
          <w:lang w:val="en-US"/>
        </w:rPr>
        <w:t>jsonpath</w:t>
      </w:r>
      <w:proofErr w:type="spellEnd"/>
      <w:r w:rsidRPr="004A0F1C">
        <w:rPr>
          <w:rStyle w:val="HPESimple"/>
          <w:lang w:val="en-US"/>
        </w:rPr>
        <w:t>='</w:t>
      </w:r>
      <w:proofErr w:type="gramStart"/>
      <w:r w:rsidRPr="004A0F1C">
        <w:rPr>
          <w:rStyle w:val="HPESimple"/>
          <w:lang w:val="en-US"/>
        </w:rPr>
        <w:t>{.items</w:t>
      </w:r>
      <w:proofErr w:type="gramEnd"/>
      <w:r w:rsidRPr="004A0F1C">
        <w:rPr>
          <w:rStyle w:val="HPESimple"/>
          <w:lang w:val="en-US"/>
        </w:rPr>
        <w:t>[*</w:t>
      </w:r>
      <w:proofErr w:type="gramStart"/>
      <w:r w:rsidRPr="004A0F1C">
        <w:rPr>
          <w:rStyle w:val="HPESimple"/>
          <w:lang w:val="en-US"/>
        </w:rPr>
        <w:t>].metadata.name</w:t>
      </w:r>
      <w:proofErr w:type="gramEnd"/>
      <w:r w:rsidRPr="004A0F1C">
        <w:rPr>
          <w:rStyle w:val="HPESimple"/>
          <w:lang w:val="en-US"/>
        </w:rPr>
        <w:t>}')</w:t>
      </w:r>
    </w:p>
    <w:p w14:paraId="1857D715" w14:textId="77777777" w:rsidR="004A0F1C" w:rsidRPr="004A0F1C" w:rsidRDefault="004A0F1C" w:rsidP="004A0F1C">
      <w:pPr>
        <w:rPr>
          <w:rStyle w:val="HPESimple"/>
          <w:lang w:val="en-US"/>
        </w:rPr>
      </w:pPr>
    </w:p>
    <w:p w14:paraId="7CE30A6E" w14:textId="77777777" w:rsidR="004A0F1C" w:rsidRPr="004A0F1C" w:rsidRDefault="004A0F1C" w:rsidP="004A0F1C">
      <w:pPr>
        <w:rPr>
          <w:rStyle w:val="HPESimple"/>
          <w:lang w:val="en-US"/>
        </w:rPr>
      </w:pPr>
      <w:r w:rsidRPr="004A0F1C">
        <w:rPr>
          <w:rStyle w:val="HPESimple"/>
          <w:lang w:val="en-US"/>
        </w:rPr>
        <w:t>for pod in $PODS; do</w:t>
      </w:r>
    </w:p>
    <w:p w14:paraId="2D141AF1" w14:textId="77777777" w:rsidR="004A0F1C" w:rsidRPr="004A0F1C" w:rsidRDefault="004A0F1C" w:rsidP="004A0F1C">
      <w:pPr>
        <w:rPr>
          <w:rStyle w:val="HPESimple"/>
          <w:lang w:val="en-US"/>
        </w:rPr>
      </w:pPr>
      <w:r w:rsidRPr="004A0F1C">
        <w:rPr>
          <w:rStyle w:val="HPESimple"/>
          <w:lang w:val="en-US"/>
        </w:rPr>
        <w:t>  echo "Deleting pod $pod..."</w:t>
      </w:r>
    </w:p>
    <w:p w14:paraId="775A687D" w14:textId="77777777" w:rsidR="004A0F1C" w:rsidRPr="004A0F1C" w:rsidRDefault="004A0F1C" w:rsidP="004A0F1C">
      <w:pPr>
        <w:rPr>
          <w:rStyle w:val="HPESimple"/>
          <w:lang w:val="en-US"/>
        </w:rPr>
      </w:pPr>
      <w:r w:rsidRPr="004A0F1C">
        <w:rPr>
          <w:rStyle w:val="HPESimple"/>
          <w:lang w:val="en-US"/>
        </w:rPr>
        <w:t>  </w:t>
      </w:r>
      <w:proofErr w:type="spellStart"/>
      <w:r w:rsidRPr="004A0F1C">
        <w:rPr>
          <w:rStyle w:val="HPESimple"/>
          <w:lang w:val="en-US"/>
        </w:rPr>
        <w:t>oc</w:t>
      </w:r>
      <w:proofErr w:type="spellEnd"/>
      <w:r w:rsidRPr="004A0F1C">
        <w:rPr>
          <w:rStyle w:val="HPESimple"/>
          <w:lang w:val="en-US"/>
        </w:rPr>
        <w:t xml:space="preserve"> delete pod "$pod"</w:t>
      </w:r>
    </w:p>
    <w:p w14:paraId="6267748D" w14:textId="77777777" w:rsidR="004A0F1C" w:rsidRPr="004A0F1C" w:rsidRDefault="004A0F1C" w:rsidP="004A0F1C">
      <w:pPr>
        <w:rPr>
          <w:rStyle w:val="HPESimple"/>
          <w:lang w:val="en-US"/>
        </w:rPr>
      </w:pPr>
      <w:r w:rsidRPr="004A0F1C">
        <w:rPr>
          <w:rStyle w:val="HPESimple"/>
          <w:lang w:val="en-US"/>
        </w:rPr>
        <w:t>done</w:t>
      </w:r>
    </w:p>
    <w:p w14:paraId="35EF29DA" w14:textId="77777777" w:rsidR="004A0F1C" w:rsidRPr="004A0F1C" w:rsidRDefault="00000000" w:rsidP="004A0F1C">
      <w:pPr>
        <w:rPr>
          <w:lang w:val="en-US"/>
        </w:rPr>
      </w:pPr>
      <w:r>
        <w:rPr>
          <w:lang w:val="en-US"/>
        </w:rPr>
        <w:pict w14:anchorId="62144B4C">
          <v:rect id="_x0000_i1032" style="width:0;height:1.5pt" o:hralign="center" o:hrstd="t" o:hr="t" fillcolor="#a0a0a0" stroked="f"/>
        </w:pict>
      </w:r>
    </w:p>
    <w:p w14:paraId="29D5BCBC" w14:textId="77777777" w:rsidR="003F3351" w:rsidRDefault="003F3351" w:rsidP="004A0F1C">
      <w:pPr>
        <w:rPr>
          <w:b/>
          <w:color w:val="01A982" w:themeColor="background2"/>
          <w:sz w:val="32"/>
          <w:lang w:val="en-US"/>
        </w:rPr>
      </w:pPr>
    </w:p>
    <w:p w14:paraId="748EA785" w14:textId="77777777" w:rsidR="003F3351" w:rsidRDefault="003F3351" w:rsidP="004A0F1C">
      <w:pPr>
        <w:rPr>
          <w:b/>
          <w:color w:val="01A982" w:themeColor="background2"/>
          <w:sz w:val="32"/>
          <w:lang w:val="en-US"/>
        </w:rPr>
      </w:pPr>
    </w:p>
    <w:p w14:paraId="44B7D785" w14:textId="77777777" w:rsidR="003F3351" w:rsidRDefault="003F3351" w:rsidP="004A0F1C">
      <w:pPr>
        <w:rPr>
          <w:b/>
          <w:color w:val="01A982" w:themeColor="background2"/>
          <w:sz w:val="32"/>
          <w:lang w:val="en-US"/>
        </w:rPr>
      </w:pPr>
    </w:p>
    <w:p w14:paraId="68D87D0F" w14:textId="77777777" w:rsidR="003F3351" w:rsidRDefault="003F3351" w:rsidP="004A0F1C">
      <w:pPr>
        <w:rPr>
          <w:b/>
          <w:color w:val="01A982" w:themeColor="background2"/>
          <w:sz w:val="32"/>
          <w:lang w:val="en-US"/>
        </w:rPr>
      </w:pPr>
    </w:p>
    <w:p w14:paraId="27D6AE21" w14:textId="77777777" w:rsidR="00213498" w:rsidRDefault="00213498" w:rsidP="004A0F1C">
      <w:pPr>
        <w:rPr>
          <w:b/>
          <w:color w:val="01A982" w:themeColor="background2"/>
          <w:sz w:val="32"/>
          <w:lang w:val="en-US"/>
        </w:rPr>
      </w:pPr>
    </w:p>
    <w:p w14:paraId="332567DD" w14:textId="5C8CFD1A" w:rsidR="004A0F1C" w:rsidRPr="004A0F1C" w:rsidRDefault="004A0F1C" w:rsidP="004A0F1C">
      <w:pPr>
        <w:rPr>
          <w:b/>
          <w:color w:val="01A982" w:themeColor="background2"/>
          <w:sz w:val="32"/>
          <w:lang w:val="en-US"/>
        </w:rPr>
      </w:pPr>
      <w:r w:rsidRPr="004A0F1C">
        <w:rPr>
          <w:b/>
          <w:color w:val="01A982" w:themeColor="background2"/>
          <w:sz w:val="32"/>
          <w:lang w:val="en-US"/>
        </w:rPr>
        <w:t>Lab 5: Automate Backup of Resource Definitions</w:t>
      </w:r>
    </w:p>
    <w:p w14:paraId="693A741C" w14:textId="0FB7CFF6" w:rsidR="004A0F1C" w:rsidRPr="004A0F1C" w:rsidRDefault="004A0F1C" w:rsidP="003F3351">
      <w:pPr>
        <w:pStyle w:val="Heading2"/>
        <w:rPr>
          <w:lang w:val="en-US"/>
        </w:rPr>
      </w:pPr>
      <w:r w:rsidRPr="004A0F1C">
        <w:rPr>
          <w:lang w:val="en-US"/>
        </w:rPr>
        <w:t>Objective: Backup all YAML manifests for a project.</w:t>
      </w:r>
    </w:p>
    <w:p w14:paraId="02853FE6" w14:textId="77777777" w:rsidR="004A0F1C" w:rsidRPr="004A0F1C" w:rsidRDefault="004A0F1C" w:rsidP="003F3351">
      <w:pPr>
        <w:pStyle w:val="Heading2"/>
        <w:rPr>
          <w:color w:val="FF8300" w:themeColor="accent5"/>
          <w:lang w:val="en-US"/>
        </w:rPr>
      </w:pPr>
      <w:r w:rsidRPr="004A0F1C">
        <w:rPr>
          <w:color w:val="FF8300" w:themeColor="accent5"/>
          <w:lang w:val="en-US"/>
        </w:rPr>
        <w:t>Script 8: Backup Resources</w:t>
      </w:r>
    </w:p>
    <w:p w14:paraId="0E7B9F32" w14:textId="77777777" w:rsidR="003F6191" w:rsidRPr="003F6191" w:rsidRDefault="003F6191" w:rsidP="003F6191">
      <w:pPr>
        <w:rPr>
          <w:rStyle w:val="HPESimple"/>
          <w:lang w:val="en-US"/>
        </w:rPr>
      </w:pPr>
      <w:proofErr w:type="gramStart"/>
      <w:r w:rsidRPr="003F6191">
        <w:rPr>
          <w:rStyle w:val="HPESimple"/>
          <w:lang w:val="en-US"/>
        </w:rPr>
        <w:t>#!/</w:t>
      </w:r>
      <w:proofErr w:type="gramEnd"/>
      <w:r w:rsidRPr="003F6191">
        <w:rPr>
          <w:rStyle w:val="HPESimple"/>
          <w:lang w:val="en-US"/>
        </w:rPr>
        <w:t>bin/bash</w:t>
      </w:r>
    </w:p>
    <w:p w14:paraId="37970008" w14:textId="77777777" w:rsidR="003F6191" w:rsidRPr="003F6191" w:rsidRDefault="003F6191" w:rsidP="003F6191">
      <w:pPr>
        <w:rPr>
          <w:rStyle w:val="HPESimple"/>
          <w:lang w:val="en-US"/>
        </w:rPr>
      </w:pPr>
    </w:p>
    <w:p w14:paraId="36E8F598" w14:textId="77777777" w:rsidR="003F6191" w:rsidRPr="003F6191" w:rsidRDefault="003F6191" w:rsidP="003F6191">
      <w:pPr>
        <w:rPr>
          <w:rStyle w:val="HPESimple"/>
          <w:lang w:val="en-US"/>
        </w:rPr>
      </w:pPr>
      <w:r w:rsidRPr="003F6191">
        <w:rPr>
          <w:rStyle w:val="HPESimple"/>
          <w:lang w:val="en-US"/>
        </w:rPr>
        <w:t>PROJECT=$1</w:t>
      </w:r>
    </w:p>
    <w:p w14:paraId="22229506" w14:textId="77777777" w:rsidR="003F6191" w:rsidRPr="003F6191" w:rsidRDefault="003F6191" w:rsidP="003F6191">
      <w:pPr>
        <w:rPr>
          <w:rStyle w:val="HPESimple"/>
          <w:lang w:val="en-US"/>
        </w:rPr>
      </w:pPr>
      <w:r w:rsidRPr="003F6191">
        <w:rPr>
          <w:rStyle w:val="HPESimple"/>
          <w:lang w:val="en-US"/>
        </w:rPr>
        <w:t>BACKUP_DIR=</w:t>
      </w:r>
      <w:proofErr w:type="gramStart"/>
      <w:r w:rsidRPr="003F6191">
        <w:rPr>
          <w:rStyle w:val="HPESimple"/>
          <w:lang w:val="en-US"/>
        </w:rPr>
        <w:t>"./</w:t>
      </w:r>
      <w:proofErr w:type="spellStart"/>
      <w:proofErr w:type="gramEnd"/>
      <w:r w:rsidRPr="003F6191">
        <w:rPr>
          <w:rStyle w:val="HPESimple"/>
          <w:lang w:val="en-US"/>
        </w:rPr>
        <w:t>backup_$PROJECT</w:t>
      </w:r>
      <w:proofErr w:type="spellEnd"/>
      <w:r w:rsidRPr="003F6191">
        <w:rPr>
          <w:rStyle w:val="HPESimple"/>
          <w:lang w:val="en-US"/>
        </w:rPr>
        <w:t>"</w:t>
      </w:r>
    </w:p>
    <w:p w14:paraId="23BBC1A0" w14:textId="77777777" w:rsidR="003F6191" w:rsidRPr="003F6191" w:rsidRDefault="003F6191" w:rsidP="003F6191">
      <w:pPr>
        <w:rPr>
          <w:rStyle w:val="HPESimple"/>
          <w:lang w:val="en-US"/>
        </w:rPr>
      </w:pPr>
    </w:p>
    <w:p w14:paraId="74FFE4AC" w14:textId="77777777" w:rsidR="003F6191" w:rsidRPr="003F6191" w:rsidRDefault="003F6191" w:rsidP="003F6191">
      <w:pPr>
        <w:rPr>
          <w:rStyle w:val="HPESimple"/>
          <w:lang w:val="en-US"/>
        </w:rPr>
      </w:pPr>
      <w:r w:rsidRPr="003F6191">
        <w:rPr>
          <w:rStyle w:val="HPESimple"/>
          <w:lang w:val="en-US"/>
        </w:rPr>
        <w:t>if [ -z "$PROJECT</w:t>
      </w:r>
      <w:proofErr w:type="gramStart"/>
      <w:r w:rsidRPr="003F6191">
        <w:rPr>
          <w:rStyle w:val="HPESimple"/>
          <w:lang w:val="en-US"/>
        </w:rPr>
        <w:t>" ]</w:t>
      </w:r>
      <w:proofErr w:type="gramEnd"/>
      <w:r w:rsidRPr="003F6191">
        <w:rPr>
          <w:rStyle w:val="HPESimple"/>
          <w:lang w:val="en-US"/>
        </w:rPr>
        <w:t>; then</w:t>
      </w:r>
    </w:p>
    <w:p w14:paraId="17F49A9D" w14:textId="77777777" w:rsidR="003F6191" w:rsidRPr="003F6191" w:rsidRDefault="003F6191" w:rsidP="003F6191">
      <w:pPr>
        <w:rPr>
          <w:rStyle w:val="HPESimple"/>
          <w:lang w:val="en-US"/>
        </w:rPr>
      </w:pPr>
      <w:r w:rsidRPr="003F6191">
        <w:rPr>
          <w:rStyle w:val="HPESimple"/>
          <w:lang w:val="en-US"/>
        </w:rPr>
        <w:t xml:space="preserve">  echo "Usage: $0 &lt;project-name&gt;"</w:t>
      </w:r>
    </w:p>
    <w:p w14:paraId="1DDC43E4" w14:textId="77777777" w:rsidR="003F6191" w:rsidRPr="003F6191" w:rsidRDefault="003F6191" w:rsidP="003F6191">
      <w:pPr>
        <w:rPr>
          <w:rStyle w:val="HPESimple"/>
          <w:lang w:val="en-US"/>
        </w:rPr>
      </w:pPr>
      <w:r w:rsidRPr="003F6191">
        <w:rPr>
          <w:rStyle w:val="HPESimple"/>
          <w:lang w:val="en-US"/>
        </w:rPr>
        <w:t xml:space="preserve">  exit 1</w:t>
      </w:r>
    </w:p>
    <w:p w14:paraId="262546EA" w14:textId="77777777" w:rsidR="003F6191" w:rsidRPr="003F6191" w:rsidRDefault="003F6191" w:rsidP="003F6191">
      <w:pPr>
        <w:rPr>
          <w:rStyle w:val="HPESimple"/>
          <w:lang w:val="en-US"/>
        </w:rPr>
      </w:pPr>
      <w:r w:rsidRPr="003F6191">
        <w:rPr>
          <w:rStyle w:val="HPESimple"/>
          <w:lang w:val="en-US"/>
        </w:rPr>
        <w:t>fi</w:t>
      </w:r>
    </w:p>
    <w:p w14:paraId="7F1E449D" w14:textId="77777777" w:rsidR="003F6191" w:rsidRPr="003F6191" w:rsidRDefault="003F6191" w:rsidP="003F6191">
      <w:pPr>
        <w:rPr>
          <w:rStyle w:val="HPESimple"/>
          <w:lang w:val="en-US"/>
        </w:rPr>
      </w:pPr>
    </w:p>
    <w:p w14:paraId="473B316C" w14:textId="77777777" w:rsidR="003F6191" w:rsidRPr="003F6191" w:rsidRDefault="003F6191" w:rsidP="003F6191">
      <w:pPr>
        <w:rPr>
          <w:rStyle w:val="HPESimple"/>
          <w:lang w:val="en-US"/>
        </w:rPr>
      </w:pPr>
      <w:proofErr w:type="spellStart"/>
      <w:r w:rsidRPr="003F6191">
        <w:rPr>
          <w:rStyle w:val="HPESimple"/>
          <w:lang w:val="en-US"/>
        </w:rPr>
        <w:t>mkdir</w:t>
      </w:r>
      <w:proofErr w:type="spellEnd"/>
      <w:r w:rsidRPr="003F6191">
        <w:rPr>
          <w:rStyle w:val="HPESimple"/>
          <w:lang w:val="en-US"/>
        </w:rPr>
        <w:t xml:space="preserve"> -p "$BACKUP_DIR"</w:t>
      </w:r>
    </w:p>
    <w:p w14:paraId="44E3D5C6" w14:textId="77777777" w:rsidR="003F6191" w:rsidRPr="003F6191" w:rsidRDefault="003F6191" w:rsidP="003F6191">
      <w:pPr>
        <w:rPr>
          <w:rStyle w:val="HPESimple"/>
          <w:lang w:val="en-US"/>
        </w:rPr>
      </w:pPr>
    </w:p>
    <w:p w14:paraId="738CE917" w14:textId="77777777" w:rsidR="003F6191" w:rsidRPr="003F6191" w:rsidRDefault="003F6191" w:rsidP="003F6191">
      <w:pPr>
        <w:rPr>
          <w:rStyle w:val="HPESimple"/>
          <w:lang w:val="en-US"/>
        </w:rPr>
      </w:pPr>
      <w:r w:rsidRPr="003F6191">
        <w:rPr>
          <w:rStyle w:val="HPESimple"/>
          <w:lang w:val="en-US"/>
        </w:rPr>
        <w:t>RESOURCES</w:t>
      </w:r>
      <w:proofErr w:type="gramStart"/>
      <w:r w:rsidRPr="003F6191">
        <w:rPr>
          <w:rStyle w:val="HPESimple"/>
          <w:lang w:val="en-US"/>
        </w:rPr>
        <w:t>=(</w:t>
      </w:r>
      <w:proofErr w:type="gramEnd"/>
      <w:r w:rsidRPr="003F6191">
        <w:rPr>
          <w:rStyle w:val="HPESimple"/>
          <w:lang w:val="en-US"/>
        </w:rPr>
        <w:t>"deployments" "services" "routes" "pods" "</w:t>
      </w:r>
      <w:proofErr w:type="spellStart"/>
      <w:r w:rsidRPr="003F6191">
        <w:rPr>
          <w:rStyle w:val="HPESimple"/>
          <w:lang w:val="en-US"/>
        </w:rPr>
        <w:t>configmaps</w:t>
      </w:r>
      <w:proofErr w:type="spellEnd"/>
      <w:r w:rsidRPr="003F6191">
        <w:rPr>
          <w:rStyle w:val="HPESimple"/>
          <w:lang w:val="en-US"/>
        </w:rPr>
        <w:t>" "secrets")</w:t>
      </w:r>
    </w:p>
    <w:p w14:paraId="7FD7013A" w14:textId="77777777" w:rsidR="003F6191" w:rsidRPr="003F6191" w:rsidRDefault="003F6191" w:rsidP="003F6191">
      <w:pPr>
        <w:rPr>
          <w:rStyle w:val="HPESimple"/>
          <w:lang w:val="en-US"/>
        </w:rPr>
      </w:pPr>
    </w:p>
    <w:p w14:paraId="7657013B" w14:textId="77777777" w:rsidR="003F6191" w:rsidRPr="003F6191" w:rsidRDefault="003F6191" w:rsidP="003F6191">
      <w:pPr>
        <w:rPr>
          <w:rStyle w:val="HPESimple"/>
          <w:lang w:val="en-US"/>
        </w:rPr>
      </w:pPr>
      <w:r w:rsidRPr="003F6191">
        <w:rPr>
          <w:rStyle w:val="HPESimple"/>
          <w:lang w:val="en-US"/>
        </w:rPr>
        <w:t xml:space="preserve">for </w:t>
      </w:r>
      <w:proofErr w:type="gramStart"/>
      <w:r w:rsidRPr="003F6191">
        <w:rPr>
          <w:rStyle w:val="HPESimple"/>
          <w:lang w:val="en-US"/>
        </w:rPr>
        <w:t>res</w:t>
      </w:r>
      <w:proofErr w:type="gramEnd"/>
      <w:r w:rsidRPr="003F6191">
        <w:rPr>
          <w:rStyle w:val="HPESimple"/>
          <w:lang w:val="en-US"/>
        </w:rPr>
        <w:t xml:space="preserve"> in "${</w:t>
      </w:r>
      <w:proofErr w:type="gramStart"/>
      <w:r w:rsidRPr="003F6191">
        <w:rPr>
          <w:rStyle w:val="HPESimple"/>
          <w:lang w:val="en-US"/>
        </w:rPr>
        <w:t>RESOURCES[</w:t>
      </w:r>
      <w:proofErr w:type="gramEnd"/>
      <w:r w:rsidRPr="003F6191">
        <w:rPr>
          <w:rStyle w:val="HPESimple"/>
          <w:lang w:val="en-US"/>
        </w:rPr>
        <w:t>@</w:t>
      </w:r>
      <w:proofErr w:type="gramStart"/>
      <w:r w:rsidRPr="003F6191">
        <w:rPr>
          <w:rStyle w:val="HPESimple"/>
          <w:lang w:val="en-US"/>
        </w:rPr>
        <w:t>]}"</w:t>
      </w:r>
      <w:proofErr w:type="gramEnd"/>
      <w:r w:rsidRPr="003F6191">
        <w:rPr>
          <w:rStyle w:val="HPESimple"/>
          <w:lang w:val="en-US"/>
        </w:rPr>
        <w:t>; do</w:t>
      </w:r>
    </w:p>
    <w:p w14:paraId="02D73BAF" w14:textId="77777777" w:rsidR="003F6191" w:rsidRPr="003F6191" w:rsidRDefault="003F6191" w:rsidP="003F6191">
      <w:pPr>
        <w:rPr>
          <w:rStyle w:val="HPESimple"/>
          <w:lang w:val="en-US"/>
        </w:rPr>
      </w:pPr>
      <w:r w:rsidRPr="003F6191">
        <w:rPr>
          <w:rStyle w:val="HPESimple"/>
          <w:lang w:val="en-US"/>
        </w:rPr>
        <w:t xml:space="preserve">  echo "Backing up $res..."</w:t>
      </w:r>
    </w:p>
    <w:p w14:paraId="161956CF" w14:textId="77777777" w:rsidR="003F6191" w:rsidRPr="003F6191" w:rsidRDefault="003F6191" w:rsidP="003F6191">
      <w:pPr>
        <w:rPr>
          <w:rStyle w:val="HPESimple"/>
          <w:lang w:val="en-US"/>
        </w:rPr>
      </w:pPr>
      <w:r w:rsidRPr="003F6191">
        <w:rPr>
          <w:rStyle w:val="HPESimple"/>
          <w:lang w:val="en-US"/>
        </w:rPr>
        <w:t xml:space="preserve">  </w:t>
      </w:r>
      <w:proofErr w:type="spellStart"/>
      <w:r w:rsidRPr="003F6191">
        <w:rPr>
          <w:rStyle w:val="HPESimple"/>
          <w:lang w:val="en-US"/>
        </w:rPr>
        <w:t>oc</w:t>
      </w:r>
      <w:proofErr w:type="spellEnd"/>
      <w:r w:rsidRPr="003F6191">
        <w:rPr>
          <w:rStyle w:val="HPESimple"/>
          <w:lang w:val="en-US"/>
        </w:rPr>
        <w:t xml:space="preserve"> get "$res" -n "$PROJECT" -o </w:t>
      </w:r>
      <w:proofErr w:type="spellStart"/>
      <w:r w:rsidRPr="003F6191">
        <w:rPr>
          <w:rStyle w:val="HPESimple"/>
          <w:lang w:val="en-US"/>
        </w:rPr>
        <w:t>yaml</w:t>
      </w:r>
      <w:proofErr w:type="spellEnd"/>
      <w:r w:rsidRPr="003F6191">
        <w:rPr>
          <w:rStyle w:val="HPESimple"/>
          <w:lang w:val="en-US"/>
        </w:rPr>
        <w:t xml:space="preserve"> &gt; "$BACKUP_DIR/${res</w:t>
      </w:r>
      <w:proofErr w:type="gramStart"/>
      <w:r w:rsidRPr="003F6191">
        <w:rPr>
          <w:rStyle w:val="HPESimple"/>
          <w:lang w:val="en-US"/>
        </w:rPr>
        <w:t>}.</w:t>
      </w:r>
      <w:proofErr w:type="spellStart"/>
      <w:r w:rsidRPr="003F6191">
        <w:rPr>
          <w:rStyle w:val="HPESimple"/>
          <w:lang w:val="en-US"/>
        </w:rPr>
        <w:t>yaml</w:t>
      </w:r>
      <w:proofErr w:type="spellEnd"/>
      <w:proofErr w:type="gramEnd"/>
      <w:r w:rsidRPr="003F6191">
        <w:rPr>
          <w:rStyle w:val="HPESimple"/>
          <w:lang w:val="en-US"/>
        </w:rPr>
        <w:t>"</w:t>
      </w:r>
    </w:p>
    <w:p w14:paraId="6523F973" w14:textId="77777777" w:rsidR="003F6191" w:rsidRPr="003F6191" w:rsidRDefault="003F6191" w:rsidP="003F6191">
      <w:pPr>
        <w:rPr>
          <w:rStyle w:val="HPESimple"/>
          <w:lang w:val="en-US"/>
        </w:rPr>
      </w:pPr>
      <w:r w:rsidRPr="003F6191">
        <w:rPr>
          <w:rStyle w:val="HPESimple"/>
          <w:lang w:val="en-US"/>
        </w:rPr>
        <w:t>done</w:t>
      </w:r>
    </w:p>
    <w:p w14:paraId="30258EBD" w14:textId="77777777" w:rsidR="003F6191" w:rsidRPr="003F6191" w:rsidRDefault="003F6191" w:rsidP="003F6191">
      <w:pPr>
        <w:rPr>
          <w:rStyle w:val="HPESimple"/>
          <w:lang w:val="en-US"/>
        </w:rPr>
      </w:pPr>
    </w:p>
    <w:p w14:paraId="5B57DF8B" w14:textId="2BE1B9F5" w:rsidR="004A0F1C" w:rsidRPr="004A0F1C" w:rsidRDefault="003F6191" w:rsidP="003F6191">
      <w:pPr>
        <w:rPr>
          <w:rStyle w:val="HPESimple"/>
          <w:lang w:val="en-US"/>
        </w:rPr>
      </w:pPr>
      <w:r w:rsidRPr="003F6191">
        <w:rPr>
          <w:rStyle w:val="HPESimple"/>
          <w:lang w:val="en-US"/>
        </w:rPr>
        <w:t>echo "Backup complete in $BACKUP_DIR"</w:t>
      </w:r>
    </w:p>
    <w:p w14:paraId="5527C08B" w14:textId="77777777" w:rsidR="004A0F1C" w:rsidRPr="004A0F1C" w:rsidRDefault="00000000" w:rsidP="004A0F1C">
      <w:pPr>
        <w:rPr>
          <w:lang w:val="en-US"/>
        </w:rPr>
      </w:pPr>
      <w:r>
        <w:rPr>
          <w:lang w:val="en-US"/>
        </w:rPr>
        <w:pict w14:anchorId="3F999D7E">
          <v:rect id="_x0000_i1033" style="width:0;height:1.5pt" o:hralign="center" o:hrstd="t" o:hr="t" fillcolor="#a0a0a0" stroked="f"/>
        </w:pict>
      </w:r>
    </w:p>
    <w:p w14:paraId="711287A9" w14:textId="77777777" w:rsidR="004A0F1C" w:rsidRPr="004A0F1C" w:rsidRDefault="004A0F1C" w:rsidP="004A0F1C">
      <w:pPr>
        <w:rPr>
          <w:b/>
          <w:color w:val="01A982" w:themeColor="background2"/>
          <w:sz w:val="32"/>
          <w:lang w:val="en-US"/>
        </w:rPr>
      </w:pPr>
      <w:r w:rsidRPr="004A0F1C">
        <w:rPr>
          <w:b/>
          <w:color w:val="01A982" w:themeColor="background2"/>
          <w:sz w:val="32"/>
          <w:lang w:val="en-US"/>
        </w:rPr>
        <w:t xml:space="preserve">Lab 6: Scheduled </w:t>
      </w:r>
      <w:proofErr w:type="spellStart"/>
      <w:r w:rsidRPr="004A0F1C">
        <w:rPr>
          <w:b/>
          <w:color w:val="01A982" w:themeColor="background2"/>
          <w:sz w:val="32"/>
          <w:lang w:val="en-US"/>
        </w:rPr>
        <w:t>CronJob</w:t>
      </w:r>
      <w:proofErr w:type="spellEnd"/>
      <w:r w:rsidRPr="004A0F1C">
        <w:rPr>
          <w:b/>
          <w:color w:val="01A982" w:themeColor="background2"/>
          <w:sz w:val="32"/>
          <w:lang w:val="en-US"/>
        </w:rPr>
        <w:t xml:space="preserve"> for Cleanup</w:t>
      </w:r>
    </w:p>
    <w:p w14:paraId="51E47B71" w14:textId="22D56829" w:rsidR="004A0F1C" w:rsidRPr="004A0F1C" w:rsidRDefault="004A0F1C" w:rsidP="00213498">
      <w:pPr>
        <w:pStyle w:val="Heading2"/>
        <w:rPr>
          <w:lang w:val="en-US"/>
        </w:rPr>
      </w:pPr>
      <w:r w:rsidRPr="004A0F1C">
        <w:rPr>
          <w:lang w:val="en-US"/>
        </w:rPr>
        <w:t xml:space="preserve">Objective: Create a </w:t>
      </w:r>
      <w:proofErr w:type="spellStart"/>
      <w:r w:rsidRPr="004A0F1C">
        <w:rPr>
          <w:lang w:val="en-US"/>
        </w:rPr>
        <w:t>CronJob</w:t>
      </w:r>
      <w:proofErr w:type="spellEnd"/>
      <w:r w:rsidRPr="004A0F1C">
        <w:rPr>
          <w:lang w:val="en-US"/>
        </w:rPr>
        <w:t xml:space="preserve"> to clean up completed pods.</w:t>
      </w:r>
    </w:p>
    <w:p w14:paraId="456077E4" w14:textId="77777777" w:rsidR="004A0F1C" w:rsidRDefault="004A0F1C" w:rsidP="00213498">
      <w:pPr>
        <w:pStyle w:val="Heading2"/>
        <w:rPr>
          <w:color w:val="FF8300" w:themeColor="accent5"/>
          <w:lang w:val="en-US"/>
        </w:rPr>
      </w:pPr>
      <w:r w:rsidRPr="004A0F1C">
        <w:rPr>
          <w:color w:val="FF8300" w:themeColor="accent5"/>
          <w:lang w:val="en-US"/>
        </w:rPr>
        <w:t xml:space="preserve">Script 9: Create Cleanup </w:t>
      </w:r>
      <w:proofErr w:type="spellStart"/>
      <w:r w:rsidRPr="004A0F1C">
        <w:rPr>
          <w:color w:val="FF8300" w:themeColor="accent5"/>
          <w:lang w:val="en-US"/>
        </w:rPr>
        <w:t>CronJob</w:t>
      </w:r>
      <w:proofErr w:type="spellEnd"/>
      <w:r w:rsidRPr="004A0F1C">
        <w:rPr>
          <w:color w:val="FF8300" w:themeColor="accent5"/>
          <w:lang w:val="en-US"/>
        </w:rPr>
        <w:t xml:space="preserve"> YAML</w:t>
      </w:r>
    </w:p>
    <w:p w14:paraId="5D8E285A" w14:textId="3B7A80B8" w:rsidR="00990244" w:rsidRPr="00990244" w:rsidRDefault="00990244" w:rsidP="00990244">
      <w:pPr>
        <w:rPr>
          <w:lang w:val="en-US"/>
        </w:rPr>
      </w:pPr>
      <w:r w:rsidRPr="00990244">
        <w:t>This script is designed to create a</w:t>
      </w:r>
      <w:r w:rsidRPr="00990244">
        <w:rPr>
          <w:rFonts w:ascii="Calibri" w:hAnsi="Calibri" w:cs="Calibri"/>
        </w:rPr>
        <w:t> </w:t>
      </w:r>
      <w:proofErr w:type="spellStart"/>
      <w:r w:rsidRPr="00990244">
        <w:rPr>
          <w:b/>
          <w:bCs/>
        </w:rPr>
        <w:t>CronJob</w:t>
      </w:r>
      <w:proofErr w:type="spellEnd"/>
      <w:r w:rsidRPr="00990244">
        <w:rPr>
          <w:rFonts w:ascii="Calibri" w:hAnsi="Calibri" w:cs="Calibri"/>
        </w:rPr>
        <w:t> </w:t>
      </w:r>
      <w:r w:rsidRPr="00990244">
        <w:t>in Kubernetes that automatically deletes completed pods every hour</w:t>
      </w:r>
    </w:p>
    <w:p w14:paraId="20E43781" w14:textId="77777777" w:rsidR="004A0F1C" w:rsidRPr="004A0F1C" w:rsidRDefault="004A0F1C" w:rsidP="004A0F1C">
      <w:pPr>
        <w:rPr>
          <w:rStyle w:val="HPESimple"/>
          <w:lang w:val="en-US"/>
        </w:rPr>
      </w:pPr>
      <w:proofErr w:type="gramStart"/>
      <w:r w:rsidRPr="004A0F1C">
        <w:rPr>
          <w:rStyle w:val="HPESimple"/>
          <w:lang w:val="en-US"/>
        </w:rPr>
        <w:t>#!/</w:t>
      </w:r>
      <w:proofErr w:type="gramEnd"/>
      <w:r w:rsidRPr="004A0F1C">
        <w:rPr>
          <w:rStyle w:val="HPESimple"/>
          <w:lang w:val="en-US"/>
        </w:rPr>
        <w:t>bin/bash</w:t>
      </w:r>
    </w:p>
    <w:p w14:paraId="6E3202E3" w14:textId="77777777" w:rsidR="004A0F1C" w:rsidRPr="004A0F1C" w:rsidRDefault="004A0F1C" w:rsidP="004A0F1C">
      <w:pPr>
        <w:rPr>
          <w:rStyle w:val="HPESimple"/>
          <w:lang w:val="en-US"/>
        </w:rPr>
      </w:pPr>
    </w:p>
    <w:p w14:paraId="0FA5B30E" w14:textId="77777777" w:rsidR="004A0F1C" w:rsidRPr="004A0F1C" w:rsidRDefault="004A0F1C" w:rsidP="004A0F1C">
      <w:pPr>
        <w:rPr>
          <w:rStyle w:val="HPESimple"/>
          <w:lang w:val="en-US"/>
        </w:rPr>
      </w:pPr>
      <w:r w:rsidRPr="004A0F1C">
        <w:rPr>
          <w:rStyle w:val="HPESimple"/>
          <w:lang w:val="en-US"/>
        </w:rPr>
        <w:t xml:space="preserve">cat &lt;&lt;EOF | </w:t>
      </w:r>
      <w:proofErr w:type="spellStart"/>
      <w:r w:rsidRPr="004A0F1C">
        <w:rPr>
          <w:rStyle w:val="HPESimple"/>
          <w:lang w:val="en-US"/>
        </w:rPr>
        <w:t>oc</w:t>
      </w:r>
      <w:proofErr w:type="spellEnd"/>
      <w:r w:rsidRPr="004A0F1C">
        <w:rPr>
          <w:rStyle w:val="HPESimple"/>
          <w:lang w:val="en-US"/>
        </w:rPr>
        <w:t xml:space="preserve"> apply -f -</w:t>
      </w:r>
    </w:p>
    <w:p w14:paraId="62D2EBD6" w14:textId="77777777" w:rsidR="004A0F1C" w:rsidRPr="004A0F1C" w:rsidRDefault="004A0F1C" w:rsidP="004A0F1C">
      <w:pPr>
        <w:rPr>
          <w:rStyle w:val="HPESimple"/>
          <w:lang w:val="en-US"/>
        </w:rPr>
      </w:pPr>
      <w:proofErr w:type="spellStart"/>
      <w:r w:rsidRPr="004A0F1C">
        <w:rPr>
          <w:rStyle w:val="HPESimple"/>
          <w:lang w:val="en-US"/>
        </w:rPr>
        <w:t>apiVersion</w:t>
      </w:r>
      <w:proofErr w:type="spellEnd"/>
      <w:r w:rsidRPr="004A0F1C">
        <w:rPr>
          <w:rStyle w:val="HPESimple"/>
          <w:lang w:val="en-US"/>
        </w:rPr>
        <w:t>: batch/v1</w:t>
      </w:r>
    </w:p>
    <w:p w14:paraId="50AE6315" w14:textId="77777777" w:rsidR="004A0F1C" w:rsidRPr="004A0F1C" w:rsidRDefault="004A0F1C" w:rsidP="004A0F1C">
      <w:pPr>
        <w:rPr>
          <w:rStyle w:val="HPESimple"/>
          <w:lang w:val="en-US"/>
        </w:rPr>
      </w:pPr>
      <w:r w:rsidRPr="004A0F1C">
        <w:rPr>
          <w:rStyle w:val="HPESimple"/>
          <w:lang w:val="en-US"/>
        </w:rPr>
        <w:t xml:space="preserve">kind: </w:t>
      </w:r>
      <w:proofErr w:type="spellStart"/>
      <w:r w:rsidRPr="004A0F1C">
        <w:rPr>
          <w:rStyle w:val="HPESimple"/>
          <w:lang w:val="en-US"/>
        </w:rPr>
        <w:t>CronJob</w:t>
      </w:r>
      <w:proofErr w:type="spellEnd"/>
    </w:p>
    <w:p w14:paraId="4D1BFD83" w14:textId="77777777" w:rsidR="004A0F1C" w:rsidRPr="004A0F1C" w:rsidRDefault="004A0F1C" w:rsidP="004A0F1C">
      <w:pPr>
        <w:rPr>
          <w:rStyle w:val="HPESimple"/>
          <w:lang w:val="en-US"/>
        </w:rPr>
      </w:pPr>
      <w:r w:rsidRPr="004A0F1C">
        <w:rPr>
          <w:rStyle w:val="HPESimple"/>
          <w:lang w:val="en-US"/>
        </w:rPr>
        <w:t>metadata:</w:t>
      </w:r>
    </w:p>
    <w:p w14:paraId="45D95F1C" w14:textId="77777777" w:rsidR="004A0F1C" w:rsidRPr="004A0F1C" w:rsidRDefault="004A0F1C" w:rsidP="004A0F1C">
      <w:pPr>
        <w:rPr>
          <w:rStyle w:val="HPESimple"/>
          <w:lang w:val="en-US"/>
        </w:rPr>
      </w:pPr>
      <w:r w:rsidRPr="004A0F1C">
        <w:rPr>
          <w:rStyle w:val="HPESimple"/>
          <w:lang w:val="en-US"/>
        </w:rPr>
        <w:t>  name: cleanup-completed-pods</w:t>
      </w:r>
    </w:p>
    <w:p w14:paraId="3F228AD1" w14:textId="77777777" w:rsidR="004A0F1C" w:rsidRPr="004A0F1C" w:rsidRDefault="004A0F1C" w:rsidP="004A0F1C">
      <w:pPr>
        <w:rPr>
          <w:rStyle w:val="HPESimple"/>
          <w:lang w:val="en-US"/>
        </w:rPr>
      </w:pPr>
      <w:r w:rsidRPr="004A0F1C">
        <w:rPr>
          <w:rStyle w:val="HPESimple"/>
          <w:lang w:val="en-US"/>
        </w:rPr>
        <w:t>spec:</w:t>
      </w:r>
    </w:p>
    <w:p w14:paraId="2B343F01" w14:textId="77777777" w:rsidR="004A0F1C" w:rsidRPr="004A0F1C" w:rsidRDefault="004A0F1C" w:rsidP="004A0F1C">
      <w:pPr>
        <w:rPr>
          <w:rStyle w:val="HPESimple"/>
          <w:lang w:val="en-US"/>
        </w:rPr>
      </w:pPr>
      <w:r w:rsidRPr="004A0F1C">
        <w:rPr>
          <w:rStyle w:val="HPESimple"/>
          <w:lang w:val="en-US"/>
        </w:rPr>
        <w:lastRenderedPageBreak/>
        <w:t>  schedule: "0 * * * *</w:t>
      </w:r>
      <w:proofErr w:type="gramStart"/>
      <w:r w:rsidRPr="004A0F1C">
        <w:rPr>
          <w:rStyle w:val="HPESimple"/>
          <w:lang w:val="en-US"/>
        </w:rPr>
        <w:t>"  #</w:t>
      </w:r>
      <w:proofErr w:type="gramEnd"/>
      <w:r w:rsidRPr="004A0F1C">
        <w:rPr>
          <w:rStyle w:val="HPESimple"/>
          <w:lang w:val="en-US"/>
        </w:rPr>
        <w:t xml:space="preserve"> Every hour</w:t>
      </w:r>
    </w:p>
    <w:p w14:paraId="0E61E35B" w14:textId="77777777" w:rsidR="004A0F1C" w:rsidRPr="004A0F1C" w:rsidRDefault="004A0F1C" w:rsidP="004A0F1C">
      <w:pPr>
        <w:rPr>
          <w:rStyle w:val="HPESimple"/>
          <w:lang w:val="en-US"/>
        </w:rPr>
      </w:pPr>
      <w:r w:rsidRPr="004A0F1C">
        <w:rPr>
          <w:rStyle w:val="HPESimple"/>
          <w:lang w:val="en-US"/>
        </w:rPr>
        <w:t>  </w:t>
      </w:r>
      <w:proofErr w:type="spellStart"/>
      <w:r w:rsidRPr="004A0F1C">
        <w:rPr>
          <w:rStyle w:val="HPESimple"/>
          <w:lang w:val="en-US"/>
        </w:rPr>
        <w:t>jobTemplate</w:t>
      </w:r>
      <w:proofErr w:type="spellEnd"/>
      <w:r w:rsidRPr="004A0F1C">
        <w:rPr>
          <w:rStyle w:val="HPESimple"/>
          <w:lang w:val="en-US"/>
        </w:rPr>
        <w:t>:</w:t>
      </w:r>
    </w:p>
    <w:p w14:paraId="5C5BD34D" w14:textId="77777777" w:rsidR="004A0F1C" w:rsidRPr="004A0F1C" w:rsidRDefault="004A0F1C" w:rsidP="004A0F1C">
      <w:pPr>
        <w:rPr>
          <w:rStyle w:val="HPESimple"/>
          <w:lang w:val="en-US"/>
        </w:rPr>
      </w:pPr>
      <w:r w:rsidRPr="004A0F1C">
        <w:rPr>
          <w:rStyle w:val="HPESimple"/>
          <w:lang w:val="en-US"/>
        </w:rPr>
        <w:t>    spec:</w:t>
      </w:r>
    </w:p>
    <w:p w14:paraId="49C6287C" w14:textId="77777777" w:rsidR="004A0F1C" w:rsidRPr="004A0F1C" w:rsidRDefault="004A0F1C" w:rsidP="004A0F1C">
      <w:pPr>
        <w:rPr>
          <w:rStyle w:val="HPESimple"/>
          <w:lang w:val="en-US"/>
        </w:rPr>
      </w:pPr>
      <w:r w:rsidRPr="004A0F1C">
        <w:rPr>
          <w:rStyle w:val="HPESimple"/>
          <w:lang w:val="en-US"/>
        </w:rPr>
        <w:t>      template:</w:t>
      </w:r>
    </w:p>
    <w:p w14:paraId="520BEC05" w14:textId="77777777" w:rsidR="004A0F1C" w:rsidRPr="004A0F1C" w:rsidRDefault="004A0F1C" w:rsidP="004A0F1C">
      <w:pPr>
        <w:rPr>
          <w:rStyle w:val="HPESimple"/>
          <w:lang w:val="en-US"/>
        </w:rPr>
      </w:pPr>
      <w:r w:rsidRPr="004A0F1C">
        <w:rPr>
          <w:rStyle w:val="HPESimple"/>
          <w:lang w:val="en-US"/>
        </w:rPr>
        <w:t>        spec:</w:t>
      </w:r>
    </w:p>
    <w:p w14:paraId="2E6A66E4" w14:textId="77777777" w:rsidR="004A0F1C" w:rsidRPr="004A0F1C" w:rsidRDefault="004A0F1C" w:rsidP="004A0F1C">
      <w:pPr>
        <w:rPr>
          <w:rStyle w:val="HPESimple"/>
          <w:lang w:val="en-US"/>
        </w:rPr>
      </w:pPr>
      <w:r w:rsidRPr="004A0F1C">
        <w:rPr>
          <w:rStyle w:val="HPESimple"/>
          <w:lang w:val="en-US"/>
        </w:rPr>
        <w:t>          containers:</w:t>
      </w:r>
    </w:p>
    <w:p w14:paraId="42FA01F5" w14:textId="77777777" w:rsidR="004A0F1C" w:rsidRPr="004A0F1C" w:rsidRDefault="004A0F1C" w:rsidP="004A0F1C">
      <w:pPr>
        <w:rPr>
          <w:rStyle w:val="HPESimple"/>
          <w:lang w:val="en-US"/>
        </w:rPr>
      </w:pPr>
      <w:r w:rsidRPr="004A0F1C">
        <w:rPr>
          <w:rStyle w:val="HPESimple"/>
          <w:lang w:val="en-US"/>
        </w:rPr>
        <w:t>          - name: cleanup</w:t>
      </w:r>
    </w:p>
    <w:p w14:paraId="0C29F8A3" w14:textId="77777777" w:rsidR="004A0F1C" w:rsidRPr="004A0F1C" w:rsidRDefault="004A0F1C" w:rsidP="004A0F1C">
      <w:pPr>
        <w:rPr>
          <w:rStyle w:val="HPESimple"/>
          <w:lang w:val="en-US"/>
        </w:rPr>
      </w:pPr>
      <w:r w:rsidRPr="004A0F1C">
        <w:rPr>
          <w:rStyle w:val="HPESimple"/>
          <w:lang w:val="en-US"/>
        </w:rPr>
        <w:t xml:space="preserve">            image: </w:t>
      </w:r>
      <w:proofErr w:type="spellStart"/>
      <w:r w:rsidRPr="004A0F1C">
        <w:rPr>
          <w:rStyle w:val="HPESimple"/>
          <w:lang w:val="en-US"/>
        </w:rPr>
        <w:t>bitnami</w:t>
      </w:r>
      <w:proofErr w:type="spellEnd"/>
      <w:r w:rsidRPr="004A0F1C">
        <w:rPr>
          <w:rStyle w:val="HPESimple"/>
          <w:lang w:val="en-US"/>
        </w:rPr>
        <w:t>/</w:t>
      </w:r>
      <w:proofErr w:type="spellStart"/>
      <w:proofErr w:type="gramStart"/>
      <w:r w:rsidRPr="004A0F1C">
        <w:rPr>
          <w:rStyle w:val="HPESimple"/>
          <w:lang w:val="en-US"/>
        </w:rPr>
        <w:t>kubectl:latest</w:t>
      </w:r>
      <w:proofErr w:type="spellEnd"/>
      <w:proofErr w:type="gramEnd"/>
    </w:p>
    <w:p w14:paraId="41343685" w14:textId="77777777" w:rsidR="004A0F1C" w:rsidRPr="004A0F1C" w:rsidRDefault="004A0F1C" w:rsidP="004A0F1C">
      <w:pPr>
        <w:rPr>
          <w:rStyle w:val="HPESimple"/>
          <w:lang w:val="en-US"/>
        </w:rPr>
      </w:pPr>
      <w:r w:rsidRPr="004A0F1C">
        <w:rPr>
          <w:rStyle w:val="HPESimple"/>
          <w:lang w:val="en-US"/>
        </w:rPr>
        <w:t>            command:</w:t>
      </w:r>
    </w:p>
    <w:p w14:paraId="0B1C53BA" w14:textId="77777777" w:rsidR="004A0F1C" w:rsidRPr="004A0F1C" w:rsidRDefault="004A0F1C" w:rsidP="004A0F1C">
      <w:pPr>
        <w:rPr>
          <w:rStyle w:val="HPESimple"/>
          <w:lang w:val="en-US"/>
        </w:rPr>
      </w:pPr>
      <w:r w:rsidRPr="004A0F1C">
        <w:rPr>
          <w:rStyle w:val="HPESimple"/>
          <w:lang w:val="en-US"/>
        </w:rPr>
        <w:t>            - /bin/</w:t>
      </w:r>
      <w:proofErr w:type="spellStart"/>
      <w:r w:rsidRPr="004A0F1C">
        <w:rPr>
          <w:rStyle w:val="HPESimple"/>
          <w:lang w:val="en-US"/>
        </w:rPr>
        <w:t>sh</w:t>
      </w:r>
      <w:proofErr w:type="spellEnd"/>
    </w:p>
    <w:p w14:paraId="58C4BE04" w14:textId="77777777" w:rsidR="004A0F1C" w:rsidRPr="004A0F1C" w:rsidRDefault="004A0F1C" w:rsidP="004A0F1C">
      <w:pPr>
        <w:rPr>
          <w:rStyle w:val="HPESimple"/>
          <w:lang w:val="en-US"/>
        </w:rPr>
      </w:pPr>
      <w:r w:rsidRPr="004A0F1C">
        <w:rPr>
          <w:rStyle w:val="HPESimple"/>
          <w:lang w:val="en-US"/>
        </w:rPr>
        <w:t>            - -c</w:t>
      </w:r>
    </w:p>
    <w:p w14:paraId="0EBA892E" w14:textId="77777777" w:rsidR="004A0F1C" w:rsidRPr="004A0F1C" w:rsidRDefault="004A0F1C" w:rsidP="004A0F1C">
      <w:pPr>
        <w:rPr>
          <w:rStyle w:val="HPESimple"/>
          <w:lang w:val="en-US"/>
        </w:rPr>
      </w:pPr>
      <w:r w:rsidRPr="004A0F1C">
        <w:rPr>
          <w:rStyle w:val="HPESimple"/>
          <w:lang w:val="en-US"/>
        </w:rPr>
        <w:t xml:space="preserve">            - </w:t>
      </w:r>
      <w:proofErr w:type="spellStart"/>
      <w:r w:rsidRPr="004A0F1C">
        <w:rPr>
          <w:rStyle w:val="HPESimple"/>
          <w:lang w:val="en-US"/>
        </w:rPr>
        <w:t>kubectl</w:t>
      </w:r>
      <w:proofErr w:type="spellEnd"/>
      <w:r w:rsidRPr="004A0F1C">
        <w:rPr>
          <w:rStyle w:val="HPESimple"/>
          <w:lang w:val="en-US"/>
        </w:rPr>
        <w:t xml:space="preserve"> delete pod --field-selector=</w:t>
      </w:r>
      <w:proofErr w:type="spellStart"/>
      <w:proofErr w:type="gramStart"/>
      <w:r w:rsidRPr="004A0F1C">
        <w:rPr>
          <w:rStyle w:val="HPESimple"/>
          <w:lang w:val="en-US"/>
        </w:rPr>
        <w:t>status.phase</w:t>
      </w:r>
      <w:proofErr w:type="spellEnd"/>
      <w:proofErr w:type="gramEnd"/>
      <w:r w:rsidRPr="004A0F1C">
        <w:rPr>
          <w:rStyle w:val="HPESimple"/>
          <w:lang w:val="en-US"/>
        </w:rPr>
        <w:t>==Succeeded</w:t>
      </w:r>
    </w:p>
    <w:p w14:paraId="252D6881" w14:textId="77777777" w:rsidR="004A0F1C" w:rsidRPr="004A0F1C" w:rsidRDefault="004A0F1C" w:rsidP="004A0F1C">
      <w:pPr>
        <w:rPr>
          <w:rStyle w:val="HPESimple"/>
          <w:lang w:val="en-US"/>
        </w:rPr>
      </w:pPr>
      <w:r w:rsidRPr="004A0F1C">
        <w:rPr>
          <w:rStyle w:val="HPESimple"/>
          <w:lang w:val="en-US"/>
        </w:rPr>
        <w:t>          </w:t>
      </w:r>
      <w:proofErr w:type="spellStart"/>
      <w:r w:rsidRPr="004A0F1C">
        <w:rPr>
          <w:rStyle w:val="HPESimple"/>
          <w:lang w:val="en-US"/>
        </w:rPr>
        <w:t>restartPolicy</w:t>
      </w:r>
      <w:proofErr w:type="spellEnd"/>
      <w:r w:rsidRPr="004A0F1C">
        <w:rPr>
          <w:rStyle w:val="HPESimple"/>
          <w:lang w:val="en-US"/>
        </w:rPr>
        <w:t xml:space="preserve">: </w:t>
      </w:r>
      <w:proofErr w:type="spellStart"/>
      <w:r w:rsidRPr="004A0F1C">
        <w:rPr>
          <w:rStyle w:val="HPESimple"/>
          <w:lang w:val="en-US"/>
        </w:rPr>
        <w:t>OnFailure</w:t>
      </w:r>
      <w:proofErr w:type="spellEnd"/>
    </w:p>
    <w:p w14:paraId="5A0ED894" w14:textId="77777777" w:rsidR="004A0F1C" w:rsidRPr="004A0F1C" w:rsidRDefault="004A0F1C" w:rsidP="004A0F1C">
      <w:pPr>
        <w:rPr>
          <w:rStyle w:val="HPESimple"/>
          <w:lang w:val="en-US"/>
        </w:rPr>
      </w:pPr>
      <w:r w:rsidRPr="004A0F1C">
        <w:rPr>
          <w:rStyle w:val="HPESimple"/>
          <w:lang w:val="en-US"/>
        </w:rPr>
        <w:t>EOF</w:t>
      </w:r>
    </w:p>
    <w:p w14:paraId="06979D0E" w14:textId="77777777" w:rsidR="004A0F1C" w:rsidRPr="004A0F1C" w:rsidRDefault="00000000" w:rsidP="004A0F1C">
      <w:pPr>
        <w:rPr>
          <w:lang w:val="en-US"/>
        </w:rPr>
      </w:pPr>
      <w:r>
        <w:rPr>
          <w:lang w:val="en-US"/>
        </w:rPr>
        <w:pict w14:anchorId="033BC06C">
          <v:rect id="_x0000_i1034" style="width:0;height:1.5pt" o:hralign="center" o:hrstd="t" o:hr="t" fillcolor="#a0a0a0" stroked="f"/>
        </w:pict>
      </w:r>
    </w:p>
    <w:p w14:paraId="0170DC29" w14:textId="77777777" w:rsidR="004A0F1C" w:rsidRPr="004A0F1C" w:rsidRDefault="004A0F1C" w:rsidP="004A0F1C">
      <w:pPr>
        <w:rPr>
          <w:b/>
          <w:color w:val="01A982" w:themeColor="background2"/>
          <w:sz w:val="32"/>
          <w:lang w:val="en-US"/>
        </w:rPr>
      </w:pPr>
      <w:r w:rsidRPr="004A0F1C">
        <w:rPr>
          <w:b/>
          <w:color w:val="01A982" w:themeColor="background2"/>
          <w:sz w:val="32"/>
          <w:lang w:val="en-US"/>
        </w:rPr>
        <w:t>Lab 7: Role-Based Access Automation</w:t>
      </w:r>
    </w:p>
    <w:p w14:paraId="53BBF151" w14:textId="1943E137" w:rsidR="004A0F1C" w:rsidRPr="004A0F1C" w:rsidRDefault="004A0F1C" w:rsidP="00737D50">
      <w:pPr>
        <w:pStyle w:val="Heading2"/>
        <w:rPr>
          <w:lang w:val="en-US"/>
        </w:rPr>
      </w:pPr>
      <w:r w:rsidRPr="004A0F1C">
        <w:rPr>
          <w:lang w:val="en-US"/>
        </w:rPr>
        <w:t>Objective: Assign roles using Bash.</w:t>
      </w:r>
    </w:p>
    <w:p w14:paraId="6C2584B8" w14:textId="77777777" w:rsidR="004A0F1C" w:rsidRPr="004A0F1C" w:rsidRDefault="004A0F1C" w:rsidP="004A0F1C">
      <w:pPr>
        <w:rPr>
          <w:rFonts w:eastAsiaTheme="majorEastAsia" w:cstheme="majorBidi"/>
          <w:b/>
          <w:color w:val="FF8300" w:themeColor="accent5"/>
          <w:sz w:val="24"/>
          <w:szCs w:val="26"/>
          <w:lang w:val="en-US"/>
        </w:rPr>
      </w:pPr>
      <w:r w:rsidRPr="004A0F1C">
        <w:rPr>
          <w:rFonts w:eastAsiaTheme="majorEastAsia" w:cstheme="majorBidi"/>
          <w:b/>
          <w:color w:val="FF8300" w:themeColor="accent5"/>
          <w:sz w:val="24"/>
          <w:szCs w:val="26"/>
          <w:lang w:val="en-US"/>
        </w:rPr>
        <w:t>Script 10: Assign View Role to a User</w:t>
      </w:r>
    </w:p>
    <w:p w14:paraId="76616DF1" w14:textId="77777777" w:rsidR="004A0F1C" w:rsidRPr="004A0F1C" w:rsidRDefault="004A0F1C" w:rsidP="004A0F1C">
      <w:pPr>
        <w:rPr>
          <w:rStyle w:val="HPESimple"/>
          <w:lang w:val="en-US"/>
        </w:rPr>
      </w:pPr>
      <w:proofErr w:type="gramStart"/>
      <w:r w:rsidRPr="004A0F1C">
        <w:rPr>
          <w:rStyle w:val="HPESimple"/>
          <w:lang w:val="en-US"/>
        </w:rPr>
        <w:t>#!/</w:t>
      </w:r>
      <w:proofErr w:type="gramEnd"/>
      <w:r w:rsidRPr="004A0F1C">
        <w:rPr>
          <w:rStyle w:val="HPESimple"/>
          <w:lang w:val="en-US"/>
        </w:rPr>
        <w:t>bin/bash</w:t>
      </w:r>
    </w:p>
    <w:p w14:paraId="12C3B45C" w14:textId="77777777" w:rsidR="004A0F1C" w:rsidRPr="004A0F1C" w:rsidRDefault="004A0F1C" w:rsidP="004A0F1C">
      <w:pPr>
        <w:rPr>
          <w:rStyle w:val="HPESimple"/>
          <w:lang w:val="en-US"/>
        </w:rPr>
      </w:pPr>
    </w:p>
    <w:p w14:paraId="78EADFFF" w14:textId="77777777" w:rsidR="004A0F1C" w:rsidRPr="004A0F1C" w:rsidRDefault="004A0F1C" w:rsidP="004A0F1C">
      <w:pPr>
        <w:rPr>
          <w:rStyle w:val="HPESimple"/>
          <w:lang w:val="en-US"/>
        </w:rPr>
      </w:pPr>
      <w:r w:rsidRPr="004A0F1C">
        <w:rPr>
          <w:rStyle w:val="HPESimple"/>
          <w:lang w:val="en-US"/>
        </w:rPr>
        <w:t>USER=$1</w:t>
      </w:r>
    </w:p>
    <w:p w14:paraId="65A02AC7" w14:textId="77777777" w:rsidR="004A0F1C" w:rsidRPr="004A0F1C" w:rsidRDefault="004A0F1C" w:rsidP="004A0F1C">
      <w:pPr>
        <w:rPr>
          <w:rStyle w:val="HPESimple"/>
          <w:lang w:val="en-US"/>
        </w:rPr>
      </w:pPr>
      <w:r w:rsidRPr="004A0F1C">
        <w:rPr>
          <w:rStyle w:val="HPESimple"/>
          <w:lang w:val="en-US"/>
        </w:rPr>
        <w:t>PROJECT=$2</w:t>
      </w:r>
    </w:p>
    <w:p w14:paraId="4C95F8EC" w14:textId="77777777" w:rsidR="004A0F1C" w:rsidRPr="004A0F1C" w:rsidRDefault="004A0F1C" w:rsidP="004A0F1C">
      <w:pPr>
        <w:rPr>
          <w:rStyle w:val="HPESimple"/>
          <w:lang w:val="en-US"/>
        </w:rPr>
      </w:pPr>
    </w:p>
    <w:p w14:paraId="307B4D67" w14:textId="77777777" w:rsidR="004A0F1C" w:rsidRPr="004A0F1C" w:rsidRDefault="004A0F1C" w:rsidP="004A0F1C">
      <w:pPr>
        <w:rPr>
          <w:rStyle w:val="HPESimple"/>
          <w:lang w:val="en-US"/>
        </w:rPr>
      </w:pPr>
      <w:r w:rsidRPr="004A0F1C">
        <w:rPr>
          <w:rStyle w:val="HPESimple"/>
          <w:lang w:val="en-US"/>
        </w:rPr>
        <w:t>if [ -z "$USER</w:t>
      </w:r>
      <w:proofErr w:type="gramStart"/>
      <w:r w:rsidRPr="004A0F1C">
        <w:rPr>
          <w:rStyle w:val="HPESimple"/>
          <w:lang w:val="en-US"/>
        </w:rPr>
        <w:t>" ]</w:t>
      </w:r>
      <w:proofErr w:type="gramEnd"/>
      <w:r w:rsidRPr="004A0F1C">
        <w:rPr>
          <w:rStyle w:val="HPESimple"/>
          <w:lang w:val="en-US"/>
        </w:rPr>
        <w:t xml:space="preserve"> || [ -z "$PROJECT</w:t>
      </w:r>
      <w:proofErr w:type="gramStart"/>
      <w:r w:rsidRPr="004A0F1C">
        <w:rPr>
          <w:rStyle w:val="HPESimple"/>
          <w:lang w:val="en-US"/>
        </w:rPr>
        <w:t>" ]</w:t>
      </w:r>
      <w:proofErr w:type="gramEnd"/>
      <w:r w:rsidRPr="004A0F1C">
        <w:rPr>
          <w:rStyle w:val="HPESimple"/>
          <w:lang w:val="en-US"/>
        </w:rPr>
        <w:t>; then</w:t>
      </w:r>
    </w:p>
    <w:p w14:paraId="05552FD4" w14:textId="77777777" w:rsidR="004A0F1C" w:rsidRPr="004A0F1C" w:rsidRDefault="004A0F1C" w:rsidP="004A0F1C">
      <w:pPr>
        <w:rPr>
          <w:rStyle w:val="HPESimple"/>
          <w:lang w:val="en-US"/>
        </w:rPr>
      </w:pPr>
      <w:r w:rsidRPr="004A0F1C">
        <w:rPr>
          <w:rStyle w:val="HPESimple"/>
          <w:lang w:val="en-US"/>
        </w:rPr>
        <w:t>  echo "Usage: $0 &lt;user&gt; &lt;project&gt;"</w:t>
      </w:r>
    </w:p>
    <w:p w14:paraId="30188F77" w14:textId="77777777" w:rsidR="004A0F1C" w:rsidRPr="004A0F1C" w:rsidRDefault="004A0F1C" w:rsidP="004A0F1C">
      <w:pPr>
        <w:rPr>
          <w:rStyle w:val="HPESimple"/>
          <w:lang w:val="en-US"/>
        </w:rPr>
      </w:pPr>
      <w:r w:rsidRPr="004A0F1C">
        <w:rPr>
          <w:rStyle w:val="HPESimple"/>
          <w:lang w:val="en-US"/>
        </w:rPr>
        <w:t>  exit 1</w:t>
      </w:r>
    </w:p>
    <w:p w14:paraId="39448B97" w14:textId="77777777" w:rsidR="004A0F1C" w:rsidRPr="004A0F1C" w:rsidRDefault="004A0F1C" w:rsidP="004A0F1C">
      <w:pPr>
        <w:rPr>
          <w:rStyle w:val="HPESimple"/>
          <w:lang w:val="en-US"/>
        </w:rPr>
      </w:pPr>
      <w:r w:rsidRPr="004A0F1C">
        <w:rPr>
          <w:rStyle w:val="HPESimple"/>
          <w:lang w:val="en-US"/>
        </w:rPr>
        <w:t>fi</w:t>
      </w:r>
    </w:p>
    <w:p w14:paraId="15AC0503" w14:textId="77777777" w:rsidR="004A0F1C" w:rsidRPr="004A0F1C" w:rsidRDefault="004A0F1C" w:rsidP="004A0F1C">
      <w:pPr>
        <w:rPr>
          <w:rStyle w:val="HPESimple"/>
          <w:lang w:val="en-US"/>
        </w:rPr>
      </w:pPr>
    </w:p>
    <w:p w14:paraId="0348FFD0" w14:textId="77777777" w:rsidR="004A0F1C" w:rsidRPr="004A0F1C" w:rsidRDefault="004A0F1C" w:rsidP="004A0F1C">
      <w:pPr>
        <w:rPr>
          <w:rStyle w:val="HPESimple"/>
          <w:lang w:val="en-US"/>
        </w:rPr>
      </w:pPr>
      <w:proofErr w:type="spellStart"/>
      <w:r w:rsidRPr="004A0F1C">
        <w:rPr>
          <w:rStyle w:val="HPESimple"/>
          <w:lang w:val="en-US"/>
        </w:rPr>
        <w:t>oc</w:t>
      </w:r>
      <w:proofErr w:type="spellEnd"/>
      <w:r w:rsidRPr="004A0F1C">
        <w:rPr>
          <w:rStyle w:val="HPESimple"/>
          <w:lang w:val="en-US"/>
        </w:rPr>
        <w:t xml:space="preserve"> policy add-role-to-user view "$USER" -</w:t>
      </w:r>
      <w:proofErr w:type="gramStart"/>
      <w:r w:rsidRPr="004A0F1C">
        <w:rPr>
          <w:rStyle w:val="HPESimple"/>
          <w:lang w:val="en-US"/>
        </w:rPr>
        <w:t>n "</w:t>
      </w:r>
      <w:proofErr w:type="gramEnd"/>
      <w:r w:rsidRPr="004A0F1C">
        <w:rPr>
          <w:rStyle w:val="HPESimple"/>
          <w:lang w:val="en-US"/>
        </w:rPr>
        <w:t>$PROJECT"</w:t>
      </w:r>
    </w:p>
    <w:p w14:paraId="228A7920" w14:textId="77777777" w:rsidR="004A0F1C" w:rsidRPr="004A0F1C" w:rsidRDefault="00000000" w:rsidP="004A0F1C">
      <w:pPr>
        <w:rPr>
          <w:lang w:val="en-US"/>
        </w:rPr>
      </w:pPr>
      <w:r>
        <w:rPr>
          <w:lang w:val="en-US"/>
        </w:rPr>
        <w:pict w14:anchorId="265193F3">
          <v:rect id="_x0000_i1035" style="width:0;height:1.5pt" o:hralign="center" o:hrstd="t" o:hr="t" fillcolor="#a0a0a0" stroked="f"/>
        </w:pict>
      </w:r>
    </w:p>
    <w:p w14:paraId="35557AB3" w14:textId="77777777" w:rsidR="004A0F1C" w:rsidRPr="004A0F1C" w:rsidRDefault="004A0F1C" w:rsidP="004A0F1C">
      <w:pPr>
        <w:rPr>
          <w:rStyle w:val="HPESemibold"/>
          <w:lang w:val="en-US"/>
        </w:rPr>
      </w:pPr>
      <w:r w:rsidRPr="004A0F1C">
        <w:rPr>
          <w:rStyle w:val="HPESemibold"/>
          <w:lang w:val="en-US"/>
        </w:rPr>
        <w:t>Tips for Scripting OpenShift</w:t>
      </w:r>
    </w:p>
    <w:p w14:paraId="2D4EC50B" w14:textId="77777777" w:rsidR="00E53756" w:rsidRDefault="004A0F1C" w:rsidP="009E4C4C">
      <w:pPr>
        <w:numPr>
          <w:ilvl w:val="0"/>
          <w:numId w:val="8"/>
        </w:numPr>
        <w:rPr>
          <w:rStyle w:val="HPESemibold"/>
          <w:lang w:val="en-US"/>
        </w:rPr>
      </w:pPr>
      <w:r w:rsidRPr="004A0F1C">
        <w:rPr>
          <w:rStyle w:val="HPESemibold"/>
          <w:lang w:val="en-US"/>
        </w:rPr>
        <w:t>Use set -</w:t>
      </w:r>
      <w:proofErr w:type="spellStart"/>
      <w:r w:rsidRPr="004A0F1C">
        <w:rPr>
          <w:rStyle w:val="HPESemibold"/>
          <w:lang w:val="en-US"/>
        </w:rPr>
        <w:t>euo</w:t>
      </w:r>
      <w:proofErr w:type="spellEnd"/>
      <w:r w:rsidRPr="004A0F1C">
        <w:rPr>
          <w:rStyle w:val="HPESemibold"/>
          <w:lang w:val="en-US"/>
        </w:rPr>
        <w:t xml:space="preserve"> </w:t>
      </w:r>
      <w:proofErr w:type="spellStart"/>
      <w:r w:rsidRPr="004A0F1C">
        <w:rPr>
          <w:rStyle w:val="HPESemibold"/>
          <w:lang w:val="en-US"/>
        </w:rPr>
        <w:t>pipefail</w:t>
      </w:r>
      <w:proofErr w:type="spellEnd"/>
      <w:r w:rsidRPr="004A0F1C">
        <w:rPr>
          <w:rStyle w:val="HPESemibold"/>
          <w:lang w:val="en-US"/>
        </w:rPr>
        <w:t xml:space="preserve"> at the start of your scripts for safer execution.</w:t>
      </w:r>
    </w:p>
    <w:p w14:paraId="59B0C5F6" w14:textId="78A35708" w:rsidR="004A0F1C" w:rsidRPr="004A0F1C" w:rsidRDefault="004A0F1C" w:rsidP="009E4C4C">
      <w:pPr>
        <w:numPr>
          <w:ilvl w:val="0"/>
          <w:numId w:val="8"/>
        </w:numPr>
        <w:rPr>
          <w:rFonts w:ascii="MetricHPE Semibold" w:hAnsi="MetricHPE Semibold"/>
          <w:lang w:val="en-US"/>
        </w:rPr>
      </w:pPr>
      <w:r w:rsidRPr="004A0F1C">
        <w:rPr>
          <w:rStyle w:val="HPESemibold"/>
          <w:lang w:val="en-US"/>
        </w:rPr>
        <w:t xml:space="preserve">Use </w:t>
      </w:r>
      <w:proofErr w:type="spellStart"/>
      <w:r w:rsidRPr="004A0F1C">
        <w:rPr>
          <w:rStyle w:val="HPESemibold"/>
          <w:lang w:val="en-US"/>
        </w:rPr>
        <w:t>oc</w:t>
      </w:r>
      <w:proofErr w:type="spellEnd"/>
      <w:r w:rsidRPr="004A0F1C">
        <w:rPr>
          <w:rStyle w:val="HPESemibold"/>
          <w:lang w:val="en-US"/>
        </w:rPr>
        <w:t xml:space="preserve"> get &lt;resource&gt; -o </w:t>
      </w:r>
      <w:proofErr w:type="spellStart"/>
      <w:r w:rsidRPr="004A0F1C">
        <w:rPr>
          <w:rStyle w:val="HPESemibold"/>
          <w:lang w:val="en-US"/>
        </w:rPr>
        <w:t>jsonpath</w:t>
      </w:r>
      <w:proofErr w:type="spellEnd"/>
      <w:r w:rsidRPr="004A0F1C">
        <w:rPr>
          <w:rStyle w:val="HPESemibold"/>
          <w:lang w:val="en-US"/>
        </w:rPr>
        <w:t>=... to extract specific data.</w:t>
      </w:r>
      <w:r w:rsidRPr="004A0F1C">
        <w:rPr>
          <w:rStyle w:val="HPESemibold"/>
          <w:lang w:val="en-US"/>
        </w:rPr>
        <w:br/>
      </w:r>
      <w:r w:rsidRPr="004A0F1C">
        <w:rPr>
          <w:b/>
          <w:bCs/>
          <w:lang w:val="en-US"/>
        </w:rPr>
        <w:br/>
      </w:r>
    </w:p>
    <w:p w14:paraId="56B7C282" w14:textId="77777777" w:rsidR="00E53756" w:rsidRDefault="00E53756" w:rsidP="004A0F1C">
      <w:pPr>
        <w:rPr>
          <w:b/>
          <w:bCs/>
          <w:lang w:val="en-US"/>
        </w:rPr>
      </w:pPr>
    </w:p>
    <w:p w14:paraId="425D804B" w14:textId="77777777" w:rsidR="00E53756" w:rsidRDefault="00E53756" w:rsidP="004A0F1C">
      <w:pPr>
        <w:rPr>
          <w:b/>
          <w:bCs/>
          <w:lang w:val="en-US"/>
        </w:rPr>
      </w:pPr>
    </w:p>
    <w:p w14:paraId="2A82A8E3" w14:textId="77777777" w:rsidR="00E53756" w:rsidRDefault="00E53756" w:rsidP="004A0F1C">
      <w:pPr>
        <w:rPr>
          <w:b/>
          <w:bCs/>
          <w:lang w:val="en-US"/>
        </w:rPr>
      </w:pPr>
    </w:p>
    <w:p w14:paraId="7B7C36A5" w14:textId="0F60CD44" w:rsidR="002F575D" w:rsidRDefault="002F575D" w:rsidP="003A2D3E">
      <w:pPr>
        <w:rPr>
          <w:rFonts w:ascii="MetricHPE Semibold" w:eastAsiaTheme="minorEastAsia" w:hAnsi="MetricHPE Semibold"/>
          <w:iCs/>
          <w:sz w:val="28"/>
          <w:lang w:val="en-US"/>
        </w:rPr>
      </w:pPr>
    </w:p>
    <w:p w14:paraId="1A61B956" w14:textId="77777777" w:rsidR="00990D58" w:rsidRDefault="00990D58" w:rsidP="003A2D3E">
      <w:pPr>
        <w:rPr>
          <w:rFonts w:ascii="MetricHPE Semibold" w:eastAsiaTheme="minorEastAsia" w:hAnsi="MetricHPE Semibold"/>
          <w:iCs/>
          <w:sz w:val="28"/>
          <w:lang w:val="en-US"/>
        </w:rPr>
      </w:pPr>
    </w:p>
    <w:p w14:paraId="2412777E" w14:textId="77777777" w:rsidR="00990D58" w:rsidRDefault="00990D58" w:rsidP="003A2D3E">
      <w:pPr>
        <w:rPr>
          <w:rFonts w:ascii="MetricHPE Semibold" w:eastAsiaTheme="minorEastAsia" w:hAnsi="MetricHPE Semibold"/>
          <w:iCs/>
          <w:sz w:val="28"/>
          <w:lang w:val="en-US"/>
        </w:rPr>
      </w:pPr>
    </w:p>
    <w:p w14:paraId="6305190D" w14:textId="27BC998A" w:rsidR="00990D58" w:rsidRDefault="007559B8" w:rsidP="007559B8">
      <w:pPr>
        <w:pStyle w:val="Quote"/>
      </w:pPr>
      <w:r w:rsidRPr="007559B8">
        <w:lastRenderedPageBreak/>
        <w:t>OpenShift Operators</w:t>
      </w:r>
    </w:p>
    <w:p w14:paraId="23677E67" w14:textId="77777777" w:rsidR="007559B8" w:rsidRDefault="007559B8" w:rsidP="007559B8"/>
    <w:p w14:paraId="33B5B230" w14:textId="7B4705F4" w:rsidR="003D3E5A" w:rsidRDefault="000F3785" w:rsidP="007559B8">
      <w:r w:rsidRPr="000F3785">
        <w:t>OpenShift Operators are powerful tools that extend Kubernetes functionality to manage complex applications more efficiently. This blog dives deep into understanding Operators, their benefits, and practical implementations, including a hands-on exercise on deploying a database using an Operator.</w:t>
      </w:r>
    </w:p>
    <w:p w14:paraId="7C3F4453" w14:textId="77777777" w:rsidR="00B43B0F" w:rsidRDefault="00B43B0F" w:rsidP="007559B8"/>
    <w:p w14:paraId="6F87D70F" w14:textId="77777777" w:rsidR="00B43B0F" w:rsidRPr="00B43B0F" w:rsidRDefault="00B43B0F" w:rsidP="00B43B0F">
      <w:pPr>
        <w:rPr>
          <w:b/>
          <w:bCs/>
          <w:lang w:val="en-US"/>
        </w:rPr>
      </w:pPr>
      <w:r w:rsidRPr="00B43B0F">
        <w:rPr>
          <w:b/>
          <w:bCs/>
          <w:lang w:val="en-US"/>
        </w:rPr>
        <w:t>Understanding OpenShift Operators and Their Benefits</w:t>
      </w:r>
    </w:p>
    <w:p w14:paraId="4952509C" w14:textId="77777777" w:rsidR="00B43B0F" w:rsidRPr="00B43B0F" w:rsidRDefault="00B43B0F" w:rsidP="00B43B0F">
      <w:pPr>
        <w:rPr>
          <w:lang w:val="en-US"/>
        </w:rPr>
      </w:pPr>
      <w:r w:rsidRPr="00B43B0F">
        <w:rPr>
          <w:lang w:val="en-US"/>
        </w:rPr>
        <w:t>Operators in OpenShift (and Kubernetes in general) are specialized applications designed to automate the operational tasks of complex, stateful applications. They represent the next evolutionary step in managing cloud-native workloads by encapsulating operational knowledge into Kubernetes-native constructs.</w:t>
      </w:r>
    </w:p>
    <w:p w14:paraId="75EB5BBE" w14:textId="77777777" w:rsidR="00B43B0F" w:rsidRPr="00B43B0F" w:rsidRDefault="00B43B0F" w:rsidP="00B43B0F">
      <w:pPr>
        <w:rPr>
          <w:b/>
          <w:bCs/>
          <w:lang w:val="en-US"/>
        </w:rPr>
      </w:pPr>
      <w:r w:rsidRPr="00B43B0F">
        <w:rPr>
          <w:b/>
          <w:bCs/>
          <w:lang w:val="en-US"/>
        </w:rPr>
        <w:t>What Are OpenShift Operators?</w:t>
      </w:r>
    </w:p>
    <w:p w14:paraId="612B7784" w14:textId="77777777" w:rsidR="00B43B0F" w:rsidRPr="00B43B0F" w:rsidRDefault="00B43B0F" w:rsidP="00B43B0F">
      <w:pPr>
        <w:rPr>
          <w:lang w:val="en-US"/>
        </w:rPr>
      </w:pPr>
      <w:r w:rsidRPr="00B43B0F">
        <w:rPr>
          <w:lang w:val="en-US"/>
        </w:rPr>
        <w:t>An OpenShift Operator is essentially a method of packaging, deploying, and managing a Kubernetes application. It uses</w:t>
      </w:r>
      <w:r w:rsidRPr="00B43B0F">
        <w:rPr>
          <w:rFonts w:ascii="Calibri" w:hAnsi="Calibri" w:cs="Calibri"/>
          <w:lang w:val="en-US"/>
        </w:rPr>
        <w:t> </w:t>
      </w:r>
      <w:r w:rsidRPr="00B43B0F">
        <w:rPr>
          <w:b/>
          <w:bCs/>
          <w:lang w:val="en-US"/>
        </w:rPr>
        <w:t>Custom Resource Definitions (CRDs)</w:t>
      </w:r>
      <w:r w:rsidRPr="00B43B0F">
        <w:rPr>
          <w:rFonts w:ascii="Calibri" w:hAnsi="Calibri" w:cs="Calibri"/>
          <w:lang w:val="en-US"/>
        </w:rPr>
        <w:t> </w:t>
      </w:r>
      <w:r w:rsidRPr="00B43B0F">
        <w:rPr>
          <w:lang w:val="en-US"/>
        </w:rPr>
        <w:t>to extend Kubernetes capabilities, enabling administrators and developers to manage applications and infrastructure declaratively. Operators follow the</w:t>
      </w:r>
      <w:r w:rsidRPr="00B43B0F">
        <w:rPr>
          <w:rFonts w:ascii="Calibri" w:hAnsi="Calibri" w:cs="Calibri"/>
          <w:lang w:val="en-US"/>
        </w:rPr>
        <w:t> </w:t>
      </w:r>
      <w:r w:rsidRPr="00B43B0F">
        <w:rPr>
          <w:b/>
          <w:bCs/>
          <w:lang w:val="en-US"/>
        </w:rPr>
        <w:t>Controller pattern</w:t>
      </w:r>
      <w:r w:rsidRPr="00B43B0F">
        <w:rPr>
          <w:lang w:val="en-US"/>
        </w:rPr>
        <w:t xml:space="preserve">, continuously observing the system state and </w:t>
      </w:r>
      <w:proofErr w:type="gramStart"/>
      <w:r w:rsidRPr="00B43B0F">
        <w:rPr>
          <w:lang w:val="en-US"/>
        </w:rPr>
        <w:t>making adjustments to</w:t>
      </w:r>
      <w:proofErr w:type="gramEnd"/>
      <w:r w:rsidRPr="00B43B0F">
        <w:rPr>
          <w:lang w:val="en-US"/>
        </w:rPr>
        <w:t xml:space="preserve"> ensure the desired state is maintained.</w:t>
      </w:r>
    </w:p>
    <w:p w14:paraId="5B94E795" w14:textId="77777777" w:rsidR="00B43B0F" w:rsidRPr="00B43B0F" w:rsidRDefault="00B43B0F" w:rsidP="00B43B0F">
      <w:pPr>
        <w:rPr>
          <w:lang w:val="en-US"/>
        </w:rPr>
      </w:pPr>
      <w:r w:rsidRPr="00B43B0F">
        <w:rPr>
          <w:b/>
          <w:bCs/>
          <w:lang w:val="en-US"/>
        </w:rPr>
        <w:t>Key Concepts:</w:t>
      </w:r>
      <w:r w:rsidRPr="00B43B0F">
        <w:rPr>
          <w:b/>
          <w:bCs/>
          <w:lang w:val="en-US"/>
        </w:rPr>
        <w:br/>
        <w:t>1. Custom Resources (CRs):</w:t>
      </w:r>
    </w:p>
    <w:p w14:paraId="7A8516CB" w14:textId="77777777" w:rsidR="00B43B0F" w:rsidRPr="00B43B0F" w:rsidRDefault="00B43B0F" w:rsidP="009F04E9">
      <w:pPr>
        <w:numPr>
          <w:ilvl w:val="0"/>
          <w:numId w:val="13"/>
        </w:numPr>
        <w:rPr>
          <w:lang w:val="en-US"/>
        </w:rPr>
      </w:pPr>
      <w:r w:rsidRPr="00B43B0F">
        <w:rPr>
          <w:lang w:val="en-US"/>
        </w:rPr>
        <w:t>New API objects introduced by the Operator to represent application-specific configurations.</w:t>
      </w:r>
    </w:p>
    <w:p w14:paraId="5EC85784" w14:textId="77777777" w:rsidR="00B43B0F" w:rsidRPr="00B43B0F" w:rsidRDefault="00B43B0F" w:rsidP="009F04E9">
      <w:pPr>
        <w:numPr>
          <w:ilvl w:val="0"/>
          <w:numId w:val="13"/>
        </w:numPr>
        <w:rPr>
          <w:lang w:val="en-US"/>
        </w:rPr>
      </w:pPr>
      <w:r w:rsidRPr="00B43B0F">
        <w:rPr>
          <w:lang w:val="en-US"/>
        </w:rPr>
        <w:t>For example, a PostgreSQL Operator might define a</w:t>
      </w:r>
      <w:r w:rsidRPr="00B43B0F">
        <w:rPr>
          <w:rFonts w:ascii="Calibri" w:hAnsi="Calibri" w:cs="Calibri"/>
          <w:lang w:val="en-US"/>
        </w:rPr>
        <w:t> </w:t>
      </w:r>
      <w:r w:rsidRPr="00B43B0F">
        <w:rPr>
          <w:lang w:val="en-US"/>
        </w:rPr>
        <w:t>PostgreSQL</w:t>
      </w:r>
      <w:r w:rsidRPr="00B43B0F">
        <w:rPr>
          <w:rFonts w:ascii="Calibri" w:hAnsi="Calibri" w:cs="Calibri"/>
          <w:lang w:val="en-US"/>
        </w:rPr>
        <w:t> </w:t>
      </w:r>
      <w:r w:rsidRPr="00B43B0F">
        <w:rPr>
          <w:lang w:val="en-US"/>
        </w:rPr>
        <w:t>custom resource that specifies database configurations.</w:t>
      </w:r>
    </w:p>
    <w:p w14:paraId="46D240D7" w14:textId="77777777" w:rsidR="00B43B0F" w:rsidRPr="00B43B0F" w:rsidRDefault="00B43B0F" w:rsidP="00B43B0F">
      <w:pPr>
        <w:rPr>
          <w:lang w:val="en-US"/>
        </w:rPr>
      </w:pPr>
      <w:r w:rsidRPr="00B43B0F">
        <w:rPr>
          <w:b/>
          <w:bCs/>
          <w:lang w:val="en-US"/>
        </w:rPr>
        <w:t>2. Custom Resource Definitions (CRDs):</w:t>
      </w:r>
    </w:p>
    <w:p w14:paraId="0B0E4270" w14:textId="77777777" w:rsidR="00B43B0F" w:rsidRPr="00B43B0F" w:rsidRDefault="00B43B0F" w:rsidP="009F04E9">
      <w:pPr>
        <w:numPr>
          <w:ilvl w:val="0"/>
          <w:numId w:val="14"/>
        </w:numPr>
        <w:rPr>
          <w:lang w:val="en-US"/>
        </w:rPr>
      </w:pPr>
      <w:r w:rsidRPr="00B43B0F">
        <w:rPr>
          <w:lang w:val="en-US"/>
        </w:rPr>
        <w:t>Define the schema for custom resources.</w:t>
      </w:r>
    </w:p>
    <w:p w14:paraId="3D177D5B" w14:textId="77777777" w:rsidR="00B43B0F" w:rsidRPr="00B43B0F" w:rsidRDefault="00B43B0F" w:rsidP="009F04E9">
      <w:pPr>
        <w:numPr>
          <w:ilvl w:val="0"/>
          <w:numId w:val="14"/>
        </w:numPr>
        <w:rPr>
          <w:lang w:val="en-US"/>
        </w:rPr>
      </w:pPr>
      <w:r w:rsidRPr="00B43B0F">
        <w:rPr>
          <w:lang w:val="en-US"/>
        </w:rPr>
        <w:t>CRDs are registered with the Kubernetes API, enabling the cluster to recognize and manage them.</w:t>
      </w:r>
    </w:p>
    <w:p w14:paraId="4930EE84" w14:textId="77777777" w:rsidR="00B43B0F" w:rsidRPr="00B43B0F" w:rsidRDefault="00B43B0F" w:rsidP="00B43B0F">
      <w:pPr>
        <w:rPr>
          <w:lang w:val="en-US"/>
        </w:rPr>
      </w:pPr>
      <w:r w:rsidRPr="00B43B0F">
        <w:rPr>
          <w:b/>
          <w:bCs/>
          <w:lang w:val="en-US"/>
        </w:rPr>
        <w:t>3. Operator Lifecycle Manager (OLM):</w:t>
      </w:r>
    </w:p>
    <w:p w14:paraId="753B0B5A" w14:textId="77777777" w:rsidR="00B43B0F" w:rsidRPr="00B43B0F" w:rsidRDefault="00B43B0F" w:rsidP="009F04E9">
      <w:pPr>
        <w:numPr>
          <w:ilvl w:val="0"/>
          <w:numId w:val="15"/>
        </w:numPr>
        <w:rPr>
          <w:lang w:val="en-US"/>
        </w:rPr>
      </w:pPr>
      <w:r w:rsidRPr="00B43B0F">
        <w:rPr>
          <w:lang w:val="en-US"/>
        </w:rPr>
        <w:t>A tool for managing the installation and lifecycle of Operators on OpenShift clusters.</w:t>
      </w:r>
    </w:p>
    <w:p w14:paraId="752F6DE2" w14:textId="77777777" w:rsidR="00B43B0F" w:rsidRPr="00B43B0F" w:rsidRDefault="00B43B0F" w:rsidP="009F04E9">
      <w:pPr>
        <w:numPr>
          <w:ilvl w:val="0"/>
          <w:numId w:val="15"/>
        </w:numPr>
        <w:rPr>
          <w:lang w:val="en-US"/>
        </w:rPr>
      </w:pPr>
      <w:r w:rsidRPr="00B43B0F">
        <w:rPr>
          <w:lang w:val="en-US"/>
        </w:rPr>
        <w:t>Simplifies updates, dependencies, and permissions for Operators.</w:t>
      </w:r>
    </w:p>
    <w:p w14:paraId="37977069" w14:textId="77777777" w:rsidR="00B43B0F" w:rsidRPr="00B43B0F" w:rsidRDefault="00B43B0F" w:rsidP="00B43B0F">
      <w:pPr>
        <w:rPr>
          <w:b/>
          <w:bCs/>
          <w:lang w:val="en-US"/>
        </w:rPr>
      </w:pPr>
      <w:r w:rsidRPr="00B43B0F">
        <w:rPr>
          <w:b/>
          <w:bCs/>
          <w:lang w:val="en-US"/>
        </w:rPr>
        <w:t>How Do Operators Work?</w:t>
      </w:r>
    </w:p>
    <w:p w14:paraId="47C048FB" w14:textId="77777777" w:rsidR="00B43B0F" w:rsidRPr="00B43B0F" w:rsidRDefault="00B43B0F" w:rsidP="00B43B0F">
      <w:pPr>
        <w:rPr>
          <w:lang w:val="en-US"/>
        </w:rPr>
      </w:pPr>
      <w:r w:rsidRPr="00B43B0F">
        <w:rPr>
          <w:lang w:val="en-US"/>
        </w:rPr>
        <w:t>Operators monitor custom resources, compare the actual state of the system to the desired state defined in these resources, and take automated actions to reconcile any differences. They encapsulate the logic for managing an application, from installation to upgrades, backup, and recovery.</w:t>
      </w:r>
    </w:p>
    <w:p w14:paraId="36BCA10C" w14:textId="77777777" w:rsidR="00B43B0F" w:rsidRPr="00B43B0F" w:rsidRDefault="00B43B0F" w:rsidP="00B43B0F">
      <w:pPr>
        <w:rPr>
          <w:lang w:val="en-US"/>
        </w:rPr>
      </w:pPr>
      <w:r w:rsidRPr="00B43B0F">
        <w:rPr>
          <w:lang w:val="en-US"/>
        </w:rPr>
        <w:t>For example:</w:t>
      </w:r>
    </w:p>
    <w:p w14:paraId="7D7B175B" w14:textId="77777777" w:rsidR="00B43B0F" w:rsidRPr="00B43B0F" w:rsidRDefault="00B43B0F" w:rsidP="009F04E9">
      <w:pPr>
        <w:numPr>
          <w:ilvl w:val="0"/>
          <w:numId w:val="16"/>
        </w:numPr>
        <w:rPr>
          <w:lang w:val="en-US"/>
        </w:rPr>
      </w:pPr>
      <w:r w:rsidRPr="00B43B0F">
        <w:rPr>
          <w:lang w:val="en-US"/>
        </w:rPr>
        <w:t>A PostgreSQL Operator can handle database provisioning, scaling, upgrades, and backups without manual intervention.</w:t>
      </w:r>
    </w:p>
    <w:p w14:paraId="763C01A1" w14:textId="77777777" w:rsidR="00B43B0F" w:rsidRPr="00B43B0F" w:rsidRDefault="00B43B0F" w:rsidP="00B43B0F">
      <w:pPr>
        <w:rPr>
          <w:b/>
          <w:bCs/>
          <w:lang w:val="en-US"/>
        </w:rPr>
      </w:pPr>
      <w:r w:rsidRPr="00B43B0F">
        <w:rPr>
          <w:b/>
          <w:bCs/>
          <w:lang w:val="en-US"/>
        </w:rPr>
        <w:t>Types of Operators</w:t>
      </w:r>
    </w:p>
    <w:p w14:paraId="77177C30" w14:textId="77777777" w:rsidR="00B43B0F" w:rsidRPr="00B43B0F" w:rsidRDefault="00B43B0F" w:rsidP="00B43B0F">
      <w:pPr>
        <w:rPr>
          <w:lang w:val="en-US"/>
        </w:rPr>
      </w:pPr>
      <w:r w:rsidRPr="00B43B0F">
        <w:rPr>
          <w:b/>
          <w:bCs/>
          <w:lang w:val="en-US"/>
        </w:rPr>
        <w:t>1. Basic Operators:</w:t>
      </w:r>
    </w:p>
    <w:p w14:paraId="5B0443A2" w14:textId="77777777" w:rsidR="00B43B0F" w:rsidRPr="00B43B0F" w:rsidRDefault="00B43B0F" w:rsidP="009F04E9">
      <w:pPr>
        <w:numPr>
          <w:ilvl w:val="0"/>
          <w:numId w:val="17"/>
        </w:numPr>
        <w:rPr>
          <w:lang w:val="en-US"/>
        </w:rPr>
      </w:pPr>
      <w:r w:rsidRPr="00B43B0F">
        <w:rPr>
          <w:lang w:val="en-US"/>
        </w:rPr>
        <w:t>Automate simple tasks like creating deployments or setting configurations.</w:t>
      </w:r>
    </w:p>
    <w:p w14:paraId="4DA383FA" w14:textId="77777777" w:rsidR="00B43B0F" w:rsidRPr="00B43B0F" w:rsidRDefault="00B43B0F" w:rsidP="00B43B0F">
      <w:pPr>
        <w:rPr>
          <w:lang w:val="en-US"/>
        </w:rPr>
      </w:pPr>
      <w:r w:rsidRPr="00B43B0F">
        <w:rPr>
          <w:b/>
          <w:bCs/>
          <w:lang w:val="en-US"/>
        </w:rPr>
        <w:t>2. Advanced Operators:</w:t>
      </w:r>
    </w:p>
    <w:p w14:paraId="150AFDC4" w14:textId="77777777" w:rsidR="00B43B0F" w:rsidRPr="00B43B0F" w:rsidRDefault="00B43B0F" w:rsidP="009F04E9">
      <w:pPr>
        <w:numPr>
          <w:ilvl w:val="0"/>
          <w:numId w:val="18"/>
        </w:numPr>
        <w:rPr>
          <w:lang w:val="en-US"/>
        </w:rPr>
      </w:pPr>
      <w:r w:rsidRPr="00B43B0F">
        <w:rPr>
          <w:lang w:val="en-US"/>
        </w:rPr>
        <w:t>Manage stateful applications and handle complex tasks such as data backups, rolling updates, and disaster recovery.</w:t>
      </w:r>
    </w:p>
    <w:p w14:paraId="61B609EA" w14:textId="77777777" w:rsidR="00B43B0F" w:rsidRPr="00B43B0F" w:rsidRDefault="00B43B0F" w:rsidP="00B43B0F">
      <w:pPr>
        <w:rPr>
          <w:lang w:val="en-US"/>
        </w:rPr>
      </w:pPr>
      <w:r w:rsidRPr="00B43B0F">
        <w:rPr>
          <w:b/>
          <w:bCs/>
          <w:lang w:val="en-US"/>
        </w:rPr>
        <w:t>3. Cluster Operators:</w:t>
      </w:r>
    </w:p>
    <w:p w14:paraId="1FA73B50" w14:textId="77777777" w:rsidR="00B43B0F" w:rsidRPr="00B43B0F" w:rsidRDefault="00B43B0F" w:rsidP="009F04E9">
      <w:pPr>
        <w:numPr>
          <w:ilvl w:val="0"/>
          <w:numId w:val="19"/>
        </w:numPr>
        <w:rPr>
          <w:lang w:val="en-US"/>
        </w:rPr>
      </w:pPr>
      <w:r w:rsidRPr="00B43B0F">
        <w:rPr>
          <w:lang w:val="en-US"/>
        </w:rPr>
        <w:t>Manage infrastructure-level components such as networking, monitoring, or storage.</w:t>
      </w:r>
    </w:p>
    <w:p w14:paraId="6D9B35B7" w14:textId="77777777" w:rsidR="00B43B0F" w:rsidRPr="00B43B0F" w:rsidRDefault="00B43B0F" w:rsidP="00B43B0F">
      <w:pPr>
        <w:rPr>
          <w:b/>
          <w:bCs/>
          <w:lang w:val="en-US"/>
        </w:rPr>
      </w:pPr>
      <w:r w:rsidRPr="00B43B0F">
        <w:rPr>
          <w:b/>
          <w:bCs/>
          <w:lang w:val="en-US"/>
        </w:rPr>
        <w:t>Benefits of OpenShift Operators</w:t>
      </w:r>
    </w:p>
    <w:p w14:paraId="76689C85" w14:textId="77777777" w:rsidR="00B43B0F" w:rsidRPr="00B43B0F" w:rsidRDefault="00B43B0F" w:rsidP="00B43B0F">
      <w:pPr>
        <w:rPr>
          <w:lang w:val="en-US"/>
        </w:rPr>
      </w:pPr>
      <w:r w:rsidRPr="00B43B0F">
        <w:rPr>
          <w:lang w:val="en-US"/>
        </w:rPr>
        <w:t>Operators bring several advantages to OpenShift environments, making them essential for managing modern applications:</w:t>
      </w:r>
    </w:p>
    <w:p w14:paraId="2649A203" w14:textId="77777777" w:rsidR="00B43B0F" w:rsidRPr="00B43B0F" w:rsidRDefault="00B43B0F" w:rsidP="00B43B0F">
      <w:pPr>
        <w:rPr>
          <w:lang w:val="en-US"/>
        </w:rPr>
      </w:pPr>
      <w:r w:rsidRPr="00B43B0F">
        <w:rPr>
          <w:b/>
          <w:bCs/>
          <w:lang w:val="en-US"/>
        </w:rPr>
        <w:t>1. Automation of Operational Tasks</w:t>
      </w:r>
    </w:p>
    <w:p w14:paraId="71D92521" w14:textId="77777777" w:rsidR="00B43B0F" w:rsidRPr="00B43B0F" w:rsidRDefault="00B43B0F" w:rsidP="00B43B0F">
      <w:pPr>
        <w:rPr>
          <w:lang w:val="en-US"/>
        </w:rPr>
      </w:pPr>
      <w:r w:rsidRPr="00B43B0F">
        <w:rPr>
          <w:lang w:val="en-US"/>
        </w:rPr>
        <w:t>Operators significantly reduce manual intervention by automating critical operational tasks, such as:</w:t>
      </w:r>
    </w:p>
    <w:p w14:paraId="32724D3D" w14:textId="77777777" w:rsidR="00B43B0F" w:rsidRPr="00B43B0F" w:rsidRDefault="00B43B0F" w:rsidP="009F04E9">
      <w:pPr>
        <w:numPr>
          <w:ilvl w:val="0"/>
          <w:numId w:val="20"/>
        </w:numPr>
        <w:rPr>
          <w:lang w:val="en-US"/>
        </w:rPr>
      </w:pPr>
      <w:r w:rsidRPr="00B43B0F">
        <w:rPr>
          <w:lang w:val="en-US"/>
        </w:rPr>
        <w:t>Application installation and configuration.</w:t>
      </w:r>
    </w:p>
    <w:p w14:paraId="6609E683" w14:textId="77777777" w:rsidR="00B43B0F" w:rsidRPr="00B43B0F" w:rsidRDefault="00B43B0F" w:rsidP="009F04E9">
      <w:pPr>
        <w:numPr>
          <w:ilvl w:val="0"/>
          <w:numId w:val="20"/>
        </w:numPr>
        <w:rPr>
          <w:lang w:val="en-US"/>
        </w:rPr>
      </w:pPr>
      <w:r w:rsidRPr="00B43B0F">
        <w:rPr>
          <w:lang w:val="en-US"/>
        </w:rPr>
        <w:lastRenderedPageBreak/>
        <w:t>Monitoring, logging, and alerting.</w:t>
      </w:r>
    </w:p>
    <w:p w14:paraId="24DD2920" w14:textId="77777777" w:rsidR="00B43B0F" w:rsidRPr="00B43B0F" w:rsidRDefault="00B43B0F" w:rsidP="009F04E9">
      <w:pPr>
        <w:numPr>
          <w:ilvl w:val="0"/>
          <w:numId w:val="20"/>
        </w:numPr>
        <w:rPr>
          <w:lang w:val="en-US"/>
        </w:rPr>
      </w:pPr>
      <w:r w:rsidRPr="00B43B0F">
        <w:rPr>
          <w:lang w:val="en-US"/>
        </w:rPr>
        <w:t>Scaling applications up or down based on load.</w:t>
      </w:r>
    </w:p>
    <w:p w14:paraId="537F7BED" w14:textId="77777777" w:rsidR="00B43B0F" w:rsidRPr="00B43B0F" w:rsidRDefault="00B43B0F" w:rsidP="009F04E9">
      <w:pPr>
        <w:numPr>
          <w:ilvl w:val="0"/>
          <w:numId w:val="20"/>
        </w:numPr>
        <w:rPr>
          <w:lang w:val="en-US"/>
        </w:rPr>
      </w:pPr>
      <w:r w:rsidRPr="00B43B0F">
        <w:rPr>
          <w:lang w:val="en-US"/>
        </w:rPr>
        <w:t>Performing application upgrades with minimal downtime.</w:t>
      </w:r>
    </w:p>
    <w:p w14:paraId="5CC221FD" w14:textId="77777777" w:rsidR="00B43B0F" w:rsidRPr="00B43B0F" w:rsidRDefault="00B43B0F" w:rsidP="00B43B0F">
      <w:pPr>
        <w:rPr>
          <w:lang w:val="en-US"/>
        </w:rPr>
      </w:pPr>
      <w:r w:rsidRPr="00B43B0F">
        <w:rPr>
          <w:b/>
          <w:bCs/>
          <w:lang w:val="en-US"/>
        </w:rPr>
        <w:t>2. Enhanced Consistency and Reliability</w:t>
      </w:r>
    </w:p>
    <w:p w14:paraId="1E9EE085" w14:textId="77777777" w:rsidR="00B43B0F" w:rsidRPr="00B43B0F" w:rsidRDefault="00B43B0F" w:rsidP="00B43B0F">
      <w:pPr>
        <w:rPr>
          <w:lang w:val="en-US"/>
        </w:rPr>
      </w:pPr>
      <w:r w:rsidRPr="00B43B0F">
        <w:rPr>
          <w:lang w:val="en-US"/>
        </w:rPr>
        <w:t>Operators ensure that applications are deployed and maintained in a consistent state across different environments, reducing human errors and improving system reliability.</w:t>
      </w:r>
    </w:p>
    <w:p w14:paraId="50182096" w14:textId="77777777" w:rsidR="00B43B0F" w:rsidRPr="00B43B0F" w:rsidRDefault="00B43B0F" w:rsidP="00B43B0F">
      <w:pPr>
        <w:rPr>
          <w:lang w:val="en-US"/>
        </w:rPr>
      </w:pPr>
      <w:r w:rsidRPr="00B43B0F">
        <w:rPr>
          <w:b/>
          <w:bCs/>
          <w:lang w:val="en-US"/>
        </w:rPr>
        <w:t>3. Simplified Application Management</w:t>
      </w:r>
    </w:p>
    <w:p w14:paraId="48A70544" w14:textId="77777777" w:rsidR="00B43B0F" w:rsidRPr="00B43B0F" w:rsidRDefault="00B43B0F" w:rsidP="00B43B0F">
      <w:pPr>
        <w:rPr>
          <w:lang w:val="en-US"/>
        </w:rPr>
      </w:pPr>
      <w:r w:rsidRPr="00B43B0F">
        <w:rPr>
          <w:lang w:val="en-US"/>
        </w:rPr>
        <w:t>By encapsulating domain-specific operational knowledge, Operators make it easier for developers and administrators to manage complex applications without deep domain expertise.</w:t>
      </w:r>
    </w:p>
    <w:p w14:paraId="4A81D553" w14:textId="77777777" w:rsidR="00B43B0F" w:rsidRPr="00B43B0F" w:rsidRDefault="00B43B0F" w:rsidP="00B43B0F">
      <w:pPr>
        <w:rPr>
          <w:lang w:val="en-US"/>
        </w:rPr>
      </w:pPr>
      <w:r w:rsidRPr="00B43B0F">
        <w:rPr>
          <w:b/>
          <w:bCs/>
          <w:lang w:val="en-US"/>
        </w:rPr>
        <w:t>4. Scalable Management</w:t>
      </w:r>
    </w:p>
    <w:p w14:paraId="71E19FE6" w14:textId="77777777" w:rsidR="00B43B0F" w:rsidRPr="00B43B0F" w:rsidRDefault="00B43B0F" w:rsidP="00B43B0F">
      <w:pPr>
        <w:rPr>
          <w:lang w:val="en-US"/>
        </w:rPr>
      </w:pPr>
      <w:r w:rsidRPr="00B43B0F">
        <w:rPr>
          <w:lang w:val="en-US"/>
        </w:rPr>
        <w:t>Operators are particularly useful in managing applications across large-scale, distributed environments. They ensure that:</w:t>
      </w:r>
    </w:p>
    <w:p w14:paraId="77C03715" w14:textId="77777777" w:rsidR="00B43B0F" w:rsidRPr="00B43B0F" w:rsidRDefault="00B43B0F" w:rsidP="009F04E9">
      <w:pPr>
        <w:numPr>
          <w:ilvl w:val="0"/>
          <w:numId w:val="21"/>
        </w:numPr>
        <w:rPr>
          <w:lang w:val="en-US"/>
        </w:rPr>
      </w:pPr>
      <w:r w:rsidRPr="00B43B0F">
        <w:rPr>
          <w:lang w:val="en-US"/>
        </w:rPr>
        <w:t>Resources are provisioned dynamically as needed.</w:t>
      </w:r>
    </w:p>
    <w:p w14:paraId="240E1CA3" w14:textId="77777777" w:rsidR="00B43B0F" w:rsidRPr="00B43B0F" w:rsidRDefault="00B43B0F" w:rsidP="009F04E9">
      <w:pPr>
        <w:numPr>
          <w:ilvl w:val="0"/>
          <w:numId w:val="21"/>
        </w:numPr>
        <w:rPr>
          <w:lang w:val="en-US"/>
        </w:rPr>
      </w:pPr>
      <w:r w:rsidRPr="00B43B0F">
        <w:rPr>
          <w:lang w:val="en-US"/>
        </w:rPr>
        <w:t>Applications scale elastically to handle load fluctuations.</w:t>
      </w:r>
    </w:p>
    <w:p w14:paraId="4C6D645E" w14:textId="77777777" w:rsidR="00B43B0F" w:rsidRPr="00B43B0F" w:rsidRDefault="00B43B0F" w:rsidP="00B43B0F">
      <w:pPr>
        <w:rPr>
          <w:lang w:val="en-US"/>
        </w:rPr>
      </w:pPr>
      <w:r w:rsidRPr="00B43B0F">
        <w:rPr>
          <w:b/>
          <w:bCs/>
          <w:lang w:val="en-US"/>
        </w:rPr>
        <w:t>5. Seamless Upgrades</w:t>
      </w:r>
    </w:p>
    <w:p w14:paraId="1BB04B1C" w14:textId="77777777" w:rsidR="00B43B0F" w:rsidRPr="00B43B0F" w:rsidRDefault="00B43B0F" w:rsidP="00B43B0F">
      <w:pPr>
        <w:rPr>
          <w:lang w:val="en-US"/>
        </w:rPr>
      </w:pPr>
      <w:r w:rsidRPr="00B43B0F">
        <w:rPr>
          <w:lang w:val="en-US"/>
        </w:rPr>
        <w:t>Operators automate the process of upgrading applications and their dependencies, ensuring compatibility and minimal disruption to services.</w:t>
      </w:r>
    </w:p>
    <w:p w14:paraId="553E264C" w14:textId="77777777" w:rsidR="00B43B0F" w:rsidRPr="00B43B0F" w:rsidRDefault="00B43B0F" w:rsidP="00B43B0F">
      <w:pPr>
        <w:rPr>
          <w:lang w:val="en-US"/>
        </w:rPr>
      </w:pPr>
      <w:r w:rsidRPr="00B43B0F">
        <w:rPr>
          <w:b/>
          <w:bCs/>
          <w:lang w:val="en-US"/>
        </w:rPr>
        <w:t>6. Improved DevOps Workflows</w:t>
      </w:r>
    </w:p>
    <w:p w14:paraId="4C500322" w14:textId="77777777" w:rsidR="00B43B0F" w:rsidRPr="00B43B0F" w:rsidRDefault="00B43B0F" w:rsidP="00B43B0F">
      <w:pPr>
        <w:rPr>
          <w:lang w:val="en-US"/>
        </w:rPr>
      </w:pPr>
      <w:r w:rsidRPr="00B43B0F">
        <w:rPr>
          <w:lang w:val="en-US"/>
        </w:rPr>
        <w:t>Operators bridge the gap between development and operations by providing tools that automate the entire application lifecycle. This improves collaboration and accelerates the delivery pipeline.</w:t>
      </w:r>
    </w:p>
    <w:p w14:paraId="3494FACE" w14:textId="77777777" w:rsidR="00B43B0F" w:rsidRPr="00B43B0F" w:rsidRDefault="00B43B0F" w:rsidP="00B43B0F">
      <w:pPr>
        <w:rPr>
          <w:b/>
          <w:bCs/>
          <w:lang w:val="en-US"/>
        </w:rPr>
      </w:pPr>
      <w:r w:rsidRPr="00B43B0F">
        <w:rPr>
          <w:b/>
          <w:bCs/>
          <w:lang w:val="en-US"/>
        </w:rPr>
        <w:t>Real-World Examples of Operator Benefits</w:t>
      </w:r>
    </w:p>
    <w:p w14:paraId="5266874D" w14:textId="77777777" w:rsidR="00B43B0F" w:rsidRPr="00B43B0F" w:rsidRDefault="00B43B0F" w:rsidP="00B43B0F">
      <w:pPr>
        <w:rPr>
          <w:lang w:val="en-US"/>
        </w:rPr>
      </w:pPr>
      <w:r w:rsidRPr="00B43B0F">
        <w:rPr>
          <w:b/>
          <w:bCs/>
          <w:lang w:val="en-US"/>
        </w:rPr>
        <w:t>1. Database Management:</w:t>
      </w:r>
    </w:p>
    <w:p w14:paraId="42618657" w14:textId="77777777" w:rsidR="00B43B0F" w:rsidRPr="00B43B0F" w:rsidRDefault="00B43B0F" w:rsidP="009F04E9">
      <w:pPr>
        <w:numPr>
          <w:ilvl w:val="0"/>
          <w:numId w:val="22"/>
        </w:numPr>
        <w:rPr>
          <w:lang w:val="en-US"/>
        </w:rPr>
      </w:pPr>
      <w:r w:rsidRPr="00B43B0F">
        <w:rPr>
          <w:lang w:val="en-US"/>
        </w:rPr>
        <w:t>Operators like the PostgreSQL Operator can handle provisioning, scaling, and backup of databases without manual intervention, ensuring high availability.</w:t>
      </w:r>
    </w:p>
    <w:p w14:paraId="326B8AA1" w14:textId="77777777" w:rsidR="00B43B0F" w:rsidRPr="00B43B0F" w:rsidRDefault="00B43B0F" w:rsidP="00B43B0F">
      <w:pPr>
        <w:rPr>
          <w:lang w:val="en-US"/>
        </w:rPr>
      </w:pPr>
      <w:r w:rsidRPr="00B43B0F">
        <w:rPr>
          <w:b/>
          <w:bCs/>
          <w:lang w:val="en-US"/>
        </w:rPr>
        <w:t>2. Monitoring and Logging:</w:t>
      </w:r>
    </w:p>
    <w:p w14:paraId="62B1FFDA" w14:textId="77777777" w:rsidR="00B43B0F" w:rsidRPr="00B43B0F" w:rsidRDefault="00B43B0F" w:rsidP="009F04E9">
      <w:pPr>
        <w:numPr>
          <w:ilvl w:val="0"/>
          <w:numId w:val="23"/>
        </w:numPr>
        <w:rPr>
          <w:lang w:val="en-US"/>
        </w:rPr>
      </w:pPr>
      <w:r w:rsidRPr="00B43B0F">
        <w:rPr>
          <w:lang w:val="en-US"/>
        </w:rPr>
        <w:t>Prometheus Operator automates the setup and management of Prometheus instances for monitoring Kubernetes clusters.</w:t>
      </w:r>
    </w:p>
    <w:p w14:paraId="61B14554" w14:textId="77777777" w:rsidR="00B43B0F" w:rsidRPr="00B43B0F" w:rsidRDefault="00B43B0F" w:rsidP="00B43B0F">
      <w:pPr>
        <w:rPr>
          <w:lang w:val="en-US"/>
        </w:rPr>
      </w:pPr>
      <w:r w:rsidRPr="00B43B0F">
        <w:rPr>
          <w:b/>
          <w:bCs/>
          <w:lang w:val="en-US"/>
        </w:rPr>
        <w:t>3. CI/CD Automation:</w:t>
      </w:r>
    </w:p>
    <w:p w14:paraId="68BDA05F" w14:textId="77777777" w:rsidR="00B43B0F" w:rsidRPr="00B43B0F" w:rsidRDefault="00B43B0F" w:rsidP="009F04E9">
      <w:pPr>
        <w:numPr>
          <w:ilvl w:val="0"/>
          <w:numId w:val="24"/>
        </w:numPr>
        <w:rPr>
          <w:lang w:val="en-US"/>
        </w:rPr>
      </w:pPr>
      <w:r w:rsidRPr="00B43B0F">
        <w:rPr>
          <w:lang w:val="en-US"/>
        </w:rPr>
        <w:t>Jenkins Operator simplifies the setup and management of Jenkins pipelines, streamlining the CI/CD process.</w:t>
      </w:r>
    </w:p>
    <w:p w14:paraId="4DBE5C30" w14:textId="77777777" w:rsidR="00B43B0F" w:rsidRPr="00B43B0F" w:rsidRDefault="00B43B0F" w:rsidP="00B43B0F">
      <w:pPr>
        <w:rPr>
          <w:lang w:val="en-US"/>
        </w:rPr>
      </w:pPr>
      <w:r w:rsidRPr="00B43B0F">
        <w:rPr>
          <w:b/>
          <w:bCs/>
          <w:lang w:val="en-US"/>
        </w:rPr>
        <w:t>4. Storage Provisioning:</w:t>
      </w:r>
    </w:p>
    <w:p w14:paraId="1AE38B0F" w14:textId="77777777" w:rsidR="00B43B0F" w:rsidRPr="00B43B0F" w:rsidRDefault="00B43B0F" w:rsidP="009F04E9">
      <w:pPr>
        <w:numPr>
          <w:ilvl w:val="0"/>
          <w:numId w:val="25"/>
        </w:numPr>
        <w:rPr>
          <w:lang w:val="en-US"/>
        </w:rPr>
      </w:pPr>
      <w:r w:rsidRPr="00B43B0F">
        <w:rPr>
          <w:lang w:val="en-US"/>
        </w:rPr>
        <w:t>Operators like the Rook Operator manage storage resources dynamically, enabling seamless scaling and recovery.</w:t>
      </w:r>
    </w:p>
    <w:p w14:paraId="265A8E53" w14:textId="77777777" w:rsidR="00B43B0F" w:rsidRPr="00B43B0F" w:rsidRDefault="00B43B0F" w:rsidP="00B43B0F">
      <w:pPr>
        <w:rPr>
          <w:b/>
          <w:bCs/>
          <w:lang w:val="en-US"/>
        </w:rPr>
      </w:pPr>
      <w:r w:rsidRPr="00B43B0F">
        <w:rPr>
          <w:b/>
          <w:bCs/>
          <w:lang w:val="en-US"/>
        </w:rPr>
        <w:t>Why Choose OpenShift Operators?</w:t>
      </w:r>
    </w:p>
    <w:p w14:paraId="7B12D1C0" w14:textId="77777777" w:rsidR="00B43B0F" w:rsidRPr="00B43B0F" w:rsidRDefault="00B43B0F" w:rsidP="00B43B0F">
      <w:pPr>
        <w:rPr>
          <w:lang w:val="en-US"/>
        </w:rPr>
      </w:pPr>
      <w:r w:rsidRPr="00B43B0F">
        <w:rPr>
          <w:lang w:val="en-US"/>
        </w:rPr>
        <w:t>OpenShift adds robust support for Operators, integrating them deeply into the platform through the</w:t>
      </w:r>
      <w:r w:rsidRPr="00B43B0F">
        <w:rPr>
          <w:rFonts w:ascii="Calibri" w:hAnsi="Calibri" w:cs="Calibri"/>
          <w:lang w:val="en-US"/>
        </w:rPr>
        <w:t> </w:t>
      </w:r>
      <w:proofErr w:type="spellStart"/>
      <w:r w:rsidRPr="00B43B0F">
        <w:rPr>
          <w:b/>
          <w:bCs/>
          <w:lang w:val="en-US"/>
        </w:rPr>
        <w:t>OperatorHub</w:t>
      </w:r>
      <w:proofErr w:type="spellEnd"/>
      <w:r w:rsidRPr="00B43B0F">
        <w:rPr>
          <w:rFonts w:ascii="Calibri" w:hAnsi="Calibri" w:cs="Calibri"/>
          <w:lang w:val="en-US"/>
        </w:rPr>
        <w:t> </w:t>
      </w:r>
      <w:r w:rsidRPr="00B43B0F">
        <w:rPr>
          <w:lang w:val="en-US"/>
        </w:rPr>
        <w:t>and the</w:t>
      </w:r>
      <w:r w:rsidRPr="00B43B0F">
        <w:rPr>
          <w:rFonts w:ascii="Calibri" w:hAnsi="Calibri" w:cs="Calibri"/>
          <w:lang w:val="en-US"/>
        </w:rPr>
        <w:t> </w:t>
      </w:r>
      <w:r w:rsidRPr="00B43B0F">
        <w:rPr>
          <w:b/>
          <w:bCs/>
          <w:lang w:val="en-US"/>
        </w:rPr>
        <w:t>Operator Lifecycle Manager (OLM)</w:t>
      </w:r>
      <w:r w:rsidRPr="00B43B0F">
        <w:rPr>
          <w:lang w:val="en-US"/>
        </w:rPr>
        <w:t>. This makes it easy to discover, install, and manage Operators while ensuring that they meet OpenShift’s high standards of reliability and security.</w:t>
      </w:r>
    </w:p>
    <w:p w14:paraId="1C05BD85" w14:textId="77777777" w:rsidR="00B43B0F" w:rsidRPr="00B43B0F" w:rsidRDefault="00B43B0F" w:rsidP="00B43B0F">
      <w:pPr>
        <w:rPr>
          <w:lang w:val="en-US"/>
        </w:rPr>
      </w:pPr>
      <w:r w:rsidRPr="00B43B0F">
        <w:rPr>
          <w:b/>
          <w:bCs/>
          <w:lang w:val="en-US"/>
        </w:rPr>
        <w:t>Key OpenShift Features for Operators:</w:t>
      </w:r>
    </w:p>
    <w:p w14:paraId="23445A14" w14:textId="77777777" w:rsidR="00B43B0F" w:rsidRPr="00B43B0F" w:rsidRDefault="00B43B0F" w:rsidP="009F04E9">
      <w:pPr>
        <w:numPr>
          <w:ilvl w:val="0"/>
          <w:numId w:val="26"/>
        </w:numPr>
        <w:rPr>
          <w:lang w:val="en-US"/>
        </w:rPr>
      </w:pPr>
      <w:proofErr w:type="spellStart"/>
      <w:r w:rsidRPr="00B43B0F">
        <w:rPr>
          <w:b/>
          <w:bCs/>
          <w:lang w:val="en-US"/>
        </w:rPr>
        <w:t>OperatorHub</w:t>
      </w:r>
      <w:proofErr w:type="spellEnd"/>
      <w:r w:rsidRPr="00B43B0F">
        <w:rPr>
          <w:b/>
          <w:bCs/>
          <w:lang w:val="en-US"/>
        </w:rPr>
        <w:t>:</w:t>
      </w:r>
      <w:r w:rsidRPr="00B43B0F">
        <w:rPr>
          <w:rFonts w:ascii="Calibri" w:hAnsi="Calibri" w:cs="Calibri"/>
          <w:lang w:val="en-US"/>
        </w:rPr>
        <w:t> </w:t>
      </w:r>
      <w:r w:rsidRPr="00B43B0F">
        <w:rPr>
          <w:lang w:val="en-US"/>
        </w:rPr>
        <w:t>A marketplace of certified Operators.</w:t>
      </w:r>
    </w:p>
    <w:p w14:paraId="1040850A" w14:textId="77777777" w:rsidR="00B43B0F" w:rsidRPr="00B43B0F" w:rsidRDefault="00B43B0F" w:rsidP="009F04E9">
      <w:pPr>
        <w:numPr>
          <w:ilvl w:val="0"/>
          <w:numId w:val="26"/>
        </w:numPr>
        <w:rPr>
          <w:lang w:val="en-US"/>
        </w:rPr>
      </w:pPr>
      <w:r w:rsidRPr="00B43B0F">
        <w:rPr>
          <w:b/>
          <w:bCs/>
          <w:lang w:val="en-US"/>
        </w:rPr>
        <w:t>OLM:</w:t>
      </w:r>
      <w:r w:rsidRPr="00B43B0F">
        <w:rPr>
          <w:rFonts w:ascii="Calibri" w:hAnsi="Calibri" w:cs="Calibri"/>
          <w:lang w:val="en-US"/>
        </w:rPr>
        <w:t> </w:t>
      </w:r>
      <w:r w:rsidRPr="00B43B0F">
        <w:rPr>
          <w:lang w:val="en-US"/>
        </w:rPr>
        <w:t>Streamlines Operator deployment, upgrades, and configuration.</w:t>
      </w:r>
    </w:p>
    <w:p w14:paraId="163C86F5" w14:textId="77777777" w:rsidR="00B43B0F" w:rsidRPr="00B43B0F" w:rsidRDefault="00B43B0F" w:rsidP="009F04E9">
      <w:pPr>
        <w:numPr>
          <w:ilvl w:val="0"/>
          <w:numId w:val="26"/>
        </w:numPr>
        <w:rPr>
          <w:lang w:val="en-US"/>
        </w:rPr>
      </w:pPr>
      <w:r w:rsidRPr="00B43B0F">
        <w:rPr>
          <w:b/>
          <w:bCs/>
          <w:lang w:val="en-US"/>
        </w:rPr>
        <w:t>Monitoring and Alerts:</w:t>
      </w:r>
      <w:r w:rsidRPr="00B43B0F">
        <w:rPr>
          <w:rFonts w:ascii="Calibri" w:hAnsi="Calibri" w:cs="Calibri"/>
          <w:lang w:val="en-US"/>
        </w:rPr>
        <w:t> </w:t>
      </w:r>
      <w:r w:rsidRPr="00B43B0F">
        <w:rPr>
          <w:lang w:val="en-US"/>
        </w:rPr>
        <w:t>Operators can integrate with OpenShift monitoring tools to provide actionable insights.</w:t>
      </w:r>
    </w:p>
    <w:p w14:paraId="2B1232EE" w14:textId="77777777" w:rsidR="00B43B0F" w:rsidRPr="00B43B0F" w:rsidRDefault="00B43B0F" w:rsidP="00B43B0F">
      <w:pPr>
        <w:rPr>
          <w:b/>
          <w:bCs/>
          <w:lang w:val="en-US"/>
        </w:rPr>
      </w:pPr>
      <w:r w:rsidRPr="00B43B0F">
        <w:rPr>
          <w:b/>
          <w:bCs/>
          <w:lang w:val="en-US"/>
        </w:rPr>
        <w:t>Installing and Managing Operators</w:t>
      </w:r>
    </w:p>
    <w:p w14:paraId="7438AAB3" w14:textId="77777777" w:rsidR="00B43B0F" w:rsidRPr="00B43B0F" w:rsidRDefault="00B43B0F" w:rsidP="00B43B0F">
      <w:pPr>
        <w:rPr>
          <w:lang w:val="en-US"/>
        </w:rPr>
      </w:pPr>
      <w:r w:rsidRPr="00B43B0F">
        <w:rPr>
          <w:lang w:val="en-US"/>
        </w:rPr>
        <w:t>Operators in OpenShift simplify managing complex applications and infrastructure by automating lifecycle tasks. OpenShift provides a dedicated toolset to easily install, configure, and manage Operators, primarily through the</w:t>
      </w:r>
      <w:r w:rsidRPr="00B43B0F">
        <w:rPr>
          <w:rFonts w:ascii="Calibri" w:hAnsi="Calibri" w:cs="Calibri"/>
          <w:lang w:val="en-US"/>
        </w:rPr>
        <w:t> </w:t>
      </w:r>
      <w:proofErr w:type="spellStart"/>
      <w:r w:rsidRPr="00B43B0F">
        <w:rPr>
          <w:b/>
          <w:bCs/>
          <w:lang w:val="en-US"/>
        </w:rPr>
        <w:t>OperatorHub</w:t>
      </w:r>
      <w:proofErr w:type="spellEnd"/>
      <w:r w:rsidRPr="00B43B0F">
        <w:rPr>
          <w:rFonts w:ascii="Calibri" w:hAnsi="Calibri" w:cs="Calibri"/>
          <w:lang w:val="en-US"/>
        </w:rPr>
        <w:t> </w:t>
      </w:r>
      <w:r w:rsidRPr="00B43B0F">
        <w:rPr>
          <w:lang w:val="en-US"/>
        </w:rPr>
        <w:t>and</w:t>
      </w:r>
      <w:r w:rsidRPr="00B43B0F">
        <w:rPr>
          <w:rFonts w:ascii="Calibri" w:hAnsi="Calibri" w:cs="Calibri"/>
          <w:lang w:val="en-US"/>
        </w:rPr>
        <w:t> </w:t>
      </w:r>
      <w:r w:rsidRPr="00B43B0F">
        <w:rPr>
          <w:b/>
          <w:bCs/>
          <w:lang w:val="en-US"/>
        </w:rPr>
        <w:t>Operator Lifecycle Manager (OLM)</w:t>
      </w:r>
      <w:r w:rsidRPr="00B43B0F">
        <w:rPr>
          <w:lang w:val="en-US"/>
        </w:rPr>
        <w:t>.</w:t>
      </w:r>
    </w:p>
    <w:p w14:paraId="3CF997DA" w14:textId="77777777" w:rsidR="00B43B0F" w:rsidRPr="00B43B0F" w:rsidRDefault="00B43B0F" w:rsidP="00B43B0F">
      <w:pPr>
        <w:rPr>
          <w:b/>
          <w:bCs/>
          <w:lang w:val="en-US"/>
        </w:rPr>
      </w:pPr>
      <w:r w:rsidRPr="00B43B0F">
        <w:rPr>
          <w:b/>
          <w:bCs/>
          <w:lang w:val="en-US"/>
        </w:rPr>
        <w:t>Installing Operators</w:t>
      </w:r>
    </w:p>
    <w:p w14:paraId="4E4365BA" w14:textId="77777777" w:rsidR="00B43B0F" w:rsidRPr="00B43B0F" w:rsidRDefault="00B43B0F" w:rsidP="00B43B0F">
      <w:pPr>
        <w:rPr>
          <w:lang w:val="en-US"/>
        </w:rPr>
      </w:pPr>
      <w:r w:rsidRPr="00B43B0F">
        <w:rPr>
          <w:lang w:val="en-US"/>
        </w:rPr>
        <w:t>The installation process in OpenShift is user-friendly and primarily handled via the web console or CLI. Operators can be installed cluster-wide or restricted to specific namespaces based on the scope of their functionality.</w:t>
      </w:r>
    </w:p>
    <w:p w14:paraId="0AA2811E" w14:textId="77777777" w:rsidR="00B43B0F" w:rsidRPr="00B43B0F" w:rsidRDefault="00B43B0F" w:rsidP="00B43B0F">
      <w:pPr>
        <w:rPr>
          <w:lang w:val="en-US"/>
        </w:rPr>
      </w:pPr>
      <w:r w:rsidRPr="00B43B0F">
        <w:rPr>
          <w:b/>
          <w:bCs/>
          <w:lang w:val="en-US"/>
        </w:rPr>
        <w:lastRenderedPageBreak/>
        <w:t>Step-by-Step Guide: Installing Operators Using the OpenShift Web Console</w:t>
      </w:r>
    </w:p>
    <w:p w14:paraId="174008A2" w14:textId="77777777" w:rsidR="00B43B0F" w:rsidRPr="00B43B0F" w:rsidRDefault="00B43B0F" w:rsidP="00B43B0F">
      <w:pPr>
        <w:rPr>
          <w:lang w:val="en-US"/>
        </w:rPr>
      </w:pPr>
      <w:r w:rsidRPr="00B43B0F">
        <w:rPr>
          <w:b/>
          <w:bCs/>
          <w:lang w:val="en-US"/>
        </w:rPr>
        <w:t xml:space="preserve">1. Access the </w:t>
      </w:r>
      <w:proofErr w:type="spellStart"/>
      <w:r w:rsidRPr="00B43B0F">
        <w:rPr>
          <w:b/>
          <w:bCs/>
          <w:lang w:val="en-US"/>
        </w:rPr>
        <w:t>OperatorHub</w:t>
      </w:r>
      <w:proofErr w:type="spellEnd"/>
      <w:r w:rsidRPr="00B43B0F">
        <w:rPr>
          <w:b/>
          <w:bCs/>
          <w:lang w:val="en-US"/>
        </w:rPr>
        <w:t>:</w:t>
      </w:r>
    </w:p>
    <w:p w14:paraId="0E97F331" w14:textId="77777777" w:rsidR="00B43B0F" w:rsidRPr="00B43B0F" w:rsidRDefault="00B43B0F" w:rsidP="009F04E9">
      <w:pPr>
        <w:numPr>
          <w:ilvl w:val="0"/>
          <w:numId w:val="27"/>
        </w:numPr>
        <w:rPr>
          <w:lang w:val="en-US"/>
        </w:rPr>
      </w:pPr>
      <w:r w:rsidRPr="00B43B0F">
        <w:rPr>
          <w:lang w:val="en-US"/>
        </w:rPr>
        <w:t>Log in to the OpenShift Web Console.</w:t>
      </w:r>
    </w:p>
    <w:p w14:paraId="76594516" w14:textId="77777777" w:rsidR="00B43B0F" w:rsidRPr="00B43B0F" w:rsidRDefault="00B43B0F" w:rsidP="009F04E9">
      <w:pPr>
        <w:numPr>
          <w:ilvl w:val="0"/>
          <w:numId w:val="27"/>
        </w:numPr>
        <w:rPr>
          <w:lang w:val="en-US"/>
        </w:rPr>
      </w:pPr>
      <w:r w:rsidRPr="00B43B0F">
        <w:rPr>
          <w:lang w:val="en-US"/>
        </w:rPr>
        <w:t>Navigate to</w:t>
      </w:r>
      <w:r w:rsidRPr="00B43B0F">
        <w:rPr>
          <w:rFonts w:ascii="Calibri" w:hAnsi="Calibri" w:cs="Calibri"/>
          <w:lang w:val="en-US"/>
        </w:rPr>
        <w:t> </w:t>
      </w:r>
      <w:r w:rsidRPr="00B43B0F">
        <w:rPr>
          <w:b/>
          <w:bCs/>
          <w:lang w:val="en-US"/>
        </w:rPr>
        <w:t xml:space="preserve">Operators &gt; </w:t>
      </w:r>
      <w:proofErr w:type="spellStart"/>
      <w:r w:rsidRPr="00B43B0F">
        <w:rPr>
          <w:b/>
          <w:bCs/>
          <w:lang w:val="en-US"/>
        </w:rPr>
        <w:t>OperatorHub</w:t>
      </w:r>
      <w:proofErr w:type="spellEnd"/>
      <w:r w:rsidRPr="00B43B0F">
        <w:rPr>
          <w:lang w:val="en-US"/>
        </w:rPr>
        <w:t>.</w:t>
      </w:r>
    </w:p>
    <w:p w14:paraId="59BC563A" w14:textId="77777777" w:rsidR="00B43B0F" w:rsidRPr="00B43B0F" w:rsidRDefault="00B43B0F" w:rsidP="00B43B0F">
      <w:pPr>
        <w:rPr>
          <w:lang w:val="en-US"/>
        </w:rPr>
      </w:pPr>
      <w:r w:rsidRPr="00B43B0F">
        <w:rPr>
          <w:b/>
          <w:bCs/>
          <w:lang w:val="en-US"/>
        </w:rPr>
        <w:t>2. Search for the Desired Operator:</w:t>
      </w:r>
    </w:p>
    <w:p w14:paraId="2944C504" w14:textId="77777777" w:rsidR="00B43B0F" w:rsidRPr="00B43B0F" w:rsidRDefault="00B43B0F" w:rsidP="009F04E9">
      <w:pPr>
        <w:numPr>
          <w:ilvl w:val="0"/>
          <w:numId w:val="28"/>
        </w:numPr>
        <w:rPr>
          <w:lang w:val="en-US"/>
        </w:rPr>
      </w:pPr>
      <w:r w:rsidRPr="00B43B0F">
        <w:rPr>
          <w:lang w:val="en-US"/>
        </w:rPr>
        <w:t>Browse through available Operators or use the search bar to find the specific Operator you need (e.g., PostgreSQL Operator).</w:t>
      </w:r>
    </w:p>
    <w:p w14:paraId="4E46EB0A" w14:textId="77777777" w:rsidR="00B43B0F" w:rsidRPr="00B43B0F" w:rsidRDefault="00B43B0F" w:rsidP="00B43B0F">
      <w:pPr>
        <w:rPr>
          <w:lang w:val="en-US"/>
        </w:rPr>
      </w:pPr>
      <w:r w:rsidRPr="00B43B0F">
        <w:rPr>
          <w:b/>
          <w:bCs/>
          <w:lang w:val="en-US"/>
        </w:rPr>
        <w:t xml:space="preserve">3. </w:t>
      </w:r>
      <w:proofErr w:type="gramStart"/>
      <w:r w:rsidRPr="00B43B0F">
        <w:rPr>
          <w:b/>
          <w:bCs/>
          <w:lang w:val="en-US"/>
        </w:rPr>
        <w:t>Review</w:t>
      </w:r>
      <w:proofErr w:type="gramEnd"/>
      <w:r w:rsidRPr="00B43B0F">
        <w:rPr>
          <w:b/>
          <w:bCs/>
          <w:lang w:val="en-US"/>
        </w:rPr>
        <w:t xml:space="preserve"> the Operator Details:</w:t>
      </w:r>
    </w:p>
    <w:p w14:paraId="11B3CE81" w14:textId="77777777" w:rsidR="00B43B0F" w:rsidRPr="00B43B0F" w:rsidRDefault="00B43B0F" w:rsidP="009F04E9">
      <w:pPr>
        <w:numPr>
          <w:ilvl w:val="0"/>
          <w:numId w:val="29"/>
        </w:numPr>
        <w:rPr>
          <w:lang w:val="en-US"/>
        </w:rPr>
      </w:pPr>
      <w:r w:rsidRPr="00B43B0F">
        <w:rPr>
          <w:lang w:val="en-US"/>
        </w:rPr>
        <w:t>Click on the Operator to view its details, including its features, supported versions, and prerequisites.</w:t>
      </w:r>
    </w:p>
    <w:p w14:paraId="3A05E59C" w14:textId="77777777" w:rsidR="00B43B0F" w:rsidRPr="00B43B0F" w:rsidRDefault="00B43B0F" w:rsidP="00B43B0F">
      <w:pPr>
        <w:rPr>
          <w:lang w:val="en-US"/>
        </w:rPr>
      </w:pPr>
      <w:r w:rsidRPr="00B43B0F">
        <w:rPr>
          <w:b/>
          <w:bCs/>
          <w:lang w:val="en-US"/>
        </w:rPr>
        <w:t>4. Install the Operator:</w:t>
      </w:r>
    </w:p>
    <w:p w14:paraId="0F4654BC" w14:textId="77777777" w:rsidR="00B43B0F" w:rsidRPr="00B43B0F" w:rsidRDefault="00B43B0F" w:rsidP="009F04E9">
      <w:pPr>
        <w:numPr>
          <w:ilvl w:val="0"/>
          <w:numId w:val="30"/>
        </w:numPr>
        <w:rPr>
          <w:lang w:val="en-US"/>
        </w:rPr>
      </w:pPr>
      <w:r w:rsidRPr="00B43B0F">
        <w:rPr>
          <w:lang w:val="en-US"/>
        </w:rPr>
        <w:t>Click the</w:t>
      </w:r>
      <w:r w:rsidRPr="00B43B0F">
        <w:rPr>
          <w:rFonts w:ascii="Calibri" w:hAnsi="Calibri" w:cs="Calibri"/>
          <w:lang w:val="en-US"/>
        </w:rPr>
        <w:t> </w:t>
      </w:r>
      <w:r w:rsidRPr="00B43B0F">
        <w:rPr>
          <w:b/>
          <w:bCs/>
          <w:lang w:val="en-US"/>
        </w:rPr>
        <w:t>Install</w:t>
      </w:r>
      <w:r w:rsidRPr="00B43B0F">
        <w:rPr>
          <w:rFonts w:ascii="Calibri" w:hAnsi="Calibri" w:cs="Calibri"/>
          <w:lang w:val="en-US"/>
        </w:rPr>
        <w:t> </w:t>
      </w:r>
      <w:r w:rsidRPr="00B43B0F">
        <w:rPr>
          <w:lang w:val="en-US"/>
        </w:rPr>
        <w:t>button.</w:t>
      </w:r>
    </w:p>
    <w:p w14:paraId="182D7994" w14:textId="77777777" w:rsidR="00B43B0F" w:rsidRPr="00B43B0F" w:rsidRDefault="00B43B0F" w:rsidP="009F04E9">
      <w:pPr>
        <w:numPr>
          <w:ilvl w:val="0"/>
          <w:numId w:val="30"/>
        </w:numPr>
        <w:rPr>
          <w:lang w:val="en-US"/>
        </w:rPr>
      </w:pPr>
      <w:r w:rsidRPr="00B43B0F">
        <w:rPr>
          <w:lang w:val="en-US"/>
        </w:rPr>
        <w:t>Choose the installation mode:</w:t>
      </w:r>
      <w:r w:rsidRPr="00B43B0F">
        <w:rPr>
          <w:lang w:val="en-US"/>
        </w:rPr>
        <w:br/>
        <w:t>-</w:t>
      </w:r>
      <w:r w:rsidRPr="00B43B0F">
        <w:rPr>
          <w:rFonts w:ascii="Calibri" w:hAnsi="Calibri" w:cs="Calibri"/>
          <w:lang w:val="en-US"/>
        </w:rPr>
        <w:t> </w:t>
      </w:r>
      <w:r w:rsidRPr="00B43B0F">
        <w:rPr>
          <w:b/>
          <w:bCs/>
          <w:lang w:val="en-US"/>
        </w:rPr>
        <w:t>All Namespaces (Cluster-wide):</w:t>
      </w:r>
      <w:r w:rsidRPr="00B43B0F">
        <w:rPr>
          <w:rFonts w:ascii="Calibri" w:hAnsi="Calibri" w:cs="Calibri"/>
          <w:lang w:val="en-US"/>
        </w:rPr>
        <w:t> </w:t>
      </w:r>
      <w:r w:rsidRPr="00B43B0F">
        <w:rPr>
          <w:lang w:val="en-US"/>
        </w:rPr>
        <w:t>The Operator is available across the entire cluster.</w:t>
      </w:r>
      <w:r w:rsidRPr="00B43B0F">
        <w:rPr>
          <w:lang w:val="en-US"/>
        </w:rPr>
        <w:br/>
        <w:t>-</w:t>
      </w:r>
      <w:r w:rsidRPr="00B43B0F">
        <w:rPr>
          <w:rFonts w:ascii="Calibri" w:hAnsi="Calibri" w:cs="Calibri"/>
          <w:lang w:val="en-US"/>
        </w:rPr>
        <w:t> </w:t>
      </w:r>
      <w:r w:rsidRPr="00B43B0F">
        <w:rPr>
          <w:b/>
          <w:bCs/>
          <w:lang w:val="en-US"/>
        </w:rPr>
        <w:t>Single Namespace:</w:t>
      </w:r>
      <w:r w:rsidRPr="00B43B0F">
        <w:rPr>
          <w:rFonts w:ascii="Calibri" w:hAnsi="Calibri" w:cs="Calibri"/>
          <w:lang w:val="en-US"/>
        </w:rPr>
        <w:t> </w:t>
      </w:r>
      <w:r w:rsidRPr="00B43B0F">
        <w:rPr>
          <w:lang w:val="en-US"/>
        </w:rPr>
        <w:t>The Operator is restricted to a specific namespace.</w:t>
      </w:r>
    </w:p>
    <w:p w14:paraId="239DEEF8" w14:textId="77777777" w:rsidR="00B43B0F" w:rsidRPr="00B43B0F" w:rsidRDefault="00B43B0F" w:rsidP="009F04E9">
      <w:pPr>
        <w:numPr>
          <w:ilvl w:val="0"/>
          <w:numId w:val="30"/>
        </w:numPr>
        <w:rPr>
          <w:lang w:val="en-US"/>
        </w:rPr>
      </w:pPr>
      <w:r w:rsidRPr="00B43B0F">
        <w:rPr>
          <w:lang w:val="en-US"/>
        </w:rPr>
        <w:t>Select an update strategy:</w:t>
      </w:r>
      <w:r w:rsidRPr="00B43B0F">
        <w:rPr>
          <w:lang w:val="en-US"/>
        </w:rPr>
        <w:br/>
        <w:t>-</w:t>
      </w:r>
      <w:r w:rsidRPr="00B43B0F">
        <w:rPr>
          <w:rFonts w:ascii="Calibri" w:hAnsi="Calibri" w:cs="Calibri"/>
          <w:lang w:val="en-US"/>
        </w:rPr>
        <w:t> </w:t>
      </w:r>
      <w:r w:rsidRPr="00B43B0F">
        <w:rPr>
          <w:b/>
          <w:bCs/>
          <w:lang w:val="en-US"/>
        </w:rPr>
        <w:t>Automatic Updates:</w:t>
      </w:r>
      <w:r w:rsidRPr="00B43B0F">
        <w:rPr>
          <w:rFonts w:ascii="Calibri" w:hAnsi="Calibri" w:cs="Calibri"/>
          <w:lang w:val="en-US"/>
        </w:rPr>
        <w:t> </w:t>
      </w:r>
      <w:r w:rsidRPr="00B43B0F">
        <w:rPr>
          <w:lang w:val="en-US"/>
        </w:rPr>
        <w:t>Automatically installs updates when available.</w:t>
      </w:r>
      <w:r w:rsidRPr="00B43B0F">
        <w:rPr>
          <w:lang w:val="en-US"/>
        </w:rPr>
        <w:br/>
        <w:t>-</w:t>
      </w:r>
      <w:r w:rsidRPr="00B43B0F">
        <w:rPr>
          <w:rFonts w:ascii="Calibri" w:hAnsi="Calibri" w:cs="Calibri"/>
          <w:lang w:val="en-US"/>
        </w:rPr>
        <w:t> </w:t>
      </w:r>
      <w:r w:rsidRPr="00B43B0F">
        <w:rPr>
          <w:b/>
          <w:bCs/>
          <w:lang w:val="en-US"/>
        </w:rPr>
        <w:t>Manual Updates:</w:t>
      </w:r>
      <w:r w:rsidRPr="00B43B0F">
        <w:rPr>
          <w:rFonts w:ascii="Calibri" w:hAnsi="Calibri" w:cs="Calibri"/>
          <w:lang w:val="en-US"/>
        </w:rPr>
        <w:t> </w:t>
      </w:r>
      <w:r w:rsidRPr="00B43B0F">
        <w:rPr>
          <w:lang w:val="en-US"/>
        </w:rPr>
        <w:t>Updates must be applied manually.</w:t>
      </w:r>
    </w:p>
    <w:p w14:paraId="7CE56F84" w14:textId="77777777" w:rsidR="00B43B0F" w:rsidRPr="00B43B0F" w:rsidRDefault="00B43B0F" w:rsidP="00B43B0F">
      <w:pPr>
        <w:rPr>
          <w:lang w:val="en-US"/>
        </w:rPr>
      </w:pPr>
      <w:r w:rsidRPr="00B43B0F">
        <w:rPr>
          <w:b/>
          <w:bCs/>
          <w:lang w:val="en-US"/>
        </w:rPr>
        <w:t>5. Monitor Installation:</w:t>
      </w:r>
    </w:p>
    <w:p w14:paraId="08F4097A" w14:textId="77777777" w:rsidR="00B43B0F" w:rsidRPr="00B43B0F" w:rsidRDefault="00B43B0F" w:rsidP="009F04E9">
      <w:pPr>
        <w:numPr>
          <w:ilvl w:val="0"/>
          <w:numId w:val="31"/>
        </w:numPr>
        <w:rPr>
          <w:lang w:val="en-US"/>
        </w:rPr>
      </w:pPr>
      <w:r w:rsidRPr="00B43B0F">
        <w:rPr>
          <w:lang w:val="en-US"/>
        </w:rPr>
        <w:t>Navigate to</w:t>
      </w:r>
      <w:r w:rsidRPr="00B43B0F">
        <w:rPr>
          <w:rFonts w:ascii="Calibri" w:hAnsi="Calibri" w:cs="Calibri"/>
          <w:lang w:val="en-US"/>
        </w:rPr>
        <w:t> </w:t>
      </w:r>
      <w:r w:rsidRPr="00B43B0F">
        <w:rPr>
          <w:b/>
          <w:bCs/>
          <w:lang w:val="en-US"/>
        </w:rPr>
        <w:t>Operators &gt; Installed Operators</w:t>
      </w:r>
      <w:r w:rsidRPr="00B43B0F">
        <w:rPr>
          <w:rFonts w:ascii="Calibri" w:hAnsi="Calibri" w:cs="Calibri"/>
          <w:lang w:val="en-US"/>
        </w:rPr>
        <w:t> </w:t>
      </w:r>
      <w:r w:rsidRPr="00B43B0F">
        <w:rPr>
          <w:lang w:val="en-US"/>
        </w:rPr>
        <w:t>to monitor the installation progress.</w:t>
      </w:r>
    </w:p>
    <w:p w14:paraId="151C3DCD" w14:textId="77777777" w:rsidR="00B43B0F" w:rsidRPr="00B43B0F" w:rsidRDefault="00B43B0F" w:rsidP="009F04E9">
      <w:pPr>
        <w:numPr>
          <w:ilvl w:val="0"/>
          <w:numId w:val="31"/>
        </w:numPr>
        <w:rPr>
          <w:lang w:val="en-US"/>
        </w:rPr>
      </w:pPr>
      <w:r w:rsidRPr="00B43B0F">
        <w:rPr>
          <w:lang w:val="en-US"/>
        </w:rPr>
        <w:t>Once installed, the Operator will appear in the selected namespace.</w:t>
      </w:r>
    </w:p>
    <w:p w14:paraId="777BA8F4" w14:textId="77777777" w:rsidR="00B43B0F" w:rsidRPr="00B43B0F" w:rsidRDefault="00B43B0F" w:rsidP="00B43B0F">
      <w:pPr>
        <w:rPr>
          <w:lang w:val="en-US"/>
        </w:rPr>
      </w:pPr>
      <w:r w:rsidRPr="00B43B0F">
        <w:rPr>
          <w:b/>
          <w:bCs/>
          <w:lang w:val="en-US"/>
        </w:rPr>
        <w:t>Installing Operators Using the CLI</w:t>
      </w:r>
    </w:p>
    <w:p w14:paraId="5E0D7D6B" w14:textId="77777777" w:rsidR="00B43B0F" w:rsidRPr="00B43B0F" w:rsidRDefault="00B43B0F" w:rsidP="00B43B0F">
      <w:pPr>
        <w:rPr>
          <w:lang w:val="en-US"/>
        </w:rPr>
      </w:pPr>
      <w:r w:rsidRPr="00B43B0F">
        <w:rPr>
          <w:lang w:val="en-US"/>
        </w:rPr>
        <w:t>1. Search for available Operators:</w:t>
      </w:r>
    </w:p>
    <w:p w14:paraId="4691578C" w14:textId="77777777" w:rsidR="00B43B0F" w:rsidRPr="00B43B0F" w:rsidRDefault="00B43B0F" w:rsidP="009F04E9">
      <w:pPr>
        <w:numPr>
          <w:ilvl w:val="0"/>
          <w:numId w:val="14"/>
        </w:numPr>
        <w:rPr>
          <w:lang w:val="en-US"/>
        </w:rPr>
      </w:pPr>
      <w:proofErr w:type="spellStart"/>
      <w:r w:rsidRPr="00B43B0F">
        <w:rPr>
          <w:lang w:val="en-US"/>
        </w:rPr>
        <w:t>oc</w:t>
      </w:r>
      <w:proofErr w:type="spellEnd"/>
      <w:r w:rsidRPr="00B43B0F">
        <w:rPr>
          <w:lang w:val="en-US"/>
        </w:rPr>
        <w:t xml:space="preserve"> get </w:t>
      </w:r>
      <w:proofErr w:type="spellStart"/>
      <w:r w:rsidRPr="00B43B0F">
        <w:rPr>
          <w:lang w:val="en-US"/>
        </w:rPr>
        <w:t>packagemanifests</w:t>
      </w:r>
      <w:proofErr w:type="spellEnd"/>
      <w:r w:rsidRPr="00B43B0F">
        <w:rPr>
          <w:lang w:val="en-US"/>
        </w:rPr>
        <w:t xml:space="preserve"> -n </w:t>
      </w:r>
      <w:proofErr w:type="spellStart"/>
      <w:r w:rsidRPr="00B43B0F">
        <w:rPr>
          <w:lang w:val="en-US"/>
        </w:rPr>
        <w:t>openshift</w:t>
      </w:r>
      <w:proofErr w:type="spellEnd"/>
      <w:r w:rsidRPr="00B43B0F">
        <w:rPr>
          <w:lang w:val="en-US"/>
        </w:rPr>
        <w:t>-marketplace</w:t>
      </w:r>
    </w:p>
    <w:p w14:paraId="50D8825B" w14:textId="77777777" w:rsidR="00B43B0F" w:rsidRPr="00B43B0F" w:rsidRDefault="00B43B0F" w:rsidP="00B43B0F">
      <w:pPr>
        <w:rPr>
          <w:lang w:val="en-US"/>
        </w:rPr>
      </w:pPr>
      <w:r w:rsidRPr="00B43B0F">
        <w:rPr>
          <w:lang w:val="en-US"/>
        </w:rPr>
        <w:t>2. Install the Operator (e.g., PostgreSQL Operator):</w:t>
      </w:r>
    </w:p>
    <w:p w14:paraId="1D0DB780" w14:textId="77777777" w:rsidR="00B43B0F" w:rsidRPr="00B43B0F" w:rsidRDefault="00B43B0F" w:rsidP="009F04E9">
      <w:pPr>
        <w:numPr>
          <w:ilvl w:val="0"/>
          <w:numId w:val="14"/>
        </w:numPr>
        <w:rPr>
          <w:lang w:val="en-US"/>
        </w:rPr>
      </w:pPr>
      <w:proofErr w:type="spellStart"/>
      <w:r w:rsidRPr="00B43B0F">
        <w:rPr>
          <w:lang w:val="en-US"/>
        </w:rPr>
        <w:t>oc</w:t>
      </w:r>
      <w:proofErr w:type="spellEnd"/>
      <w:r w:rsidRPr="00B43B0F">
        <w:rPr>
          <w:lang w:val="en-US"/>
        </w:rPr>
        <w:t xml:space="preserve"> apply -f &lt;operator-subscription-file</w:t>
      </w:r>
      <w:proofErr w:type="gramStart"/>
      <w:r w:rsidRPr="00B43B0F">
        <w:rPr>
          <w:lang w:val="en-US"/>
        </w:rPr>
        <w:t>&gt;.</w:t>
      </w:r>
      <w:proofErr w:type="spellStart"/>
      <w:r w:rsidRPr="00B43B0F">
        <w:rPr>
          <w:lang w:val="en-US"/>
        </w:rPr>
        <w:t>yaml</w:t>
      </w:r>
      <w:proofErr w:type="spellEnd"/>
      <w:proofErr w:type="gramEnd"/>
    </w:p>
    <w:p w14:paraId="32456631" w14:textId="77777777" w:rsidR="00B43B0F" w:rsidRPr="00B43B0F" w:rsidRDefault="00B43B0F" w:rsidP="00B43B0F">
      <w:pPr>
        <w:rPr>
          <w:lang w:val="en-US"/>
        </w:rPr>
      </w:pPr>
      <w:r w:rsidRPr="00B43B0F">
        <w:rPr>
          <w:lang w:val="en-US"/>
        </w:rPr>
        <w:t>The YAML file should include the subscription details for the Operator.</w:t>
      </w:r>
    </w:p>
    <w:p w14:paraId="2B6E4496" w14:textId="77777777" w:rsidR="00B43B0F" w:rsidRPr="00B43B0F" w:rsidRDefault="00B43B0F" w:rsidP="00B43B0F">
      <w:pPr>
        <w:rPr>
          <w:b/>
          <w:bCs/>
          <w:lang w:val="en-US"/>
        </w:rPr>
      </w:pPr>
      <w:r w:rsidRPr="00B43B0F">
        <w:rPr>
          <w:b/>
          <w:bCs/>
          <w:lang w:val="en-US"/>
        </w:rPr>
        <w:t>Managing Operators</w:t>
      </w:r>
    </w:p>
    <w:p w14:paraId="4049FFB7" w14:textId="77777777" w:rsidR="00B43B0F" w:rsidRPr="00B43B0F" w:rsidRDefault="00B43B0F" w:rsidP="00B43B0F">
      <w:pPr>
        <w:rPr>
          <w:lang w:val="en-US"/>
        </w:rPr>
      </w:pPr>
      <w:r w:rsidRPr="00B43B0F">
        <w:rPr>
          <w:lang w:val="en-US"/>
        </w:rPr>
        <w:t>Once installed, Operators need to be monitored and maintained to ensure they function as expected. This includes tasks like verifying the Operator’s status, managing updates, and troubleshooting issues.</w:t>
      </w:r>
    </w:p>
    <w:p w14:paraId="71E3E56C" w14:textId="77777777" w:rsidR="00B43B0F" w:rsidRPr="00B43B0F" w:rsidRDefault="00B43B0F" w:rsidP="00B43B0F">
      <w:pPr>
        <w:rPr>
          <w:lang w:val="en-US"/>
        </w:rPr>
      </w:pPr>
      <w:r w:rsidRPr="00B43B0F">
        <w:rPr>
          <w:b/>
          <w:bCs/>
          <w:lang w:val="en-US"/>
        </w:rPr>
        <w:t>1. Monitoring Installed Operators</w:t>
      </w:r>
    </w:p>
    <w:p w14:paraId="4EE5472F" w14:textId="77777777" w:rsidR="00B43B0F" w:rsidRPr="00B43B0F" w:rsidRDefault="00B43B0F" w:rsidP="009F04E9">
      <w:pPr>
        <w:numPr>
          <w:ilvl w:val="0"/>
          <w:numId w:val="32"/>
        </w:numPr>
        <w:rPr>
          <w:lang w:val="en-US"/>
        </w:rPr>
      </w:pPr>
      <w:r w:rsidRPr="00B43B0F">
        <w:rPr>
          <w:lang w:val="en-US"/>
        </w:rPr>
        <w:t>Navigate to</w:t>
      </w:r>
      <w:r w:rsidRPr="00B43B0F">
        <w:rPr>
          <w:rFonts w:ascii="Calibri" w:hAnsi="Calibri" w:cs="Calibri"/>
          <w:lang w:val="en-US"/>
        </w:rPr>
        <w:t> </w:t>
      </w:r>
      <w:r w:rsidRPr="00B43B0F">
        <w:rPr>
          <w:b/>
          <w:bCs/>
          <w:lang w:val="en-US"/>
        </w:rPr>
        <w:t>Operators &gt; Installed Operators</w:t>
      </w:r>
      <w:r w:rsidRPr="00B43B0F">
        <w:rPr>
          <w:rFonts w:ascii="Calibri" w:hAnsi="Calibri" w:cs="Calibri"/>
          <w:lang w:val="en-US"/>
        </w:rPr>
        <w:t> </w:t>
      </w:r>
      <w:r w:rsidRPr="00B43B0F">
        <w:rPr>
          <w:lang w:val="en-US"/>
        </w:rPr>
        <w:t>in the OpenShift Web Console.</w:t>
      </w:r>
    </w:p>
    <w:p w14:paraId="4CE8C617" w14:textId="77777777" w:rsidR="00B43B0F" w:rsidRPr="00B43B0F" w:rsidRDefault="00B43B0F" w:rsidP="009F04E9">
      <w:pPr>
        <w:numPr>
          <w:ilvl w:val="0"/>
          <w:numId w:val="32"/>
        </w:numPr>
        <w:rPr>
          <w:lang w:val="en-US"/>
        </w:rPr>
      </w:pPr>
      <w:r w:rsidRPr="00B43B0F">
        <w:rPr>
          <w:lang w:val="en-US"/>
        </w:rPr>
        <w:t>Check the status of the Operator to ensure it is running correctly.</w:t>
      </w:r>
    </w:p>
    <w:p w14:paraId="19044F67" w14:textId="77777777" w:rsidR="00B43B0F" w:rsidRPr="00B43B0F" w:rsidRDefault="00B43B0F" w:rsidP="009F04E9">
      <w:pPr>
        <w:numPr>
          <w:ilvl w:val="0"/>
          <w:numId w:val="32"/>
        </w:numPr>
        <w:rPr>
          <w:lang w:val="en-US"/>
        </w:rPr>
      </w:pPr>
      <w:r w:rsidRPr="00B43B0F">
        <w:rPr>
          <w:lang w:val="en-US"/>
        </w:rPr>
        <w:t>Review the logs and events associated with the Operator for troubleshooting.</w:t>
      </w:r>
    </w:p>
    <w:p w14:paraId="5566DD3C" w14:textId="77777777" w:rsidR="00B43B0F" w:rsidRPr="00B43B0F" w:rsidRDefault="00B43B0F" w:rsidP="00B43B0F">
      <w:pPr>
        <w:rPr>
          <w:lang w:val="en-US"/>
        </w:rPr>
      </w:pPr>
      <w:r w:rsidRPr="00B43B0F">
        <w:rPr>
          <w:b/>
          <w:bCs/>
          <w:lang w:val="en-US"/>
        </w:rPr>
        <w:t>2. Updating Operators</w:t>
      </w:r>
    </w:p>
    <w:p w14:paraId="66423730" w14:textId="77777777" w:rsidR="00B43B0F" w:rsidRPr="00B43B0F" w:rsidRDefault="00B43B0F" w:rsidP="00B43B0F">
      <w:pPr>
        <w:rPr>
          <w:lang w:val="en-US"/>
        </w:rPr>
      </w:pPr>
      <w:r w:rsidRPr="00B43B0F">
        <w:rPr>
          <w:lang w:val="en-US"/>
        </w:rPr>
        <w:t xml:space="preserve">Operators can be updated to newer versions using </w:t>
      </w:r>
      <w:proofErr w:type="gramStart"/>
      <w:r w:rsidRPr="00B43B0F">
        <w:rPr>
          <w:lang w:val="en-US"/>
        </w:rPr>
        <w:t>the</w:t>
      </w:r>
      <w:r w:rsidRPr="00B43B0F">
        <w:rPr>
          <w:rFonts w:ascii="Calibri" w:hAnsi="Calibri" w:cs="Calibri"/>
          <w:lang w:val="en-US"/>
        </w:rPr>
        <w:t> </w:t>
      </w:r>
      <w:r w:rsidRPr="00B43B0F">
        <w:rPr>
          <w:b/>
          <w:bCs/>
          <w:lang w:val="en-US"/>
        </w:rPr>
        <w:t>Operator</w:t>
      </w:r>
      <w:proofErr w:type="gramEnd"/>
      <w:r w:rsidRPr="00B43B0F">
        <w:rPr>
          <w:b/>
          <w:bCs/>
          <w:lang w:val="en-US"/>
        </w:rPr>
        <w:t xml:space="preserve"> Lifecycle Manager (OLM)</w:t>
      </w:r>
      <w:r w:rsidRPr="00B43B0F">
        <w:rPr>
          <w:lang w:val="en-US"/>
        </w:rPr>
        <w:t>.</w:t>
      </w:r>
    </w:p>
    <w:p w14:paraId="154C17F6" w14:textId="77777777" w:rsidR="00B43B0F" w:rsidRPr="00B43B0F" w:rsidRDefault="00B43B0F" w:rsidP="009F04E9">
      <w:pPr>
        <w:numPr>
          <w:ilvl w:val="0"/>
          <w:numId w:val="33"/>
        </w:numPr>
        <w:rPr>
          <w:lang w:val="en-US"/>
        </w:rPr>
      </w:pPr>
      <w:r w:rsidRPr="00B43B0F">
        <w:rPr>
          <w:b/>
          <w:bCs/>
          <w:lang w:val="en-US"/>
        </w:rPr>
        <w:t>Automatic Updates:</w:t>
      </w:r>
      <w:r w:rsidRPr="00B43B0F">
        <w:rPr>
          <w:rFonts w:ascii="Calibri" w:hAnsi="Calibri" w:cs="Calibri"/>
          <w:lang w:val="en-US"/>
        </w:rPr>
        <w:t> </w:t>
      </w:r>
      <w:r w:rsidRPr="00B43B0F">
        <w:rPr>
          <w:lang w:val="en-US"/>
        </w:rPr>
        <w:t>If enabled during installation, the Operator is automatically updated to the latest version.</w:t>
      </w:r>
    </w:p>
    <w:p w14:paraId="234004F2" w14:textId="77777777" w:rsidR="00B43B0F" w:rsidRPr="00B43B0F" w:rsidRDefault="00B43B0F" w:rsidP="009F04E9">
      <w:pPr>
        <w:numPr>
          <w:ilvl w:val="0"/>
          <w:numId w:val="33"/>
        </w:numPr>
        <w:rPr>
          <w:lang w:val="en-US"/>
        </w:rPr>
      </w:pPr>
      <w:r w:rsidRPr="00B43B0F">
        <w:rPr>
          <w:b/>
          <w:bCs/>
          <w:lang w:val="en-US"/>
        </w:rPr>
        <w:t>Manual Updates:</w:t>
      </w:r>
    </w:p>
    <w:p w14:paraId="6A0A83D0" w14:textId="77777777" w:rsidR="00B43B0F" w:rsidRPr="00B43B0F" w:rsidRDefault="00B43B0F" w:rsidP="009F04E9">
      <w:pPr>
        <w:numPr>
          <w:ilvl w:val="0"/>
          <w:numId w:val="33"/>
        </w:numPr>
        <w:rPr>
          <w:lang w:val="en-US"/>
        </w:rPr>
      </w:pPr>
      <w:r w:rsidRPr="00B43B0F">
        <w:rPr>
          <w:lang w:val="en-US"/>
        </w:rPr>
        <w:t>Go to</w:t>
      </w:r>
      <w:r w:rsidRPr="00B43B0F">
        <w:rPr>
          <w:rFonts w:ascii="Calibri" w:hAnsi="Calibri" w:cs="Calibri"/>
          <w:lang w:val="en-US"/>
        </w:rPr>
        <w:t> </w:t>
      </w:r>
      <w:r w:rsidRPr="00B43B0F">
        <w:rPr>
          <w:b/>
          <w:bCs/>
          <w:lang w:val="en-US"/>
        </w:rPr>
        <w:t>Operators &gt; Installed Operators</w:t>
      </w:r>
      <w:r w:rsidRPr="00B43B0F">
        <w:rPr>
          <w:lang w:val="en-US"/>
        </w:rPr>
        <w:t>.</w:t>
      </w:r>
    </w:p>
    <w:p w14:paraId="306FC2D7" w14:textId="77777777" w:rsidR="00B43B0F" w:rsidRPr="00B43B0F" w:rsidRDefault="00B43B0F" w:rsidP="009F04E9">
      <w:pPr>
        <w:numPr>
          <w:ilvl w:val="0"/>
          <w:numId w:val="33"/>
        </w:numPr>
        <w:rPr>
          <w:lang w:val="en-US"/>
        </w:rPr>
      </w:pPr>
      <w:r w:rsidRPr="00B43B0F">
        <w:rPr>
          <w:lang w:val="en-US"/>
        </w:rPr>
        <w:t>Select the Operator and click</w:t>
      </w:r>
      <w:r w:rsidRPr="00B43B0F">
        <w:rPr>
          <w:rFonts w:ascii="Calibri" w:hAnsi="Calibri" w:cs="Calibri"/>
          <w:lang w:val="en-US"/>
        </w:rPr>
        <w:t> </w:t>
      </w:r>
      <w:r w:rsidRPr="00B43B0F">
        <w:rPr>
          <w:b/>
          <w:bCs/>
          <w:lang w:val="en-US"/>
        </w:rPr>
        <w:t>Upgrade</w:t>
      </w:r>
      <w:r w:rsidRPr="00B43B0F">
        <w:rPr>
          <w:lang w:val="en-US"/>
        </w:rPr>
        <w:t>.</w:t>
      </w:r>
    </w:p>
    <w:p w14:paraId="3F1EBEBD" w14:textId="41E06967" w:rsidR="00DE5AC1" w:rsidRPr="00E7688B" w:rsidRDefault="00B43B0F" w:rsidP="009F04E9">
      <w:pPr>
        <w:numPr>
          <w:ilvl w:val="0"/>
          <w:numId w:val="33"/>
        </w:numPr>
        <w:rPr>
          <w:lang w:val="en-US"/>
        </w:rPr>
      </w:pPr>
      <w:r w:rsidRPr="00B43B0F">
        <w:rPr>
          <w:lang w:val="en-US"/>
        </w:rPr>
        <w:t>Choose the desired version and confirm the upgrade.</w:t>
      </w:r>
    </w:p>
    <w:sectPr w:rsidR="00DE5AC1" w:rsidRPr="00E7688B" w:rsidSect="0090229C">
      <w:headerReference w:type="even" r:id="rId8"/>
      <w:footerReference w:type="default" r:id="rId9"/>
      <w:type w:val="continuous"/>
      <w:pgSz w:w="11906" w:h="16838" w:code="9"/>
      <w:pgMar w:top="1541"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45C15" w14:textId="77777777" w:rsidR="00B23880" w:rsidRDefault="00B23880" w:rsidP="00960785">
      <w:pPr>
        <w:spacing w:after="0"/>
      </w:pPr>
      <w:r>
        <w:separator/>
      </w:r>
    </w:p>
    <w:p w14:paraId="2F4D7CC7" w14:textId="77777777" w:rsidR="00B23880" w:rsidRDefault="00B23880"/>
    <w:p w14:paraId="4AB8AE64" w14:textId="77777777" w:rsidR="00B23880" w:rsidRDefault="00B23880"/>
  </w:endnote>
  <w:endnote w:type="continuationSeparator" w:id="0">
    <w:p w14:paraId="6C6A73C8" w14:textId="77777777" w:rsidR="00B23880" w:rsidRDefault="00B23880" w:rsidP="00960785">
      <w:pPr>
        <w:spacing w:after="0"/>
      </w:pPr>
      <w:r>
        <w:continuationSeparator/>
      </w:r>
    </w:p>
    <w:p w14:paraId="4AE8A9E7" w14:textId="77777777" w:rsidR="00B23880" w:rsidRDefault="00B23880"/>
    <w:p w14:paraId="5ACAF2A2" w14:textId="77777777" w:rsidR="00B23880" w:rsidRDefault="00B23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icHPE">
    <w:altName w:val="Calibri"/>
    <w:panose1 w:val="020B0503030202060203"/>
    <w:charset w:val="00"/>
    <w:family w:val="swiss"/>
    <w:notTrueType/>
    <w:pitch w:val="variable"/>
    <w:sig w:usb0="00000007" w:usb1="00000000" w:usb2="00000000" w:usb3="00000000" w:csb0="00000093" w:csb1="00000000"/>
  </w:font>
  <w:font w:name="MetricHPE Medium">
    <w:panose1 w:val="00000000000000000000"/>
    <w:charset w:val="00"/>
    <w:family w:val="swiss"/>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etricHPE Semibold">
    <w:panose1 w:val="020B0703030202060203"/>
    <w:charset w:val="00"/>
    <w:family w:val="swiss"/>
    <w:notTrueType/>
    <w:pitch w:val="variable"/>
    <w:sig w:usb0="00000007" w:usb1="00000000" w:usb2="00000000" w:usb3="00000000" w:csb0="00000093" w:csb1="00000000"/>
  </w:font>
  <w:font w:name="MetricHPE Light">
    <w:panose1 w:val="00000000000000000000"/>
    <w:charset w:val="00"/>
    <w:family w:val="swiss"/>
    <w:notTrueType/>
    <w:pitch w:val="variable"/>
    <w:sig w:usb0="00000007" w:usb1="00000000" w:usb2="00000000" w:usb3="00000000" w:csb0="00000093" w:csb1="00000000"/>
  </w:font>
  <w:font w:name="HPE Simple Light">
    <w:panose1 w:val="00000000000000000000"/>
    <w:charset w:val="00"/>
    <w:family w:val="modern"/>
    <w:notTrueType/>
    <w:pitch w:val="fixed"/>
    <w:sig w:usb0="A00000FF" w:usb1="5000204A" w:usb2="00000000" w:usb3="00000000" w:csb0="00000093" w:csb1="00000000"/>
  </w:font>
  <w:font w:name="HPE Simple">
    <w:panose1 w:val="02010509020101020102"/>
    <w:charset w:val="00"/>
    <w:family w:val="modern"/>
    <w:notTrueType/>
    <w:pitch w:val="fixed"/>
    <w:sig w:usb0="A00000F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7FAA3" w14:textId="77777777" w:rsidR="00866944" w:rsidRDefault="00866944" w:rsidP="00866944">
    <w:pPr>
      <w:pStyle w:val="Footer"/>
      <w:tabs>
        <w:tab w:val="clear" w:pos="4680"/>
        <w:tab w:val="left" w:pos="6504"/>
      </w:tabs>
    </w:pPr>
  </w:p>
  <w:p w14:paraId="43A7293D" w14:textId="5EEEE102" w:rsidR="00BB22DF" w:rsidRDefault="00BB22DF" w:rsidP="00866944">
    <w:pPr>
      <w:pStyle w:val="Footer"/>
      <w:tabs>
        <w:tab w:val="clear" w:pos="4680"/>
        <w:tab w:val="left" w:pos="6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BC3F2" w14:textId="77777777" w:rsidR="00B23880" w:rsidRDefault="00B23880" w:rsidP="00960785">
      <w:pPr>
        <w:spacing w:after="0"/>
      </w:pPr>
      <w:r>
        <w:separator/>
      </w:r>
    </w:p>
  </w:footnote>
  <w:footnote w:type="continuationSeparator" w:id="0">
    <w:p w14:paraId="60E743B9" w14:textId="77777777" w:rsidR="00B23880" w:rsidRDefault="00B23880" w:rsidP="00960785">
      <w:pPr>
        <w:spacing w:after="0"/>
      </w:pPr>
      <w:r>
        <w:continuationSeparator/>
      </w:r>
    </w:p>
    <w:p w14:paraId="231E010D" w14:textId="77777777" w:rsidR="00B23880" w:rsidRDefault="00B23880"/>
    <w:p w14:paraId="511B1854" w14:textId="77777777" w:rsidR="00B23880" w:rsidRDefault="00B238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855AB" w14:textId="77777777" w:rsidR="00866944" w:rsidRDefault="00866944" w:rsidP="0035437F">
    <w:pPr>
      <w:pStyle w:val="Header"/>
    </w:pPr>
  </w:p>
  <w:p w14:paraId="638B43A8" w14:textId="77777777" w:rsidR="008D1AD0" w:rsidRDefault="008D1AD0"/>
  <w:p w14:paraId="70AF6942" w14:textId="77777777" w:rsidR="000F0C68" w:rsidRDefault="000F0C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10904"/>
    <w:multiLevelType w:val="multilevel"/>
    <w:tmpl w:val="1CF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6DC7"/>
    <w:multiLevelType w:val="multilevel"/>
    <w:tmpl w:val="67D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201C"/>
    <w:multiLevelType w:val="multilevel"/>
    <w:tmpl w:val="0B2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C7614"/>
    <w:multiLevelType w:val="multilevel"/>
    <w:tmpl w:val="6AF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5243"/>
    <w:multiLevelType w:val="multilevel"/>
    <w:tmpl w:val="568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B2AC1"/>
    <w:multiLevelType w:val="multilevel"/>
    <w:tmpl w:val="F5B2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62711"/>
    <w:multiLevelType w:val="multilevel"/>
    <w:tmpl w:val="F4F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84F16"/>
    <w:multiLevelType w:val="multilevel"/>
    <w:tmpl w:val="6D2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7769"/>
    <w:multiLevelType w:val="multilevel"/>
    <w:tmpl w:val="82BE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91A25"/>
    <w:multiLevelType w:val="multilevel"/>
    <w:tmpl w:val="887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912FA"/>
    <w:multiLevelType w:val="multilevel"/>
    <w:tmpl w:val="A2729054"/>
    <w:styleLink w:val="ListHPENumber"/>
    <w:lvl w:ilvl="0">
      <w:start w:val="1"/>
      <w:numFmt w:val="decimal"/>
      <w:lvlText w:val="%1."/>
      <w:lvlJc w:val="left"/>
      <w:pPr>
        <w:ind w:left="360" w:hanging="360"/>
      </w:pPr>
      <w:rPr>
        <w:rFonts w:hint="default"/>
        <w:sz w:val="18"/>
      </w:rPr>
    </w:lvl>
    <w:lvl w:ilvl="1">
      <w:start w:val="1"/>
      <w:numFmt w:val="lowerLetter"/>
      <w:lvlText w:val="%2."/>
      <w:lvlJc w:val="left"/>
      <w:pPr>
        <w:ind w:left="648" w:hanging="288"/>
      </w:pPr>
      <w:rPr>
        <w:rFonts w:hint="default"/>
      </w:rPr>
    </w:lvl>
    <w:lvl w:ilvl="2">
      <w:start w:val="1"/>
      <w:numFmt w:val="upperRoman"/>
      <w:lvlText w:val="%3."/>
      <w:lvlJc w:val="left"/>
      <w:pPr>
        <w:ind w:left="936" w:hanging="288"/>
      </w:pPr>
      <w:rPr>
        <w:rFonts w:hint="default"/>
      </w:rPr>
    </w:lvl>
    <w:lvl w:ilvl="3">
      <w:start w:val="1"/>
      <w:numFmt w:val="decimal"/>
      <w:lvlText w:val="%4."/>
      <w:lvlJc w:val="left"/>
      <w:pPr>
        <w:ind w:left="1296" w:hanging="360"/>
      </w:pPr>
      <w:rPr>
        <w:rFonts w:hint="default"/>
      </w:rPr>
    </w:lvl>
    <w:lvl w:ilvl="4">
      <w:start w:val="1"/>
      <w:numFmt w:val="lowerLetter"/>
      <w:lvlText w:val="%5."/>
      <w:lvlJc w:val="left"/>
      <w:pPr>
        <w:ind w:left="1584" w:hanging="288"/>
      </w:pPr>
      <w:rPr>
        <w:rFonts w:hint="default"/>
      </w:rPr>
    </w:lvl>
    <w:lvl w:ilvl="5">
      <w:start w:val="1"/>
      <w:numFmt w:val="upperRoman"/>
      <w:lvlText w:val="%6."/>
      <w:lvlJc w:val="right"/>
      <w:pPr>
        <w:ind w:left="1872" w:hanging="144"/>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20" w:hanging="288"/>
      </w:pPr>
      <w:rPr>
        <w:rFonts w:hint="default"/>
      </w:rPr>
    </w:lvl>
    <w:lvl w:ilvl="8">
      <w:start w:val="1"/>
      <w:numFmt w:val="upperRoman"/>
      <w:lvlText w:val="%9."/>
      <w:lvlJc w:val="right"/>
      <w:pPr>
        <w:ind w:left="2808" w:hanging="144"/>
      </w:pPr>
      <w:rPr>
        <w:rFonts w:hint="default"/>
      </w:rPr>
    </w:lvl>
  </w:abstractNum>
  <w:abstractNum w:abstractNumId="11" w15:restartNumberingAfterBreak="0">
    <w:nsid w:val="3EF57540"/>
    <w:multiLevelType w:val="multilevel"/>
    <w:tmpl w:val="ADC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53EC6"/>
    <w:multiLevelType w:val="multilevel"/>
    <w:tmpl w:val="C54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7370A"/>
    <w:multiLevelType w:val="multilevel"/>
    <w:tmpl w:val="7B28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60A7B"/>
    <w:multiLevelType w:val="multilevel"/>
    <w:tmpl w:val="CC60011A"/>
    <w:styleLink w:val="ListHPEBullet"/>
    <w:lvl w:ilvl="0">
      <w:start w:val="1"/>
      <w:numFmt w:val="bullet"/>
      <w:lvlText w:val="•"/>
      <w:lvlJc w:val="left"/>
      <w:pPr>
        <w:ind w:left="216" w:hanging="216"/>
      </w:pPr>
      <w:rPr>
        <w:rFonts w:ascii="Calibri" w:hAnsi="Calibri" w:hint="default"/>
        <w:sz w:val="18"/>
      </w:rPr>
    </w:lvl>
    <w:lvl w:ilvl="1">
      <w:start w:val="1"/>
      <w:numFmt w:val="bullet"/>
      <w:lvlText w:val="̶"/>
      <w:lvlJc w:val="left"/>
      <w:pPr>
        <w:ind w:left="432" w:hanging="144"/>
      </w:pPr>
      <w:rPr>
        <w:rFonts w:ascii="Calibri" w:hAnsi="Calibri" w:hint="default"/>
      </w:rPr>
    </w:lvl>
    <w:lvl w:ilvl="2">
      <w:start w:val="1"/>
      <w:numFmt w:val="bullet"/>
      <w:lvlText w:val="▫"/>
      <w:lvlJc w:val="left"/>
      <w:pPr>
        <w:ind w:left="648" w:hanging="216"/>
      </w:pPr>
      <w:rPr>
        <w:rFonts w:ascii="Calibri" w:hAnsi="Calibri" w:hint="default"/>
      </w:rPr>
    </w:lvl>
    <w:lvl w:ilvl="3">
      <w:start w:val="1"/>
      <w:numFmt w:val="bullet"/>
      <w:lvlText w:val="•"/>
      <w:lvlJc w:val="left"/>
      <w:pPr>
        <w:ind w:left="864" w:hanging="216"/>
      </w:pPr>
      <w:rPr>
        <w:rFonts w:ascii="Calibri" w:hAnsi="Calibri" w:hint="default"/>
        <w:color w:val="auto"/>
      </w:rPr>
    </w:lvl>
    <w:lvl w:ilvl="4">
      <w:start w:val="1"/>
      <w:numFmt w:val="bullet"/>
      <w:lvlText w:val="̶"/>
      <w:lvlJc w:val="left"/>
      <w:pPr>
        <w:ind w:left="1080" w:hanging="144"/>
      </w:pPr>
      <w:rPr>
        <w:rFonts w:ascii="Calibri" w:hAnsi="Calibri" w:hint="default"/>
      </w:rPr>
    </w:lvl>
    <w:lvl w:ilvl="5">
      <w:start w:val="1"/>
      <w:numFmt w:val="bullet"/>
      <w:lvlText w:val="▫"/>
      <w:lvlJc w:val="left"/>
      <w:pPr>
        <w:ind w:left="1296" w:hanging="216"/>
      </w:pPr>
      <w:rPr>
        <w:rFonts w:ascii="Arial" w:hAnsi="Arial" w:hint="default"/>
      </w:rPr>
    </w:lvl>
    <w:lvl w:ilvl="6">
      <w:start w:val="1"/>
      <w:numFmt w:val="bullet"/>
      <w:lvlText w:val="•"/>
      <w:lvlJc w:val="left"/>
      <w:pPr>
        <w:ind w:left="1512" w:hanging="216"/>
      </w:pPr>
      <w:rPr>
        <w:rFonts w:ascii="Calibri" w:hAnsi="Calibri" w:hint="default"/>
        <w:color w:val="auto"/>
      </w:rPr>
    </w:lvl>
    <w:lvl w:ilvl="7">
      <w:start w:val="1"/>
      <w:numFmt w:val="bullet"/>
      <w:lvlText w:val="̶"/>
      <w:lvlJc w:val="left"/>
      <w:pPr>
        <w:ind w:left="1728" w:hanging="144"/>
      </w:pPr>
      <w:rPr>
        <w:rFonts w:ascii="Calibri" w:hAnsi="Calibri" w:hint="default"/>
      </w:rPr>
    </w:lvl>
    <w:lvl w:ilvl="8">
      <w:start w:val="1"/>
      <w:numFmt w:val="bullet"/>
      <w:lvlText w:val="▫"/>
      <w:lvlJc w:val="left"/>
      <w:pPr>
        <w:ind w:left="1944" w:hanging="216"/>
      </w:pPr>
      <w:rPr>
        <w:rFonts w:ascii="Arial" w:hAnsi="Arial" w:hint="default"/>
      </w:rPr>
    </w:lvl>
  </w:abstractNum>
  <w:abstractNum w:abstractNumId="15" w15:restartNumberingAfterBreak="0">
    <w:nsid w:val="4CE12A7D"/>
    <w:multiLevelType w:val="multilevel"/>
    <w:tmpl w:val="54F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596431"/>
    <w:multiLevelType w:val="multilevel"/>
    <w:tmpl w:val="F970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7785E"/>
    <w:multiLevelType w:val="multilevel"/>
    <w:tmpl w:val="19E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4183C"/>
    <w:multiLevelType w:val="multilevel"/>
    <w:tmpl w:val="DAD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30F72"/>
    <w:multiLevelType w:val="multilevel"/>
    <w:tmpl w:val="6DA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639A6"/>
    <w:multiLevelType w:val="multilevel"/>
    <w:tmpl w:val="BB3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96CF9"/>
    <w:multiLevelType w:val="multilevel"/>
    <w:tmpl w:val="B9B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A48B5"/>
    <w:multiLevelType w:val="multilevel"/>
    <w:tmpl w:val="02E6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23C25"/>
    <w:multiLevelType w:val="multilevel"/>
    <w:tmpl w:val="1BA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D4D15"/>
    <w:multiLevelType w:val="multilevel"/>
    <w:tmpl w:val="D45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91ACD"/>
    <w:multiLevelType w:val="multilevel"/>
    <w:tmpl w:val="E73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D490D"/>
    <w:multiLevelType w:val="multilevel"/>
    <w:tmpl w:val="62D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55A0E"/>
    <w:multiLevelType w:val="multilevel"/>
    <w:tmpl w:val="21B2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9A7470"/>
    <w:multiLevelType w:val="multilevel"/>
    <w:tmpl w:val="647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A750A"/>
    <w:multiLevelType w:val="multilevel"/>
    <w:tmpl w:val="82D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A12FC"/>
    <w:multiLevelType w:val="multilevel"/>
    <w:tmpl w:val="FA5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0243D"/>
    <w:multiLevelType w:val="multilevel"/>
    <w:tmpl w:val="C52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024A8"/>
    <w:multiLevelType w:val="multilevel"/>
    <w:tmpl w:val="17D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872392">
    <w:abstractNumId w:val="14"/>
  </w:num>
  <w:num w:numId="2" w16cid:durableId="870267050">
    <w:abstractNumId w:val="10"/>
  </w:num>
  <w:num w:numId="3" w16cid:durableId="1098519915">
    <w:abstractNumId w:val="28"/>
  </w:num>
  <w:num w:numId="4" w16cid:durableId="1476678243">
    <w:abstractNumId w:val="23"/>
  </w:num>
  <w:num w:numId="5" w16cid:durableId="2034378045">
    <w:abstractNumId w:val="24"/>
  </w:num>
  <w:num w:numId="6" w16cid:durableId="306471172">
    <w:abstractNumId w:val="9"/>
  </w:num>
  <w:num w:numId="7" w16cid:durableId="1816872812">
    <w:abstractNumId w:val="2"/>
  </w:num>
  <w:num w:numId="8" w16cid:durableId="507867710">
    <w:abstractNumId w:val="21"/>
  </w:num>
  <w:num w:numId="9" w16cid:durableId="2113936667">
    <w:abstractNumId w:val="18"/>
  </w:num>
  <w:num w:numId="10" w16cid:durableId="1299720246">
    <w:abstractNumId w:val="7"/>
  </w:num>
  <w:num w:numId="11" w16cid:durableId="1703941446">
    <w:abstractNumId w:val="15"/>
  </w:num>
  <w:num w:numId="12" w16cid:durableId="451051257">
    <w:abstractNumId w:val="27"/>
  </w:num>
  <w:num w:numId="13" w16cid:durableId="715550716">
    <w:abstractNumId w:val="6"/>
  </w:num>
  <w:num w:numId="14" w16cid:durableId="1470242609">
    <w:abstractNumId w:val="29"/>
  </w:num>
  <w:num w:numId="15" w16cid:durableId="952175386">
    <w:abstractNumId w:val="17"/>
  </w:num>
  <w:num w:numId="16" w16cid:durableId="1905793127">
    <w:abstractNumId w:val="1"/>
  </w:num>
  <w:num w:numId="17" w16cid:durableId="2116093693">
    <w:abstractNumId w:val="26"/>
  </w:num>
  <w:num w:numId="18" w16cid:durableId="1403026207">
    <w:abstractNumId w:val="16"/>
  </w:num>
  <w:num w:numId="19" w16cid:durableId="830679904">
    <w:abstractNumId w:val="5"/>
  </w:num>
  <w:num w:numId="20" w16cid:durableId="128590979">
    <w:abstractNumId w:val="11"/>
  </w:num>
  <w:num w:numId="21" w16cid:durableId="1802267996">
    <w:abstractNumId w:val="25"/>
  </w:num>
  <w:num w:numId="22" w16cid:durableId="949556722">
    <w:abstractNumId w:val="8"/>
  </w:num>
  <w:num w:numId="23" w16cid:durableId="970793078">
    <w:abstractNumId w:val="0"/>
  </w:num>
  <w:num w:numId="24" w16cid:durableId="643582429">
    <w:abstractNumId w:val="3"/>
  </w:num>
  <w:num w:numId="25" w16cid:durableId="1245064393">
    <w:abstractNumId w:val="20"/>
  </w:num>
  <w:num w:numId="26" w16cid:durableId="341208741">
    <w:abstractNumId w:val="19"/>
  </w:num>
  <w:num w:numId="27" w16cid:durableId="1027605823">
    <w:abstractNumId w:val="31"/>
  </w:num>
  <w:num w:numId="28" w16cid:durableId="1801528897">
    <w:abstractNumId w:val="32"/>
  </w:num>
  <w:num w:numId="29" w16cid:durableId="1079210700">
    <w:abstractNumId w:val="12"/>
  </w:num>
  <w:num w:numId="30" w16cid:durableId="541669725">
    <w:abstractNumId w:val="13"/>
  </w:num>
  <w:num w:numId="31" w16cid:durableId="361631787">
    <w:abstractNumId w:val="22"/>
  </w:num>
  <w:num w:numId="32" w16cid:durableId="381559173">
    <w:abstractNumId w:val="30"/>
  </w:num>
  <w:num w:numId="33" w16cid:durableId="1774402528">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0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1C"/>
    <w:rsid w:val="000001E6"/>
    <w:rsid w:val="00013201"/>
    <w:rsid w:val="00020DF0"/>
    <w:rsid w:val="00021237"/>
    <w:rsid w:val="00022983"/>
    <w:rsid w:val="00022E0A"/>
    <w:rsid w:val="000315C5"/>
    <w:rsid w:val="0003209C"/>
    <w:rsid w:val="00033A0C"/>
    <w:rsid w:val="00043244"/>
    <w:rsid w:val="0004612C"/>
    <w:rsid w:val="000461E9"/>
    <w:rsid w:val="0005010B"/>
    <w:rsid w:val="00056168"/>
    <w:rsid w:val="00056390"/>
    <w:rsid w:val="0005709A"/>
    <w:rsid w:val="0005730E"/>
    <w:rsid w:val="00061E75"/>
    <w:rsid w:val="00067508"/>
    <w:rsid w:val="00083EEC"/>
    <w:rsid w:val="00093E02"/>
    <w:rsid w:val="00095ACD"/>
    <w:rsid w:val="000A08F7"/>
    <w:rsid w:val="000A7F0E"/>
    <w:rsid w:val="000B11E9"/>
    <w:rsid w:val="000B24D5"/>
    <w:rsid w:val="000C3C36"/>
    <w:rsid w:val="000C6E45"/>
    <w:rsid w:val="000D3901"/>
    <w:rsid w:val="000E2726"/>
    <w:rsid w:val="000F0C68"/>
    <w:rsid w:val="000F2B3E"/>
    <w:rsid w:val="000F3785"/>
    <w:rsid w:val="000F5542"/>
    <w:rsid w:val="000F6D57"/>
    <w:rsid w:val="0010272E"/>
    <w:rsid w:val="00102DEC"/>
    <w:rsid w:val="001051D4"/>
    <w:rsid w:val="00105287"/>
    <w:rsid w:val="00111213"/>
    <w:rsid w:val="00111FCB"/>
    <w:rsid w:val="001140D1"/>
    <w:rsid w:val="001166FF"/>
    <w:rsid w:val="00117A4D"/>
    <w:rsid w:val="00122869"/>
    <w:rsid w:val="00124D1B"/>
    <w:rsid w:val="00127C35"/>
    <w:rsid w:val="00133405"/>
    <w:rsid w:val="00135EAF"/>
    <w:rsid w:val="00146591"/>
    <w:rsid w:val="00153A61"/>
    <w:rsid w:val="001546D0"/>
    <w:rsid w:val="00160773"/>
    <w:rsid w:val="00170B73"/>
    <w:rsid w:val="00177DDD"/>
    <w:rsid w:val="001804E4"/>
    <w:rsid w:val="001810BD"/>
    <w:rsid w:val="001917AE"/>
    <w:rsid w:val="00193A96"/>
    <w:rsid w:val="001974D1"/>
    <w:rsid w:val="001B0089"/>
    <w:rsid w:val="001B49AF"/>
    <w:rsid w:val="001B7172"/>
    <w:rsid w:val="001B7A40"/>
    <w:rsid w:val="001D0D60"/>
    <w:rsid w:val="001E1EDF"/>
    <w:rsid w:val="001F1C91"/>
    <w:rsid w:val="001F2070"/>
    <w:rsid w:val="002041A2"/>
    <w:rsid w:val="00205D8F"/>
    <w:rsid w:val="002103CB"/>
    <w:rsid w:val="00213498"/>
    <w:rsid w:val="00216312"/>
    <w:rsid w:val="00225954"/>
    <w:rsid w:val="002263E0"/>
    <w:rsid w:val="0023184C"/>
    <w:rsid w:val="0023383B"/>
    <w:rsid w:val="00234A7A"/>
    <w:rsid w:val="002358C9"/>
    <w:rsid w:val="00243784"/>
    <w:rsid w:val="0026090E"/>
    <w:rsid w:val="00262886"/>
    <w:rsid w:val="002655BD"/>
    <w:rsid w:val="0027500A"/>
    <w:rsid w:val="00291124"/>
    <w:rsid w:val="00295E94"/>
    <w:rsid w:val="002A471D"/>
    <w:rsid w:val="002B1A1D"/>
    <w:rsid w:val="002B1F9B"/>
    <w:rsid w:val="002B6759"/>
    <w:rsid w:val="002B6793"/>
    <w:rsid w:val="002B725C"/>
    <w:rsid w:val="002C2935"/>
    <w:rsid w:val="002D2D9D"/>
    <w:rsid w:val="002D3028"/>
    <w:rsid w:val="002D538D"/>
    <w:rsid w:val="002E6B42"/>
    <w:rsid w:val="002E7845"/>
    <w:rsid w:val="002E7EAC"/>
    <w:rsid w:val="002F2377"/>
    <w:rsid w:val="002F575D"/>
    <w:rsid w:val="002F58E8"/>
    <w:rsid w:val="002F5E28"/>
    <w:rsid w:val="00302882"/>
    <w:rsid w:val="00314BB8"/>
    <w:rsid w:val="003202B4"/>
    <w:rsid w:val="0033375A"/>
    <w:rsid w:val="00342407"/>
    <w:rsid w:val="00342582"/>
    <w:rsid w:val="0034755F"/>
    <w:rsid w:val="00351C9F"/>
    <w:rsid w:val="0035437F"/>
    <w:rsid w:val="003571C5"/>
    <w:rsid w:val="00362C1A"/>
    <w:rsid w:val="00364747"/>
    <w:rsid w:val="00366F8A"/>
    <w:rsid w:val="00370AA6"/>
    <w:rsid w:val="0037565F"/>
    <w:rsid w:val="00383301"/>
    <w:rsid w:val="003857F4"/>
    <w:rsid w:val="00391A8E"/>
    <w:rsid w:val="003938A8"/>
    <w:rsid w:val="003A2D3E"/>
    <w:rsid w:val="003B0653"/>
    <w:rsid w:val="003B1A76"/>
    <w:rsid w:val="003D3E5A"/>
    <w:rsid w:val="003D4707"/>
    <w:rsid w:val="003D6A40"/>
    <w:rsid w:val="003E4F3F"/>
    <w:rsid w:val="003E7452"/>
    <w:rsid w:val="003F3351"/>
    <w:rsid w:val="003F554B"/>
    <w:rsid w:val="003F6191"/>
    <w:rsid w:val="004066D5"/>
    <w:rsid w:val="00422B53"/>
    <w:rsid w:val="004247E1"/>
    <w:rsid w:val="00424823"/>
    <w:rsid w:val="00424DD3"/>
    <w:rsid w:val="00426565"/>
    <w:rsid w:val="0043243F"/>
    <w:rsid w:val="00437391"/>
    <w:rsid w:val="0044289C"/>
    <w:rsid w:val="00443C15"/>
    <w:rsid w:val="00452E6A"/>
    <w:rsid w:val="00453BAE"/>
    <w:rsid w:val="00462743"/>
    <w:rsid w:val="00466935"/>
    <w:rsid w:val="00483357"/>
    <w:rsid w:val="0048769B"/>
    <w:rsid w:val="004A0F1C"/>
    <w:rsid w:val="004A4847"/>
    <w:rsid w:val="004C0D7B"/>
    <w:rsid w:val="004C11F1"/>
    <w:rsid w:val="004C634F"/>
    <w:rsid w:val="004D09CC"/>
    <w:rsid w:val="004D5D37"/>
    <w:rsid w:val="004E193C"/>
    <w:rsid w:val="004E1C70"/>
    <w:rsid w:val="004F195E"/>
    <w:rsid w:val="004F266C"/>
    <w:rsid w:val="004F5F07"/>
    <w:rsid w:val="005007A6"/>
    <w:rsid w:val="00503603"/>
    <w:rsid w:val="00504740"/>
    <w:rsid w:val="00511DCD"/>
    <w:rsid w:val="00515EA7"/>
    <w:rsid w:val="00522200"/>
    <w:rsid w:val="00531DF0"/>
    <w:rsid w:val="00532924"/>
    <w:rsid w:val="00535F42"/>
    <w:rsid w:val="00540E04"/>
    <w:rsid w:val="00543379"/>
    <w:rsid w:val="0055195F"/>
    <w:rsid w:val="00555097"/>
    <w:rsid w:val="0055570A"/>
    <w:rsid w:val="0056046C"/>
    <w:rsid w:val="005645F6"/>
    <w:rsid w:val="00575F17"/>
    <w:rsid w:val="0058479A"/>
    <w:rsid w:val="005848A7"/>
    <w:rsid w:val="00591C57"/>
    <w:rsid w:val="0059205D"/>
    <w:rsid w:val="005929E1"/>
    <w:rsid w:val="005957EF"/>
    <w:rsid w:val="005A0D35"/>
    <w:rsid w:val="005A26B5"/>
    <w:rsid w:val="005A51A9"/>
    <w:rsid w:val="005C68E1"/>
    <w:rsid w:val="005D168B"/>
    <w:rsid w:val="005D409A"/>
    <w:rsid w:val="005D40DD"/>
    <w:rsid w:val="005D49D9"/>
    <w:rsid w:val="005D6560"/>
    <w:rsid w:val="005E329A"/>
    <w:rsid w:val="005E39F6"/>
    <w:rsid w:val="005E4B8B"/>
    <w:rsid w:val="005E59D1"/>
    <w:rsid w:val="005F4D18"/>
    <w:rsid w:val="006176D6"/>
    <w:rsid w:val="00617985"/>
    <w:rsid w:val="00636683"/>
    <w:rsid w:val="00652AC0"/>
    <w:rsid w:val="00671130"/>
    <w:rsid w:val="00673C49"/>
    <w:rsid w:val="006A0594"/>
    <w:rsid w:val="006B0349"/>
    <w:rsid w:val="006B5528"/>
    <w:rsid w:val="006B68F8"/>
    <w:rsid w:val="006B7421"/>
    <w:rsid w:val="006B795D"/>
    <w:rsid w:val="006C1518"/>
    <w:rsid w:val="006C2397"/>
    <w:rsid w:val="006C751F"/>
    <w:rsid w:val="006D0C76"/>
    <w:rsid w:val="006D2420"/>
    <w:rsid w:val="006D65C3"/>
    <w:rsid w:val="006E13DC"/>
    <w:rsid w:val="006E26BE"/>
    <w:rsid w:val="006F1D0F"/>
    <w:rsid w:val="006F2E78"/>
    <w:rsid w:val="006F309E"/>
    <w:rsid w:val="006F6C96"/>
    <w:rsid w:val="00700031"/>
    <w:rsid w:val="007000E8"/>
    <w:rsid w:val="007033ED"/>
    <w:rsid w:val="0070572E"/>
    <w:rsid w:val="00707AA3"/>
    <w:rsid w:val="00717128"/>
    <w:rsid w:val="00723227"/>
    <w:rsid w:val="00733509"/>
    <w:rsid w:val="00737D50"/>
    <w:rsid w:val="00746AF4"/>
    <w:rsid w:val="007559B8"/>
    <w:rsid w:val="00755F68"/>
    <w:rsid w:val="00756A41"/>
    <w:rsid w:val="007652A9"/>
    <w:rsid w:val="00776472"/>
    <w:rsid w:val="00782397"/>
    <w:rsid w:val="00783BF1"/>
    <w:rsid w:val="00786428"/>
    <w:rsid w:val="007866E6"/>
    <w:rsid w:val="00792087"/>
    <w:rsid w:val="00792A3D"/>
    <w:rsid w:val="00793279"/>
    <w:rsid w:val="00793B3E"/>
    <w:rsid w:val="007A2316"/>
    <w:rsid w:val="007A3C30"/>
    <w:rsid w:val="007B00C0"/>
    <w:rsid w:val="007B30F7"/>
    <w:rsid w:val="007C1A44"/>
    <w:rsid w:val="007D1707"/>
    <w:rsid w:val="007D1ABE"/>
    <w:rsid w:val="007D747C"/>
    <w:rsid w:val="007E7F23"/>
    <w:rsid w:val="007F19F2"/>
    <w:rsid w:val="007F3B43"/>
    <w:rsid w:val="007F7C25"/>
    <w:rsid w:val="00801196"/>
    <w:rsid w:val="008025F9"/>
    <w:rsid w:val="008054AE"/>
    <w:rsid w:val="008057E1"/>
    <w:rsid w:val="0080581E"/>
    <w:rsid w:val="00807A89"/>
    <w:rsid w:val="008100CE"/>
    <w:rsid w:val="0081087A"/>
    <w:rsid w:val="00810A14"/>
    <w:rsid w:val="008162EB"/>
    <w:rsid w:val="00817E97"/>
    <w:rsid w:val="00820F8E"/>
    <w:rsid w:val="00821B31"/>
    <w:rsid w:val="008255DD"/>
    <w:rsid w:val="008301A8"/>
    <w:rsid w:val="00843572"/>
    <w:rsid w:val="00851546"/>
    <w:rsid w:val="00857719"/>
    <w:rsid w:val="00862B8E"/>
    <w:rsid w:val="00866944"/>
    <w:rsid w:val="00872728"/>
    <w:rsid w:val="0088792D"/>
    <w:rsid w:val="008879BD"/>
    <w:rsid w:val="008946C3"/>
    <w:rsid w:val="008955DE"/>
    <w:rsid w:val="008A375C"/>
    <w:rsid w:val="008A54CC"/>
    <w:rsid w:val="008B7272"/>
    <w:rsid w:val="008C00AC"/>
    <w:rsid w:val="008C05DA"/>
    <w:rsid w:val="008C56D5"/>
    <w:rsid w:val="008C7922"/>
    <w:rsid w:val="008D1AD0"/>
    <w:rsid w:val="008D255E"/>
    <w:rsid w:val="008D740F"/>
    <w:rsid w:val="008E1FDE"/>
    <w:rsid w:val="008E2472"/>
    <w:rsid w:val="008F3195"/>
    <w:rsid w:val="008F47A8"/>
    <w:rsid w:val="008F5D78"/>
    <w:rsid w:val="00901FC8"/>
    <w:rsid w:val="0090229C"/>
    <w:rsid w:val="00905B86"/>
    <w:rsid w:val="00913085"/>
    <w:rsid w:val="00914F50"/>
    <w:rsid w:val="009213B1"/>
    <w:rsid w:val="009230D4"/>
    <w:rsid w:val="009232BF"/>
    <w:rsid w:val="00923E5B"/>
    <w:rsid w:val="0092560C"/>
    <w:rsid w:val="00926249"/>
    <w:rsid w:val="00931EA9"/>
    <w:rsid w:val="00932752"/>
    <w:rsid w:val="00936390"/>
    <w:rsid w:val="00936408"/>
    <w:rsid w:val="0094336A"/>
    <w:rsid w:val="0095050C"/>
    <w:rsid w:val="00953118"/>
    <w:rsid w:val="0095742D"/>
    <w:rsid w:val="00960785"/>
    <w:rsid w:val="0097070A"/>
    <w:rsid w:val="009755FA"/>
    <w:rsid w:val="00976F29"/>
    <w:rsid w:val="00981BF4"/>
    <w:rsid w:val="0098203C"/>
    <w:rsid w:val="00983628"/>
    <w:rsid w:val="009849DB"/>
    <w:rsid w:val="00990244"/>
    <w:rsid w:val="00990C45"/>
    <w:rsid w:val="00990D58"/>
    <w:rsid w:val="00995BC4"/>
    <w:rsid w:val="009A7D7A"/>
    <w:rsid w:val="009C23EB"/>
    <w:rsid w:val="009C376F"/>
    <w:rsid w:val="009D3254"/>
    <w:rsid w:val="009D3301"/>
    <w:rsid w:val="009D5D76"/>
    <w:rsid w:val="009D711F"/>
    <w:rsid w:val="009E28B0"/>
    <w:rsid w:val="009E3CA9"/>
    <w:rsid w:val="009E4C4C"/>
    <w:rsid w:val="009F02F6"/>
    <w:rsid w:val="009F04E9"/>
    <w:rsid w:val="009F152E"/>
    <w:rsid w:val="00A01B13"/>
    <w:rsid w:val="00A04E1B"/>
    <w:rsid w:val="00A06D51"/>
    <w:rsid w:val="00A146DC"/>
    <w:rsid w:val="00A152B1"/>
    <w:rsid w:val="00A16421"/>
    <w:rsid w:val="00A22AD0"/>
    <w:rsid w:val="00A232CA"/>
    <w:rsid w:val="00A32FFC"/>
    <w:rsid w:val="00A33682"/>
    <w:rsid w:val="00A52260"/>
    <w:rsid w:val="00A55990"/>
    <w:rsid w:val="00A5727A"/>
    <w:rsid w:val="00A62F4E"/>
    <w:rsid w:val="00A7314D"/>
    <w:rsid w:val="00A77E32"/>
    <w:rsid w:val="00A84F55"/>
    <w:rsid w:val="00AA0E52"/>
    <w:rsid w:val="00AA152A"/>
    <w:rsid w:val="00AA513A"/>
    <w:rsid w:val="00AB74BE"/>
    <w:rsid w:val="00AC6733"/>
    <w:rsid w:val="00AE1944"/>
    <w:rsid w:val="00AE4854"/>
    <w:rsid w:val="00AE49C7"/>
    <w:rsid w:val="00AF7288"/>
    <w:rsid w:val="00B00773"/>
    <w:rsid w:val="00B06CEB"/>
    <w:rsid w:val="00B12421"/>
    <w:rsid w:val="00B1261B"/>
    <w:rsid w:val="00B145BF"/>
    <w:rsid w:val="00B15C54"/>
    <w:rsid w:val="00B16729"/>
    <w:rsid w:val="00B16DD9"/>
    <w:rsid w:val="00B16F44"/>
    <w:rsid w:val="00B23880"/>
    <w:rsid w:val="00B249A2"/>
    <w:rsid w:val="00B27C72"/>
    <w:rsid w:val="00B34C21"/>
    <w:rsid w:val="00B43B0F"/>
    <w:rsid w:val="00B46999"/>
    <w:rsid w:val="00B50C6B"/>
    <w:rsid w:val="00B514A7"/>
    <w:rsid w:val="00B55BD5"/>
    <w:rsid w:val="00B5689C"/>
    <w:rsid w:val="00B66ECA"/>
    <w:rsid w:val="00B84EAD"/>
    <w:rsid w:val="00B921F4"/>
    <w:rsid w:val="00BB0784"/>
    <w:rsid w:val="00BB0C4B"/>
    <w:rsid w:val="00BB22DF"/>
    <w:rsid w:val="00BB7D62"/>
    <w:rsid w:val="00BC1AE0"/>
    <w:rsid w:val="00BC7366"/>
    <w:rsid w:val="00BD65EF"/>
    <w:rsid w:val="00C063DD"/>
    <w:rsid w:val="00C065BB"/>
    <w:rsid w:val="00C20E9C"/>
    <w:rsid w:val="00C3434A"/>
    <w:rsid w:val="00C36A3F"/>
    <w:rsid w:val="00C45B70"/>
    <w:rsid w:val="00C5171B"/>
    <w:rsid w:val="00C54BF9"/>
    <w:rsid w:val="00C60554"/>
    <w:rsid w:val="00C656B9"/>
    <w:rsid w:val="00C65922"/>
    <w:rsid w:val="00C83B38"/>
    <w:rsid w:val="00C849AE"/>
    <w:rsid w:val="00C90D53"/>
    <w:rsid w:val="00C90DD1"/>
    <w:rsid w:val="00C91747"/>
    <w:rsid w:val="00CA30AA"/>
    <w:rsid w:val="00CA48A2"/>
    <w:rsid w:val="00CA79A8"/>
    <w:rsid w:val="00CB28AA"/>
    <w:rsid w:val="00CB6EDE"/>
    <w:rsid w:val="00CC1946"/>
    <w:rsid w:val="00CC25AD"/>
    <w:rsid w:val="00CC3578"/>
    <w:rsid w:val="00CC3918"/>
    <w:rsid w:val="00CD2B42"/>
    <w:rsid w:val="00CF2BB7"/>
    <w:rsid w:val="00CF7B8F"/>
    <w:rsid w:val="00D13156"/>
    <w:rsid w:val="00D37153"/>
    <w:rsid w:val="00D37F5E"/>
    <w:rsid w:val="00D43359"/>
    <w:rsid w:val="00D47F7B"/>
    <w:rsid w:val="00D6062E"/>
    <w:rsid w:val="00D60AE5"/>
    <w:rsid w:val="00D76DFB"/>
    <w:rsid w:val="00D9654F"/>
    <w:rsid w:val="00DA1D19"/>
    <w:rsid w:val="00DB0ED5"/>
    <w:rsid w:val="00DB1E8E"/>
    <w:rsid w:val="00DB7C1A"/>
    <w:rsid w:val="00DC3A20"/>
    <w:rsid w:val="00DC3B42"/>
    <w:rsid w:val="00DC76D1"/>
    <w:rsid w:val="00DD396B"/>
    <w:rsid w:val="00DE1301"/>
    <w:rsid w:val="00DE27C2"/>
    <w:rsid w:val="00DE2F68"/>
    <w:rsid w:val="00DE5AC1"/>
    <w:rsid w:val="00DF03D8"/>
    <w:rsid w:val="00DF07BB"/>
    <w:rsid w:val="00E00D70"/>
    <w:rsid w:val="00E10085"/>
    <w:rsid w:val="00E12AED"/>
    <w:rsid w:val="00E13ABC"/>
    <w:rsid w:val="00E21EA5"/>
    <w:rsid w:val="00E2227A"/>
    <w:rsid w:val="00E34ECF"/>
    <w:rsid w:val="00E40F63"/>
    <w:rsid w:val="00E51DC3"/>
    <w:rsid w:val="00E53075"/>
    <w:rsid w:val="00E53756"/>
    <w:rsid w:val="00E53AD3"/>
    <w:rsid w:val="00E53D4F"/>
    <w:rsid w:val="00E547DD"/>
    <w:rsid w:val="00E639A7"/>
    <w:rsid w:val="00E65AA6"/>
    <w:rsid w:val="00E74596"/>
    <w:rsid w:val="00E7688B"/>
    <w:rsid w:val="00E771BE"/>
    <w:rsid w:val="00E80D64"/>
    <w:rsid w:val="00E80FED"/>
    <w:rsid w:val="00E844D4"/>
    <w:rsid w:val="00EA29D6"/>
    <w:rsid w:val="00EA372B"/>
    <w:rsid w:val="00EB035F"/>
    <w:rsid w:val="00EB5987"/>
    <w:rsid w:val="00EB7813"/>
    <w:rsid w:val="00EC4196"/>
    <w:rsid w:val="00ED220F"/>
    <w:rsid w:val="00ED4BBB"/>
    <w:rsid w:val="00ED7315"/>
    <w:rsid w:val="00EE60B6"/>
    <w:rsid w:val="00EF0889"/>
    <w:rsid w:val="00EF2818"/>
    <w:rsid w:val="00F0279A"/>
    <w:rsid w:val="00F12828"/>
    <w:rsid w:val="00F15B35"/>
    <w:rsid w:val="00F168BC"/>
    <w:rsid w:val="00F21726"/>
    <w:rsid w:val="00F30551"/>
    <w:rsid w:val="00F32956"/>
    <w:rsid w:val="00F35622"/>
    <w:rsid w:val="00F3670E"/>
    <w:rsid w:val="00F37A48"/>
    <w:rsid w:val="00F42EB2"/>
    <w:rsid w:val="00F53170"/>
    <w:rsid w:val="00F5341D"/>
    <w:rsid w:val="00F63ED1"/>
    <w:rsid w:val="00F6598A"/>
    <w:rsid w:val="00F8210A"/>
    <w:rsid w:val="00F9032C"/>
    <w:rsid w:val="00F907AA"/>
    <w:rsid w:val="00F96B2C"/>
    <w:rsid w:val="00FA68A3"/>
    <w:rsid w:val="00FB7FBB"/>
    <w:rsid w:val="00FC00E4"/>
    <w:rsid w:val="00FC215C"/>
    <w:rsid w:val="00FC2681"/>
    <w:rsid w:val="00FC4933"/>
    <w:rsid w:val="00FD4FAF"/>
    <w:rsid w:val="00FE20F1"/>
    <w:rsid w:val="00FE4B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B5890"/>
  <w15:chartTrackingRefBased/>
  <w15:docId w15:val="{43FB62AD-6A88-4B44-B9CE-8938C6CA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EF"/>
    <w:pPr>
      <w:spacing w:after="120" w:line="240" w:lineRule="auto"/>
    </w:pPr>
    <w:rPr>
      <w:rFonts w:ascii="MetricHPE" w:hAnsi="MetricHPE"/>
      <w:color w:val="000000" w:themeColor="text1"/>
      <w:sz w:val="20"/>
    </w:rPr>
  </w:style>
  <w:style w:type="paragraph" w:styleId="Heading1">
    <w:name w:val="heading 1"/>
    <w:basedOn w:val="Normal"/>
    <w:next w:val="Normal"/>
    <w:link w:val="Heading1Char"/>
    <w:uiPriority w:val="9"/>
    <w:qFormat/>
    <w:rsid w:val="002B1F9B"/>
    <w:pPr>
      <w:keepNext/>
      <w:keepLines/>
      <w:spacing w:before="360" w:line="240" w:lineRule="atLeast"/>
      <w:outlineLvl w:val="0"/>
    </w:pPr>
    <w:rPr>
      <w:rFonts w:eastAsiaTheme="majorEastAsia" w:cstheme="majorBidi"/>
      <w:b/>
      <w:sz w:val="32"/>
      <w:szCs w:val="32"/>
    </w:rPr>
  </w:style>
  <w:style w:type="paragraph" w:styleId="Heading2">
    <w:name w:val="heading 2"/>
    <w:next w:val="Normal"/>
    <w:link w:val="Heading2Char"/>
    <w:uiPriority w:val="9"/>
    <w:unhideWhenUsed/>
    <w:qFormat/>
    <w:rsid w:val="006B795D"/>
    <w:pPr>
      <w:spacing w:before="240" w:line="240" w:lineRule="auto"/>
      <w:outlineLvl w:val="1"/>
    </w:pPr>
    <w:rPr>
      <w:rFonts w:ascii="MetricHPE" w:eastAsiaTheme="majorEastAsia" w:hAnsi="MetricHPE" w:cstheme="majorBidi"/>
      <w:b/>
      <w:color w:val="000000" w:themeColor="text1"/>
      <w:sz w:val="24"/>
      <w:szCs w:val="26"/>
    </w:rPr>
  </w:style>
  <w:style w:type="paragraph" w:styleId="Heading3">
    <w:name w:val="heading 3"/>
    <w:next w:val="Normal"/>
    <w:link w:val="Heading3Char"/>
    <w:uiPriority w:val="9"/>
    <w:unhideWhenUsed/>
    <w:qFormat/>
    <w:rsid w:val="00B249A2"/>
    <w:pPr>
      <w:keepNext/>
      <w:keepLines/>
      <w:spacing w:before="120" w:after="120" w:line="240" w:lineRule="atLeast"/>
      <w:outlineLvl w:val="2"/>
    </w:pPr>
    <w:rPr>
      <w:rFonts w:ascii="MetricHPE Medium" w:eastAsiaTheme="majorEastAsia" w:hAnsi="MetricHPE Medium" w:cstheme="majorBidi"/>
      <w:color w:val="000000" w:themeColor="text1"/>
      <w:sz w:val="20"/>
      <w:szCs w:val="24"/>
    </w:rPr>
  </w:style>
  <w:style w:type="paragraph" w:styleId="Heading4">
    <w:name w:val="heading 4"/>
    <w:basedOn w:val="Normal"/>
    <w:next w:val="Normal"/>
    <w:link w:val="Heading4Char"/>
    <w:uiPriority w:val="9"/>
    <w:semiHidden/>
    <w:unhideWhenUsed/>
    <w:qFormat/>
    <w:rsid w:val="008255DD"/>
    <w:pPr>
      <w:keepNext/>
      <w:keepLines/>
      <w:outlineLvl w:val="3"/>
    </w:pPr>
    <w:rPr>
      <w:iCs/>
    </w:rPr>
  </w:style>
  <w:style w:type="paragraph" w:styleId="Heading5">
    <w:name w:val="heading 5"/>
    <w:basedOn w:val="Normal"/>
    <w:next w:val="Normal"/>
    <w:link w:val="Heading5Char"/>
    <w:uiPriority w:val="9"/>
    <w:semiHidden/>
    <w:unhideWhenUsed/>
    <w:qFormat/>
    <w:rsid w:val="008255DD"/>
    <w:pPr>
      <w:keepNext/>
      <w:keepLines/>
      <w:outlineLvl w:val="4"/>
    </w:pPr>
  </w:style>
  <w:style w:type="paragraph" w:styleId="Heading6">
    <w:name w:val="heading 6"/>
    <w:basedOn w:val="Normal"/>
    <w:next w:val="Normal"/>
    <w:link w:val="Heading6Char"/>
    <w:uiPriority w:val="9"/>
    <w:semiHidden/>
    <w:unhideWhenUsed/>
    <w:qFormat/>
    <w:rsid w:val="008255DD"/>
    <w:pPr>
      <w:keepNext/>
      <w:keepLines/>
      <w:outlineLvl w:val="5"/>
    </w:pPr>
  </w:style>
  <w:style w:type="paragraph" w:styleId="Heading7">
    <w:name w:val="heading 7"/>
    <w:basedOn w:val="Normal"/>
    <w:next w:val="Normal"/>
    <w:link w:val="Heading7Char"/>
    <w:uiPriority w:val="9"/>
    <w:semiHidden/>
    <w:unhideWhenUsed/>
    <w:qFormat/>
    <w:rsid w:val="008255DD"/>
    <w:pPr>
      <w:keepNext/>
      <w:keepLines/>
      <w:outlineLvl w:val="6"/>
    </w:pPr>
    <w:rPr>
      <w:iCs/>
    </w:rPr>
  </w:style>
  <w:style w:type="paragraph" w:styleId="Heading8">
    <w:name w:val="heading 8"/>
    <w:basedOn w:val="Normal"/>
    <w:next w:val="Normal"/>
    <w:link w:val="Heading8Char"/>
    <w:uiPriority w:val="9"/>
    <w:semiHidden/>
    <w:unhideWhenUsed/>
    <w:qFormat/>
    <w:rsid w:val="008255DD"/>
    <w:pPr>
      <w:keepNext/>
      <w:keepLines/>
      <w:outlineLvl w:val="7"/>
    </w:pPr>
    <w:rPr>
      <w:rFonts w:eastAsiaTheme="majorEastAsia" w:cstheme="majorBidi"/>
      <w:szCs w:val="21"/>
    </w:rPr>
  </w:style>
  <w:style w:type="paragraph" w:styleId="Heading9">
    <w:name w:val="heading 9"/>
    <w:basedOn w:val="Normal"/>
    <w:next w:val="Normal"/>
    <w:link w:val="Heading9Char"/>
    <w:uiPriority w:val="9"/>
    <w:semiHidden/>
    <w:unhideWhenUsed/>
    <w:qFormat/>
    <w:rsid w:val="008255DD"/>
    <w:pPr>
      <w:keepNext/>
      <w:keepLines/>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73"/>
    <w:rPr>
      <w:rFonts w:ascii="MetricHPE" w:eastAsiaTheme="majorEastAsia" w:hAnsi="MetricHPE" w:cstheme="majorBidi"/>
      <w:b/>
      <w:color w:val="000000" w:themeColor="text1"/>
      <w:sz w:val="32"/>
      <w:szCs w:val="32"/>
    </w:rPr>
  </w:style>
  <w:style w:type="paragraph" w:styleId="BlockText">
    <w:name w:val="Block Text"/>
    <w:basedOn w:val="Normal"/>
    <w:uiPriority w:val="99"/>
    <w:unhideWhenUsed/>
    <w:qFormat/>
    <w:rsid w:val="00801196"/>
    <w:pPr>
      <w:keepLines/>
      <w:pBdr>
        <w:top w:val="single" w:sz="8" w:space="4" w:color="000000" w:themeColor="text1"/>
        <w:bottom w:val="single" w:sz="8" w:space="4" w:color="000000" w:themeColor="text1"/>
      </w:pBdr>
    </w:pPr>
    <w:rPr>
      <w:rFonts w:eastAsiaTheme="minorEastAsia"/>
      <w:iCs/>
    </w:rPr>
  </w:style>
  <w:style w:type="paragraph" w:styleId="NormalWeb">
    <w:name w:val="Normal (Web)"/>
    <w:basedOn w:val="Normal"/>
    <w:uiPriority w:val="99"/>
    <w:semiHidden/>
    <w:unhideWhenUsed/>
    <w:rsid w:val="0088792D"/>
    <w:rPr>
      <w:rFonts w:cs="Times New Roman"/>
      <w:sz w:val="24"/>
      <w:szCs w:val="24"/>
    </w:rPr>
  </w:style>
  <w:style w:type="paragraph" w:styleId="BalloonText">
    <w:name w:val="Balloon Text"/>
    <w:basedOn w:val="Normal"/>
    <w:link w:val="BalloonTextChar"/>
    <w:uiPriority w:val="99"/>
    <w:semiHidden/>
    <w:unhideWhenUsed/>
    <w:rsid w:val="00B55BD5"/>
    <w:pPr>
      <w:spacing w:after="0"/>
    </w:pPr>
    <w:rPr>
      <w:rFonts w:cs="Segoe UI"/>
      <w:sz w:val="16"/>
      <w:szCs w:val="18"/>
    </w:rPr>
  </w:style>
  <w:style w:type="character" w:customStyle="1" w:styleId="BalloonTextChar">
    <w:name w:val="Balloon Text Char"/>
    <w:basedOn w:val="DefaultParagraphFont"/>
    <w:link w:val="BalloonText"/>
    <w:uiPriority w:val="99"/>
    <w:semiHidden/>
    <w:rsid w:val="00B55BD5"/>
    <w:rPr>
      <w:rFonts w:ascii="MetricHPE" w:hAnsi="MetricHPE" w:cs="Segoe UI"/>
      <w:color w:val="000000" w:themeColor="text1"/>
      <w:sz w:val="16"/>
      <w:szCs w:val="18"/>
    </w:rPr>
  </w:style>
  <w:style w:type="numbering" w:customStyle="1" w:styleId="ListHPEBullet">
    <w:name w:val="List HPE Bullet"/>
    <w:basedOn w:val="NoList"/>
    <w:uiPriority w:val="99"/>
    <w:rsid w:val="00B16729"/>
    <w:pPr>
      <w:numPr>
        <w:numId w:val="1"/>
      </w:numPr>
    </w:pPr>
  </w:style>
  <w:style w:type="numbering" w:customStyle="1" w:styleId="ListHPENumber">
    <w:name w:val="List HPE Number"/>
    <w:basedOn w:val="NoList"/>
    <w:uiPriority w:val="99"/>
    <w:rsid w:val="00B16729"/>
    <w:pPr>
      <w:numPr>
        <w:numId w:val="2"/>
      </w:numPr>
    </w:pPr>
  </w:style>
  <w:style w:type="paragraph" w:styleId="ListParagraph">
    <w:name w:val="List Paragraph"/>
    <w:basedOn w:val="Normal"/>
    <w:uiPriority w:val="34"/>
    <w:qFormat/>
    <w:rsid w:val="00BB0784"/>
    <w:pPr>
      <w:ind w:left="720"/>
    </w:pPr>
  </w:style>
  <w:style w:type="paragraph" w:styleId="Header">
    <w:name w:val="header"/>
    <w:basedOn w:val="Heading1"/>
    <w:link w:val="HeaderChar"/>
    <w:uiPriority w:val="99"/>
    <w:unhideWhenUsed/>
    <w:rsid w:val="0035437F"/>
  </w:style>
  <w:style w:type="character" w:customStyle="1" w:styleId="HeaderChar">
    <w:name w:val="Header Char"/>
    <w:basedOn w:val="DefaultParagraphFont"/>
    <w:link w:val="Header"/>
    <w:uiPriority w:val="99"/>
    <w:rsid w:val="0035437F"/>
    <w:rPr>
      <w:rFonts w:ascii="MetricHPE" w:eastAsiaTheme="majorEastAsia" w:hAnsi="MetricHPE" w:cstheme="majorBidi"/>
      <w:b/>
      <w:color w:val="000000" w:themeColor="text1"/>
      <w:sz w:val="32"/>
      <w:szCs w:val="32"/>
    </w:rPr>
  </w:style>
  <w:style w:type="paragraph" w:styleId="BodyText">
    <w:name w:val="Body Text"/>
    <w:basedOn w:val="Normal"/>
    <w:link w:val="BodyTextChar"/>
    <w:uiPriority w:val="99"/>
    <w:semiHidden/>
    <w:unhideWhenUsed/>
    <w:rsid w:val="00C65922"/>
  </w:style>
  <w:style w:type="character" w:customStyle="1" w:styleId="BodyTextChar">
    <w:name w:val="Body Text Char"/>
    <w:basedOn w:val="DefaultParagraphFont"/>
    <w:link w:val="BodyText"/>
    <w:uiPriority w:val="99"/>
    <w:semiHidden/>
    <w:rsid w:val="00C65922"/>
    <w:rPr>
      <w:rFonts w:ascii="MetricHPE" w:hAnsi="MetricHPE"/>
      <w:color w:val="000000" w:themeColor="text1"/>
      <w:sz w:val="20"/>
    </w:rPr>
  </w:style>
  <w:style w:type="paragraph" w:styleId="BodyTextFirstIndent">
    <w:name w:val="Body Text First Indent"/>
    <w:basedOn w:val="BodyText"/>
    <w:link w:val="BodyTextFirstIndentChar"/>
    <w:uiPriority w:val="99"/>
    <w:unhideWhenUsed/>
    <w:rsid w:val="00801196"/>
    <w:pPr>
      <w:ind w:left="187"/>
    </w:pPr>
  </w:style>
  <w:style w:type="character" w:customStyle="1" w:styleId="BodyTextFirstIndentChar">
    <w:name w:val="Body Text First Indent Char"/>
    <w:basedOn w:val="BodyTextChar"/>
    <w:link w:val="BodyTextFirstIndent"/>
    <w:uiPriority w:val="99"/>
    <w:rsid w:val="00801196"/>
    <w:rPr>
      <w:rFonts w:ascii="MetricHPE" w:hAnsi="MetricHPE"/>
      <w:color w:val="000000" w:themeColor="text1"/>
      <w:sz w:val="20"/>
    </w:rPr>
  </w:style>
  <w:style w:type="paragraph" w:styleId="BodyTextIndent">
    <w:name w:val="Body Text Indent"/>
    <w:basedOn w:val="Normal"/>
    <w:link w:val="BodyTextIndentChar"/>
    <w:uiPriority w:val="99"/>
    <w:unhideWhenUsed/>
    <w:rsid w:val="00801196"/>
    <w:pPr>
      <w:ind w:left="187"/>
    </w:pPr>
  </w:style>
  <w:style w:type="character" w:customStyle="1" w:styleId="BodyTextIndentChar">
    <w:name w:val="Body Text Indent Char"/>
    <w:basedOn w:val="DefaultParagraphFont"/>
    <w:link w:val="BodyTextIndent"/>
    <w:uiPriority w:val="99"/>
    <w:rsid w:val="00801196"/>
    <w:rPr>
      <w:rFonts w:ascii="MetricHPE" w:hAnsi="MetricHPE"/>
      <w:color w:val="000000" w:themeColor="text1"/>
      <w:sz w:val="20"/>
    </w:rPr>
  </w:style>
  <w:style w:type="paragraph" w:styleId="NormalIndent">
    <w:name w:val="Normal Indent"/>
    <w:basedOn w:val="Normal"/>
    <w:uiPriority w:val="99"/>
    <w:unhideWhenUsed/>
    <w:rsid w:val="00111213"/>
    <w:pPr>
      <w:ind w:left="360"/>
    </w:pPr>
  </w:style>
  <w:style w:type="character" w:customStyle="1" w:styleId="Heading2Char">
    <w:name w:val="Heading 2 Char"/>
    <w:basedOn w:val="DefaultParagraphFont"/>
    <w:link w:val="Heading2"/>
    <w:uiPriority w:val="9"/>
    <w:rsid w:val="006B795D"/>
    <w:rPr>
      <w:rFonts w:ascii="MetricHPE" w:eastAsiaTheme="majorEastAsia" w:hAnsi="MetricHPE" w:cstheme="majorBidi"/>
      <w:b/>
      <w:color w:val="000000" w:themeColor="text1"/>
      <w:sz w:val="24"/>
      <w:szCs w:val="26"/>
    </w:rPr>
  </w:style>
  <w:style w:type="character" w:customStyle="1" w:styleId="Heading3Char">
    <w:name w:val="Heading 3 Char"/>
    <w:basedOn w:val="DefaultParagraphFont"/>
    <w:link w:val="Heading3"/>
    <w:uiPriority w:val="9"/>
    <w:rsid w:val="003B1A76"/>
    <w:rPr>
      <w:rFonts w:ascii="MetricHPE Medium" w:eastAsiaTheme="majorEastAsia" w:hAnsi="MetricHPE Medium" w:cstheme="majorBidi"/>
      <w:color w:val="000000" w:themeColor="text1"/>
      <w:sz w:val="20"/>
      <w:szCs w:val="24"/>
    </w:rPr>
  </w:style>
  <w:style w:type="character" w:customStyle="1" w:styleId="Heading4Char">
    <w:name w:val="Heading 4 Char"/>
    <w:basedOn w:val="DefaultParagraphFont"/>
    <w:link w:val="Heading4"/>
    <w:uiPriority w:val="9"/>
    <w:semiHidden/>
    <w:rsid w:val="00960785"/>
    <w:rPr>
      <w:rFonts w:ascii="MetricHPE" w:hAnsi="MetricHPE"/>
      <w:iCs/>
      <w:color w:val="000000" w:themeColor="text1"/>
      <w:sz w:val="20"/>
    </w:rPr>
  </w:style>
  <w:style w:type="character" w:customStyle="1" w:styleId="Heading5Char">
    <w:name w:val="Heading 5 Char"/>
    <w:basedOn w:val="DefaultParagraphFont"/>
    <w:link w:val="Heading5"/>
    <w:uiPriority w:val="9"/>
    <w:semiHidden/>
    <w:rsid w:val="00960785"/>
    <w:rPr>
      <w:rFonts w:ascii="MetricHPE" w:hAnsi="MetricHPE"/>
      <w:color w:val="000000" w:themeColor="text1"/>
      <w:sz w:val="20"/>
    </w:rPr>
  </w:style>
  <w:style w:type="character" w:customStyle="1" w:styleId="Heading6Char">
    <w:name w:val="Heading 6 Char"/>
    <w:basedOn w:val="DefaultParagraphFont"/>
    <w:link w:val="Heading6"/>
    <w:uiPriority w:val="9"/>
    <w:semiHidden/>
    <w:rsid w:val="00960785"/>
    <w:rPr>
      <w:rFonts w:ascii="MetricHPE" w:hAnsi="MetricHPE"/>
      <w:color w:val="000000" w:themeColor="text1"/>
      <w:sz w:val="20"/>
    </w:rPr>
  </w:style>
  <w:style w:type="character" w:customStyle="1" w:styleId="Heading7Char">
    <w:name w:val="Heading 7 Char"/>
    <w:basedOn w:val="DefaultParagraphFont"/>
    <w:link w:val="Heading7"/>
    <w:uiPriority w:val="9"/>
    <w:semiHidden/>
    <w:rsid w:val="00960785"/>
    <w:rPr>
      <w:rFonts w:ascii="MetricHPE" w:hAnsi="MetricHPE"/>
      <w:iCs/>
      <w:color w:val="000000" w:themeColor="text1"/>
      <w:sz w:val="20"/>
    </w:rPr>
  </w:style>
  <w:style w:type="character" w:customStyle="1" w:styleId="Heading8Char">
    <w:name w:val="Heading 8 Char"/>
    <w:basedOn w:val="DefaultParagraphFont"/>
    <w:link w:val="Heading8"/>
    <w:uiPriority w:val="9"/>
    <w:semiHidden/>
    <w:rsid w:val="00960785"/>
    <w:rPr>
      <w:rFonts w:ascii="MetricHPE" w:eastAsiaTheme="majorEastAsia" w:hAnsi="MetricHPE" w:cstheme="majorBidi"/>
      <w:color w:val="000000" w:themeColor="text1"/>
      <w:sz w:val="20"/>
      <w:szCs w:val="21"/>
    </w:rPr>
  </w:style>
  <w:style w:type="character" w:customStyle="1" w:styleId="Heading9Char">
    <w:name w:val="Heading 9 Char"/>
    <w:basedOn w:val="DefaultParagraphFont"/>
    <w:link w:val="Heading9"/>
    <w:uiPriority w:val="9"/>
    <w:semiHidden/>
    <w:rsid w:val="00960785"/>
    <w:rPr>
      <w:rFonts w:ascii="MetricHPE" w:hAnsi="MetricHPE"/>
      <w:iCs/>
      <w:color w:val="000000" w:themeColor="text1"/>
      <w:sz w:val="20"/>
      <w:szCs w:val="21"/>
    </w:rPr>
  </w:style>
  <w:style w:type="paragraph" w:styleId="Footer">
    <w:name w:val="footer"/>
    <w:basedOn w:val="Normal"/>
    <w:link w:val="FooterChar"/>
    <w:uiPriority w:val="99"/>
    <w:unhideWhenUsed/>
    <w:rsid w:val="00A52260"/>
    <w:pPr>
      <w:tabs>
        <w:tab w:val="center" w:pos="4680"/>
        <w:tab w:val="right" w:pos="10800"/>
      </w:tabs>
      <w:spacing w:before="120" w:after="0"/>
      <w:contextualSpacing/>
    </w:pPr>
  </w:style>
  <w:style w:type="character" w:customStyle="1" w:styleId="FooterChar">
    <w:name w:val="Footer Char"/>
    <w:basedOn w:val="DefaultParagraphFont"/>
    <w:link w:val="Footer"/>
    <w:uiPriority w:val="99"/>
    <w:rsid w:val="00A52260"/>
    <w:rPr>
      <w:rFonts w:ascii="MetricHPE" w:hAnsi="MetricHPE"/>
      <w:color w:val="000000" w:themeColor="text1"/>
      <w:sz w:val="20"/>
    </w:rPr>
  </w:style>
  <w:style w:type="table" w:styleId="TableGrid">
    <w:name w:val="Table Grid"/>
    <w:basedOn w:val="TableNormal"/>
    <w:uiPriority w:val="39"/>
    <w:rsid w:val="00BB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8"/>
    <w:unhideWhenUsed/>
    <w:rsid w:val="00A52260"/>
    <w:pPr>
      <w:spacing w:after="0"/>
      <w:ind w:left="115" w:hanging="115"/>
      <w:contextualSpacing/>
    </w:pPr>
    <w:rPr>
      <w:sz w:val="18"/>
      <w:szCs w:val="20"/>
    </w:rPr>
  </w:style>
  <w:style w:type="character" w:customStyle="1" w:styleId="FootnoteTextChar">
    <w:name w:val="Footnote Text Char"/>
    <w:basedOn w:val="DefaultParagraphFont"/>
    <w:link w:val="FootnoteText"/>
    <w:uiPriority w:val="98"/>
    <w:rsid w:val="00A52260"/>
    <w:rPr>
      <w:rFonts w:ascii="MetricHPE" w:hAnsi="MetricHPE"/>
      <w:color w:val="000000" w:themeColor="text1"/>
      <w:sz w:val="18"/>
      <w:szCs w:val="20"/>
    </w:rPr>
  </w:style>
  <w:style w:type="character" w:styleId="FootnoteReference">
    <w:name w:val="footnote reference"/>
    <w:basedOn w:val="DefaultParagraphFont"/>
    <w:semiHidden/>
    <w:unhideWhenUsed/>
    <w:rsid w:val="00A52260"/>
    <w:rPr>
      <w:rFonts w:ascii="MetricHPE Semibold" w:hAnsi="MetricHPE Semibold"/>
      <w:sz w:val="20"/>
      <w:vertAlign w:val="superscript"/>
    </w:rPr>
  </w:style>
  <w:style w:type="character" w:styleId="PlaceholderText">
    <w:name w:val="Placeholder Text"/>
    <w:basedOn w:val="DefaultParagraphFont"/>
    <w:uiPriority w:val="99"/>
    <w:semiHidden/>
    <w:rsid w:val="00AE49C7"/>
    <w:rPr>
      <w:color w:val="000000" w:themeColor="text1"/>
    </w:rPr>
  </w:style>
  <w:style w:type="paragraph" w:customStyle="1" w:styleId="CoverTitle">
    <w:name w:val="Cover Title"/>
    <w:basedOn w:val="Normal"/>
    <w:next w:val="CoverSubtitle"/>
    <w:link w:val="CoverTitleChar"/>
    <w:rsid w:val="00866944"/>
    <w:pPr>
      <w:keepNext/>
      <w:spacing w:before="2280" w:after="200"/>
      <w:ind w:right="1440"/>
    </w:pPr>
    <w:rPr>
      <w:b/>
      <w:sz w:val="64"/>
    </w:rPr>
  </w:style>
  <w:style w:type="character" w:customStyle="1" w:styleId="CoverTitleChar">
    <w:name w:val="Cover Title Char"/>
    <w:basedOn w:val="DefaultParagraphFont"/>
    <w:link w:val="CoverTitle"/>
    <w:rsid w:val="00866944"/>
    <w:rPr>
      <w:rFonts w:ascii="MetricHPE" w:hAnsi="MetricHPE"/>
      <w:b/>
      <w:color w:val="000000" w:themeColor="text1"/>
      <w:sz w:val="64"/>
    </w:rPr>
  </w:style>
  <w:style w:type="paragraph" w:customStyle="1" w:styleId="CoverSubtitle">
    <w:name w:val="Cover Subtitle"/>
    <w:basedOn w:val="Normal"/>
    <w:link w:val="CoverSubtitleChar"/>
    <w:rsid w:val="00F907AA"/>
    <w:pPr>
      <w:spacing w:after="240"/>
      <w:ind w:right="720"/>
    </w:pPr>
    <w:rPr>
      <w:sz w:val="40"/>
    </w:rPr>
  </w:style>
  <w:style w:type="character" w:customStyle="1" w:styleId="CoverSubtitleChar">
    <w:name w:val="Cover Subtitle Char"/>
    <w:basedOn w:val="DefaultParagraphFont"/>
    <w:link w:val="CoverSubtitle"/>
    <w:rsid w:val="00F907AA"/>
    <w:rPr>
      <w:rFonts w:ascii="MetricHPE" w:hAnsi="MetricHPE"/>
      <w:color w:val="000000" w:themeColor="text1"/>
      <w:sz w:val="40"/>
    </w:rPr>
  </w:style>
  <w:style w:type="paragraph" w:styleId="NoSpacing">
    <w:name w:val="No Spacing"/>
    <w:basedOn w:val="Normal"/>
    <w:uiPriority w:val="1"/>
    <w:rsid w:val="00AE49C7"/>
    <w:pPr>
      <w:spacing w:after="0"/>
    </w:pPr>
  </w:style>
  <w:style w:type="table" w:styleId="GridTable1Light">
    <w:name w:val="Grid Table 1 Light"/>
    <w:basedOn w:val="TableNormal"/>
    <w:uiPriority w:val="46"/>
    <w:rsid w:val="003E74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HPETable">
    <w:name w:val="HPE Table"/>
    <w:basedOn w:val="TableNormal"/>
    <w:uiPriority w:val="99"/>
    <w:rsid w:val="0095742D"/>
    <w:pPr>
      <w:spacing w:before="60" w:after="60" w:line="240" w:lineRule="auto"/>
    </w:pPr>
    <w:rPr>
      <w:rFonts w:ascii="MetricHPE" w:hAnsi="MetricHPE"/>
      <w:color w:val="000000" w:themeColor="text1"/>
      <w:sz w:val="18"/>
    </w:rPr>
    <w:tblPr>
      <w:tblBorders>
        <w:bottom w:val="single" w:sz="18" w:space="0" w:color="000000" w:themeColor="text1"/>
        <w:insideH w:val="single" w:sz="8" w:space="0" w:color="000000" w:themeColor="text1"/>
      </w:tblBorders>
      <w:tblCellMar>
        <w:top w:w="43" w:type="dxa"/>
        <w:left w:w="43" w:type="dxa"/>
        <w:bottom w:w="43" w:type="dxa"/>
        <w:right w:w="43" w:type="dxa"/>
      </w:tblCellMar>
    </w:tblPr>
    <w:trPr>
      <w:cantSplit/>
    </w:trPr>
    <w:tcPr>
      <w:shd w:val="clear" w:color="auto" w:fill="auto"/>
      <w:vAlign w:val="center"/>
    </w:tcPr>
    <w:tblStylePr w:type="firstRow">
      <w:pPr>
        <w:wordWrap/>
        <w:spacing w:beforeLines="0" w:before="0" w:beforeAutospacing="0" w:afterLines="0" w:after="0" w:afterAutospacing="0" w:line="240" w:lineRule="auto"/>
        <w:contextualSpacing/>
        <w:jc w:val="left"/>
      </w:pPr>
      <w:rPr>
        <w:rFonts w:ascii="MetricHPE" w:hAnsi="MetricHPE"/>
        <w:b/>
        <w:i w:val="0"/>
        <w:color w:val="000000" w:themeColor="text1"/>
        <w:sz w:val="18"/>
      </w:rPr>
      <w:tblPr/>
      <w:tcPr>
        <w:tcBorders>
          <w:top w:val="nil"/>
          <w:left w:val="nil"/>
          <w:bottom w:val="single" w:sz="24" w:space="0" w:color="01A982" w:themeColor="background2"/>
          <w:right w:val="nil"/>
          <w:insideH w:val="nil"/>
          <w:insideV w:val="nil"/>
          <w:tl2br w:val="nil"/>
          <w:tr2bl w:val="nil"/>
        </w:tcBorders>
        <w:shd w:val="clear" w:color="auto" w:fill="auto"/>
      </w:tcPr>
    </w:tblStylePr>
    <w:tblStylePr w:type="firstCol">
      <w:rPr>
        <w:rFonts w:ascii="MetricHPE Medium" w:hAnsi="MetricHPE Medium"/>
        <w:b w:val="0"/>
        <w:i w:val="0"/>
        <w:color w:val="000000" w:themeColor="text1"/>
        <w:sz w:val="18"/>
      </w:rPr>
      <w:tblPr/>
      <w:tcPr>
        <w:shd w:val="clear" w:color="auto" w:fill="auto"/>
      </w:tcPr>
    </w:tblStylePr>
  </w:style>
  <w:style w:type="character" w:styleId="Hyperlink">
    <w:name w:val="Hyperlink"/>
    <w:basedOn w:val="DefaultParagraphFont"/>
    <w:uiPriority w:val="99"/>
    <w:unhideWhenUsed/>
    <w:rsid w:val="00A52260"/>
    <w:rPr>
      <w:color w:val="000000" w:themeColor="text1"/>
      <w:u w:val="single" w:color="01A982"/>
    </w:rPr>
  </w:style>
  <w:style w:type="character" w:styleId="FollowedHyperlink">
    <w:name w:val="FollowedHyperlink"/>
    <w:basedOn w:val="DefaultParagraphFont"/>
    <w:uiPriority w:val="99"/>
    <w:semiHidden/>
    <w:unhideWhenUsed/>
    <w:rsid w:val="00A52260"/>
    <w:rPr>
      <w:rFonts w:ascii="MetricHPE" w:hAnsi="MetricHPE"/>
      <w:b w:val="0"/>
      <w:i w:val="0"/>
      <w:color w:val="000000" w:themeColor="text1"/>
      <w:sz w:val="20"/>
      <w:u w:val="single" w:color="01A982" w:themeColor="background2"/>
    </w:rPr>
  </w:style>
  <w:style w:type="paragraph" w:styleId="TOCHeading">
    <w:name w:val="TOC Heading"/>
    <w:basedOn w:val="Heading1"/>
    <w:next w:val="Normal"/>
    <w:uiPriority w:val="39"/>
    <w:unhideWhenUsed/>
    <w:qFormat/>
    <w:rsid w:val="00636683"/>
    <w:pPr>
      <w:spacing w:before="240" w:after="240" w:line="240" w:lineRule="auto"/>
      <w:outlineLvl w:val="9"/>
    </w:pPr>
    <w:rPr>
      <w:lang w:val="en-US"/>
    </w:rPr>
  </w:style>
  <w:style w:type="paragraph" w:styleId="MacroText">
    <w:name w:val="macro"/>
    <w:link w:val="MacroTextChar"/>
    <w:uiPriority w:val="99"/>
    <w:semiHidden/>
    <w:unhideWhenUsed/>
    <w:rsid w:val="00102DE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MetricHPE" w:hAnsi="MetricHPE"/>
      <w:color w:val="000000" w:themeColor="text1"/>
      <w:sz w:val="18"/>
      <w:szCs w:val="20"/>
    </w:rPr>
  </w:style>
  <w:style w:type="character" w:customStyle="1" w:styleId="MacroTextChar">
    <w:name w:val="Macro Text Char"/>
    <w:basedOn w:val="DefaultParagraphFont"/>
    <w:link w:val="MacroText"/>
    <w:uiPriority w:val="99"/>
    <w:semiHidden/>
    <w:rsid w:val="00102DEC"/>
    <w:rPr>
      <w:rFonts w:ascii="MetricHPE" w:hAnsi="MetricHPE"/>
      <w:color w:val="000000" w:themeColor="text1"/>
      <w:sz w:val="18"/>
      <w:szCs w:val="20"/>
    </w:rPr>
  </w:style>
  <w:style w:type="character" w:customStyle="1" w:styleId="HPEGreen">
    <w:name w:val="HPE Green"/>
    <w:basedOn w:val="DefaultParagraphFont"/>
    <w:uiPriority w:val="1"/>
    <w:qFormat/>
    <w:rsid w:val="00067508"/>
    <w:rPr>
      <w:color w:val="01A982"/>
    </w:rPr>
  </w:style>
  <w:style w:type="paragraph" w:styleId="Subtitle">
    <w:name w:val="Subtitle"/>
    <w:basedOn w:val="Normal"/>
    <w:next w:val="Normal"/>
    <w:link w:val="SubtitleChar"/>
    <w:uiPriority w:val="11"/>
    <w:rsid w:val="00F37A48"/>
    <w:pPr>
      <w:numPr>
        <w:ilvl w:val="1"/>
      </w:numPr>
      <w:spacing w:after="160"/>
    </w:pPr>
    <w:rPr>
      <w:rFonts w:eastAsiaTheme="minorEastAsia"/>
      <w:spacing w:val="15"/>
      <w:sz w:val="22"/>
    </w:rPr>
  </w:style>
  <w:style w:type="paragraph" w:styleId="TableofFigures">
    <w:name w:val="table of figures"/>
    <w:basedOn w:val="Normal"/>
    <w:next w:val="Normal"/>
    <w:uiPriority w:val="99"/>
    <w:unhideWhenUsed/>
    <w:rsid w:val="003E4F3F"/>
    <w:pPr>
      <w:tabs>
        <w:tab w:val="right" w:leader="dot" w:pos="10800"/>
      </w:tabs>
      <w:spacing w:after="100"/>
      <w:ind w:right="1152"/>
    </w:pPr>
    <w:rPr>
      <w:rFonts w:eastAsia="Times New Roman" w:cs="Times New Roman"/>
      <w:color w:val="auto"/>
      <w:szCs w:val="24"/>
      <w:lang w:val="en-US"/>
    </w:rPr>
  </w:style>
  <w:style w:type="character" w:customStyle="1" w:styleId="SubtitleChar">
    <w:name w:val="Subtitle Char"/>
    <w:basedOn w:val="DefaultParagraphFont"/>
    <w:link w:val="Subtitle"/>
    <w:uiPriority w:val="11"/>
    <w:rsid w:val="00F37A48"/>
    <w:rPr>
      <w:rFonts w:ascii="MetricHPE" w:eastAsiaTheme="minorEastAsia" w:hAnsi="MetricHPE"/>
      <w:color w:val="000000" w:themeColor="text1"/>
      <w:spacing w:val="15"/>
    </w:rPr>
  </w:style>
  <w:style w:type="paragraph" w:styleId="BodyText3">
    <w:name w:val="Body Text 3"/>
    <w:basedOn w:val="Normal"/>
    <w:link w:val="BodyText3Char"/>
    <w:uiPriority w:val="99"/>
    <w:semiHidden/>
    <w:unhideWhenUsed/>
    <w:rsid w:val="00801196"/>
    <w:pPr>
      <w:spacing w:after="0"/>
    </w:pPr>
    <w:rPr>
      <w:szCs w:val="16"/>
    </w:rPr>
  </w:style>
  <w:style w:type="paragraph" w:styleId="ListNumber2">
    <w:name w:val="List Number 2"/>
    <w:basedOn w:val="Normal"/>
    <w:semiHidden/>
    <w:rsid w:val="00746AF4"/>
    <w:pPr>
      <w:tabs>
        <w:tab w:val="num" w:pos="720"/>
      </w:tabs>
      <w:spacing w:after="0"/>
      <w:ind w:left="720" w:hanging="360"/>
    </w:pPr>
    <w:rPr>
      <w:rFonts w:ascii="MetricHPE Light" w:eastAsia="Times New Roman" w:hAnsi="MetricHPE Light" w:cs="Times New Roman"/>
      <w:color w:val="auto"/>
      <w:sz w:val="18"/>
      <w:szCs w:val="24"/>
      <w:lang w:val="en-US"/>
    </w:rPr>
  </w:style>
  <w:style w:type="paragraph" w:styleId="TOC4">
    <w:name w:val="toc 4"/>
    <w:basedOn w:val="Normal"/>
    <w:next w:val="Normal"/>
    <w:autoRedefine/>
    <w:uiPriority w:val="39"/>
    <w:semiHidden/>
    <w:unhideWhenUsed/>
    <w:rsid w:val="00D43359"/>
    <w:pPr>
      <w:ind w:left="562"/>
    </w:pPr>
  </w:style>
  <w:style w:type="paragraph" w:styleId="TOC5">
    <w:name w:val="toc 5"/>
    <w:basedOn w:val="Normal"/>
    <w:next w:val="Normal"/>
    <w:autoRedefine/>
    <w:uiPriority w:val="39"/>
    <w:semiHidden/>
    <w:unhideWhenUsed/>
    <w:rsid w:val="00D43359"/>
    <w:pPr>
      <w:ind w:left="749"/>
    </w:pPr>
  </w:style>
  <w:style w:type="paragraph" w:styleId="Quote">
    <w:name w:val="Quote"/>
    <w:basedOn w:val="Normal"/>
    <w:next w:val="Normal"/>
    <w:link w:val="QuoteChar"/>
    <w:uiPriority w:val="29"/>
    <w:qFormat/>
    <w:rsid w:val="00AE49C7"/>
    <w:pPr>
      <w:keepLines/>
      <w:pBdr>
        <w:top w:val="single" w:sz="48" w:space="4" w:color="01A982" w:themeColor="background2"/>
        <w:bottom w:val="single" w:sz="48" w:space="4" w:color="01A982" w:themeColor="background2"/>
      </w:pBdr>
      <w:spacing w:before="240" w:after="240"/>
      <w:ind w:left="144" w:hanging="144"/>
    </w:pPr>
    <w:rPr>
      <w:rFonts w:ascii="MetricHPE Semibold" w:eastAsiaTheme="minorEastAsia" w:hAnsi="MetricHPE Semibold"/>
      <w:iCs/>
      <w:sz w:val="28"/>
    </w:rPr>
  </w:style>
  <w:style w:type="paragraph" w:styleId="Title">
    <w:name w:val="Title"/>
    <w:basedOn w:val="Normal"/>
    <w:next w:val="Normal"/>
    <w:link w:val="TitleChar"/>
    <w:uiPriority w:val="10"/>
    <w:rsid w:val="006C2397"/>
    <w:pPr>
      <w:pBdr>
        <w:bottom w:val="single" w:sz="48" w:space="1" w:color="01A982" w:themeColor="background2"/>
      </w:pBdr>
      <w:spacing w:before="12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6C2397"/>
    <w:rPr>
      <w:rFonts w:ascii="MetricHPE" w:eastAsiaTheme="majorEastAsia" w:hAnsi="MetricHPE" w:cstheme="majorBidi"/>
      <w:b/>
      <w:color w:val="000000" w:themeColor="text1"/>
      <w:spacing w:val="-10"/>
      <w:kern w:val="28"/>
      <w:sz w:val="48"/>
      <w:szCs w:val="56"/>
    </w:rPr>
  </w:style>
  <w:style w:type="paragraph" w:styleId="ListNumber">
    <w:name w:val="List Number"/>
    <w:basedOn w:val="Normal"/>
    <w:semiHidden/>
    <w:rsid w:val="00746AF4"/>
    <w:pPr>
      <w:tabs>
        <w:tab w:val="num" w:pos="360"/>
      </w:tabs>
      <w:spacing w:after="0"/>
      <w:ind w:left="360" w:hanging="360"/>
    </w:pPr>
    <w:rPr>
      <w:rFonts w:ascii="MetricHPE Light" w:eastAsia="Times New Roman" w:hAnsi="MetricHPE Light" w:cs="Times New Roman"/>
      <w:color w:val="auto"/>
      <w:sz w:val="18"/>
      <w:szCs w:val="24"/>
      <w:lang w:val="en-US"/>
    </w:rPr>
  </w:style>
  <w:style w:type="character" w:customStyle="1" w:styleId="QuoteChar">
    <w:name w:val="Quote Char"/>
    <w:basedOn w:val="DefaultParagraphFont"/>
    <w:link w:val="Quote"/>
    <w:uiPriority w:val="29"/>
    <w:rsid w:val="00AE49C7"/>
    <w:rPr>
      <w:rFonts w:ascii="MetricHPE Semibold" w:eastAsiaTheme="minorEastAsia" w:hAnsi="MetricHPE Semibold"/>
      <w:iCs/>
      <w:color w:val="000000" w:themeColor="text1"/>
      <w:sz w:val="28"/>
    </w:rPr>
  </w:style>
  <w:style w:type="character" w:customStyle="1" w:styleId="BodyText3Char">
    <w:name w:val="Body Text 3 Char"/>
    <w:basedOn w:val="DefaultParagraphFont"/>
    <w:link w:val="BodyText3"/>
    <w:uiPriority w:val="99"/>
    <w:semiHidden/>
    <w:rsid w:val="00801196"/>
    <w:rPr>
      <w:rFonts w:ascii="MetricHPE" w:hAnsi="MetricHPE"/>
      <w:color w:val="000000" w:themeColor="text1"/>
      <w:sz w:val="20"/>
      <w:szCs w:val="16"/>
    </w:rPr>
  </w:style>
  <w:style w:type="character" w:customStyle="1" w:styleId="BoldEmpha">
    <w:name w:val="Bold Empha"/>
    <w:uiPriority w:val="1"/>
    <w:rsid w:val="00EF2818"/>
    <w:rPr>
      <w:rFonts w:ascii="MetricHPE Semibold" w:hAnsi="MetricHPE Semibold"/>
      <w:color w:val="auto"/>
    </w:rPr>
  </w:style>
  <w:style w:type="character" w:styleId="IntenseEmphasis">
    <w:name w:val="Intense Emphasis"/>
    <w:basedOn w:val="DefaultParagraphFont"/>
    <w:uiPriority w:val="21"/>
    <w:rsid w:val="00E771BE"/>
    <w:rPr>
      <w:b/>
      <w:i/>
      <w:iCs/>
      <w:color w:val="auto"/>
    </w:rPr>
  </w:style>
  <w:style w:type="character" w:styleId="IntenseReference">
    <w:name w:val="Intense Reference"/>
    <w:basedOn w:val="DefaultParagraphFont"/>
    <w:uiPriority w:val="32"/>
    <w:rsid w:val="00E771BE"/>
    <w:rPr>
      <w:b/>
      <w:bCs/>
      <w:smallCaps/>
      <w:color w:val="01A982" w:themeColor="background2"/>
      <w:spacing w:val="5"/>
    </w:rPr>
  </w:style>
  <w:style w:type="paragraph" w:styleId="TOC1">
    <w:name w:val="toc 1"/>
    <w:basedOn w:val="Normal"/>
    <w:next w:val="Normal"/>
    <w:autoRedefine/>
    <w:uiPriority w:val="39"/>
    <w:unhideWhenUsed/>
    <w:rsid w:val="00AF7288"/>
  </w:style>
  <w:style w:type="paragraph" w:styleId="TOC2">
    <w:name w:val="toc 2"/>
    <w:basedOn w:val="Normal"/>
    <w:next w:val="Normal"/>
    <w:autoRedefine/>
    <w:uiPriority w:val="39"/>
    <w:unhideWhenUsed/>
    <w:rsid w:val="00D43359"/>
    <w:pPr>
      <w:ind w:left="187"/>
    </w:pPr>
  </w:style>
  <w:style w:type="paragraph" w:styleId="TOC3">
    <w:name w:val="toc 3"/>
    <w:basedOn w:val="Normal"/>
    <w:next w:val="Normal"/>
    <w:autoRedefine/>
    <w:uiPriority w:val="39"/>
    <w:unhideWhenUsed/>
    <w:rsid w:val="00D43359"/>
    <w:pPr>
      <w:ind w:left="374"/>
    </w:pPr>
  </w:style>
  <w:style w:type="character" w:styleId="UnresolvedMention">
    <w:name w:val="Unresolved Mention"/>
    <w:basedOn w:val="DefaultParagraphFont"/>
    <w:uiPriority w:val="99"/>
    <w:semiHidden/>
    <w:unhideWhenUsed/>
    <w:rsid w:val="005E329A"/>
    <w:rPr>
      <w:rFonts w:ascii="MetricHPE" w:hAnsi="MetricHPE"/>
      <w:b/>
      <w:color w:val="FEC901" w:themeColor="accent6"/>
      <w:shd w:val="clear" w:color="auto" w:fill="E1DFDD"/>
    </w:rPr>
  </w:style>
  <w:style w:type="character" w:customStyle="1" w:styleId="HPESemibold">
    <w:name w:val="HPE Semibold"/>
    <w:basedOn w:val="DefaultParagraphFont"/>
    <w:uiPriority w:val="1"/>
    <w:qFormat/>
    <w:rsid w:val="00295E94"/>
    <w:rPr>
      <w:rFonts w:ascii="MetricHPE Semibold" w:hAnsi="MetricHPE Semibold"/>
    </w:rPr>
  </w:style>
  <w:style w:type="character" w:customStyle="1" w:styleId="HPEMedium">
    <w:name w:val="HPE Medium"/>
    <w:basedOn w:val="DefaultParagraphFont"/>
    <w:uiPriority w:val="1"/>
    <w:qFormat/>
    <w:rsid w:val="00295E94"/>
    <w:rPr>
      <w:rFonts w:ascii="MetricHPE Medium" w:hAnsi="MetricHPE Medium"/>
    </w:rPr>
  </w:style>
  <w:style w:type="paragraph" w:styleId="CommentText">
    <w:name w:val="annotation text"/>
    <w:basedOn w:val="Normal"/>
    <w:link w:val="CommentTextChar"/>
    <w:uiPriority w:val="99"/>
    <w:unhideWhenUsed/>
    <w:rsid w:val="001F2070"/>
    <w:rPr>
      <w:szCs w:val="20"/>
    </w:rPr>
  </w:style>
  <w:style w:type="character" w:customStyle="1" w:styleId="CommentTextChar">
    <w:name w:val="Comment Text Char"/>
    <w:basedOn w:val="DefaultParagraphFont"/>
    <w:link w:val="CommentText"/>
    <w:uiPriority w:val="99"/>
    <w:rsid w:val="001F2070"/>
    <w:rPr>
      <w:rFonts w:ascii="MetricHPE" w:hAnsi="MetricHPE"/>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F2070"/>
    <w:rPr>
      <w:b/>
      <w:bCs/>
    </w:rPr>
  </w:style>
  <w:style w:type="character" w:customStyle="1" w:styleId="CommentSubjectChar">
    <w:name w:val="Comment Subject Char"/>
    <w:basedOn w:val="CommentTextChar"/>
    <w:link w:val="CommentSubject"/>
    <w:uiPriority w:val="99"/>
    <w:semiHidden/>
    <w:rsid w:val="001F2070"/>
    <w:rPr>
      <w:rFonts w:ascii="MetricHPE" w:hAnsi="MetricHPE"/>
      <w:b/>
      <w:bCs/>
      <w:color w:val="000000" w:themeColor="text1"/>
      <w:sz w:val="20"/>
      <w:szCs w:val="20"/>
    </w:rPr>
  </w:style>
  <w:style w:type="paragraph" w:customStyle="1" w:styleId="Heading">
    <w:name w:val="Heading"/>
    <w:basedOn w:val="Normal"/>
    <w:next w:val="Normal"/>
    <w:link w:val="HeadingChar"/>
    <w:qFormat/>
    <w:rsid w:val="006C2397"/>
    <w:pPr>
      <w:keepNext/>
      <w:spacing w:before="120" w:after="240"/>
    </w:pPr>
    <w:rPr>
      <w:b/>
      <w:sz w:val="32"/>
    </w:rPr>
  </w:style>
  <w:style w:type="character" w:customStyle="1" w:styleId="HeadingChar">
    <w:name w:val="Heading Char"/>
    <w:basedOn w:val="DefaultParagraphFont"/>
    <w:link w:val="Heading"/>
    <w:rsid w:val="00793B3E"/>
    <w:rPr>
      <w:rFonts w:ascii="MetricHPE" w:hAnsi="MetricHPE"/>
      <w:b/>
      <w:color w:val="000000" w:themeColor="text1"/>
      <w:sz w:val="32"/>
    </w:rPr>
  </w:style>
  <w:style w:type="paragraph" w:styleId="TOC6">
    <w:name w:val="toc 6"/>
    <w:basedOn w:val="Normal"/>
    <w:next w:val="Normal"/>
    <w:autoRedefine/>
    <w:uiPriority w:val="39"/>
    <w:semiHidden/>
    <w:unhideWhenUsed/>
    <w:rsid w:val="00D43359"/>
    <w:pPr>
      <w:ind w:left="936"/>
    </w:pPr>
  </w:style>
  <w:style w:type="paragraph" w:styleId="TOC7">
    <w:name w:val="toc 7"/>
    <w:basedOn w:val="Normal"/>
    <w:next w:val="Normal"/>
    <w:autoRedefine/>
    <w:uiPriority w:val="39"/>
    <w:semiHidden/>
    <w:unhideWhenUsed/>
    <w:rsid w:val="00D43359"/>
    <w:pPr>
      <w:ind w:left="1123"/>
    </w:pPr>
  </w:style>
  <w:style w:type="paragraph" w:styleId="TOC8">
    <w:name w:val="toc 8"/>
    <w:basedOn w:val="Normal"/>
    <w:next w:val="Normal"/>
    <w:autoRedefine/>
    <w:uiPriority w:val="39"/>
    <w:semiHidden/>
    <w:unhideWhenUsed/>
    <w:rsid w:val="00D43359"/>
    <w:pPr>
      <w:ind w:left="1310"/>
    </w:pPr>
  </w:style>
  <w:style w:type="paragraph" w:customStyle="1" w:styleId="LearnMore">
    <w:name w:val="Learn More"/>
    <w:basedOn w:val="Normal"/>
    <w:next w:val="Normal"/>
    <w:qFormat/>
    <w:rsid w:val="00A52260"/>
    <w:pPr>
      <w:keepNext/>
      <w:spacing w:before="360"/>
    </w:pPr>
    <w:rPr>
      <w:b/>
      <w:bCs/>
      <w:sz w:val="32"/>
      <w:szCs w:val="32"/>
    </w:rPr>
  </w:style>
  <w:style w:type="character" w:styleId="SubtleEmphasis">
    <w:name w:val="Subtle Emphasis"/>
    <w:basedOn w:val="DefaultParagraphFont"/>
    <w:uiPriority w:val="19"/>
    <w:rsid w:val="00F37A48"/>
    <w:rPr>
      <w:i/>
      <w:iCs/>
      <w:color w:val="000000" w:themeColor="text1"/>
    </w:rPr>
  </w:style>
  <w:style w:type="character" w:styleId="SubtleReference">
    <w:name w:val="Subtle Reference"/>
    <w:basedOn w:val="DefaultParagraphFont"/>
    <w:uiPriority w:val="31"/>
    <w:rsid w:val="00F37A48"/>
    <w:rPr>
      <w:smallCaps/>
      <w:color w:val="000000" w:themeColor="text1"/>
      <w:u w:val="single"/>
    </w:rPr>
  </w:style>
  <w:style w:type="paragraph" w:styleId="BodyTextFirstIndent2">
    <w:name w:val="Body Text First Indent 2"/>
    <w:basedOn w:val="BodyTextIndent"/>
    <w:link w:val="BodyTextFirstIndent2Char"/>
    <w:uiPriority w:val="99"/>
    <w:semiHidden/>
    <w:unhideWhenUsed/>
    <w:rsid w:val="00801196"/>
    <w:pPr>
      <w:ind w:firstLine="360"/>
    </w:pPr>
  </w:style>
  <w:style w:type="character" w:customStyle="1" w:styleId="BodyTextFirstIndent2Char">
    <w:name w:val="Body Text First Indent 2 Char"/>
    <w:basedOn w:val="BodyTextIndentChar"/>
    <w:link w:val="BodyTextFirstIndent2"/>
    <w:uiPriority w:val="99"/>
    <w:semiHidden/>
    <w:rsid w:val="00801196"/>
    <w:rPr>
      <w:rFonts w:ascii="MetricHPE" w:hAnsi="MetricHPE"/>
      <w:color w:val="000000" w:themeColor="text1"/>
      <w:sz w:val="20"/>
    </w:rPr>
  </w:style>
  <w:style w:type="paragraph" w:styleId="Caption">
    <w:name w:val="caption"/>
    <w:basedOn w:val="Normal"/>
    <w:next w:val="Normal"/>
    <w:uiPriority w:val="35"/>
    <w:unhideWhenUsed/>
    <w:rsid w:val="006A0594"/>
    <w:pPr>
      <w:spacing w:after="0"/>
    </w:pPr>
    <w:rPr>
      <w:iCs/>
      <w:sz w:val="18"/>
      <w:szCs w:val="18"/>
    </w:rPr>
  </w:style>
  <w:style w:type="character" w:styleId="BookTitle">
    <w:name w:val="Book Title"/>
    <w:basedOn w:val="DefaultParagraphFont"/>
    <w:uiPriority w:val="33"/>
    <w:rsid w:val="00153A61"/>
    <w:rPr>
      <w:b/>
      <w:bCs/>
      <w:i/>
      <w:iCs/>
      <w:color w:val="auto"/>
      <w:spacing w:val="5"/>
    </w:rPr>
  </w:style>
  <w:style w:type="paragraph" w:customStyle="1" w:styleId="Caption-Figure">
    <w:name w:val="Caption - Figure"/>
    <w:basedOn w:val="Caption"/>
    <w:next w:val="Normal"/>
    <w:qFormat/>
    <w:rsid w:val="00DD396B"/>
    <w:pPr>
      <w:spacing w:before="240" w:after="120"/>
    </w:pPr>
  </w:style>
  <w:style w:type="paragraph" w:customStyle="1" w:styleId="Caption-Table">
    <w:name w:val="Caption - Table"/>
    <w:basedOn w:val="Caption"/>
    <w:next w:val="Normal"/>
    <w:qFormat/>
    <w:rsid w:val="006A0594"/>
    <w:pPr>
      <w:spacing w:after="240"/>
    </w:pPr>
  </w:style>
  <w:style w:type="paragraph" w:styleId="Closing">
    <w:name w:val="Closing"/>
    <w:basedOn w:val="Normal"/>
    <w:link w:val="ClosingChar"/>
    <w:uiPriority w:val="99"/>
    <w:semiHidden/>
    <w:unhideWhenUsed/>
    <w:rsid w:val="00807A89"/>
    <w:pPr>
      <w:spacing w:after="0"/>
      <w:ind w:left="4320"/>
    </w:pPr>
  </w:style>
  <w:style w:type="character" w:customStyle="1" w:styleId="ClosingChar">
    <w:name w:val="Closing Char"/>
    <w:basedOn w:val="DefaultParagraphFont"/>
    <w:link w:val="Closing"/>
    <w:uiPriority w:val="99"/>
    <w:semiHidden/>
    <w:rsid w:val="00807A89"/>
    <w:rPr>
      <w:rFonts w:ascii="MetricHPE" w:hAnsi="MetricHPE"/>
      <w:color w:val="000000" w:themeColor="text1"/>
      <w:sz w:val="20"/>
    </w:rPr>
  </w:style>
  <w:style w:type="paragraph" w:styleId="DocumentMap">
    <w:name w:val="Document Map"/>
    <w:basedOn w:val="Normal"/>
    <w:link w:val="DocumentMapChar"/>
    <w:uiPriority w:val="99"/>
    <w:semiHidden/>
    <w:unhideWhenUsed/>
    <w:rsid w:val="00A52260"/>
    <w:pPr>
      <w:spacing w:after="0"/>
    </w:pPr>
    <w:rPr>
      <w:rFonts w:cs="Segoe UI"/>
      <w:sz w:val="16"/>
      <w:szCs w:val="16"/>
    </w:rPr>
  </w:style>
  <w:style w:type="character" w:customStyle="1" w:styleId="DocumentMapChar">
    <w:name w:val="Document Map Char"/>
    <w:basedOn w:val="DefaultParagraphFont"/>
    <w:link w:val="DocumentMap"/>
    <w:uiPriority w:val="99"/>
    <w:semiHidden/>
    <w:rsid w:val="00A52260"/>
    <w:rPr>
      <w:rFonts w:ascii="MetricHPE" w:hAnsi="MetricHPE" w:cs="Segoe UI"/>
      <w:color w:val="000000" w:themeColor="text1"/>
      <w:sz w:val="16"/>
      <w:szCs w:val="16"/>
    </w:rPr>
  </w:style>
  <w:style w:type="paragraph" w:styleId="E-mailSignature">
    <w:name w:val="E-mail Signature"/>
    <w:basedOn w:val="Normal"/>
    <w:link w:val="E-mailSignatureChar"/>
    <w:uiPriority w:val="99"/>
    <w:semiHidden/>
    <w:unhideWhenUsed/>
    <w:rsid w:val="00A52260"/>
    <w:pPr>
      <w:spacing w:after="0"/>
    </w:pPr>
  </w:style>
  <w:style w:type="character" w:customStyle="1" w:styleId="E-mailSignatureChar">
    <w:name w:val="E-mail Signature Char"/>
    <w:basedOn w:val="DefaultParagraphFont"/>
    <w:link w:val="E-mailSignature"/>
    <w:uiPriority w:val="99"/>
    <w:semiHidden/>
    <w:rsid w:val="00A52260"/>
    <w:rPr>
      <w:rFonts w:ascii="MetricHPE" w:hAnsi="MetricHPE"/>
      <w:color w:val="000000" w:themeColor="text1"/>
      <w:sz w:val="20"/>
    </w:rPr>
  </w:style>
  <w:style w:type="character" w:styleId="Emphasis">
    <w:name w:val="Emphasis"/>
    <w:basedOn w:val="DefaultParagraphFont"/>
    <w:uiPriority w:val="20"/>
    <w:rsid w:val="00A52260"/>
    <w:rPr>
      <w:i/>
      <w:iCs/>
    </w:rPr>
  </w:style>
  <w:style w:type="character" w:styleId="EndnoteReference">
    <w:name w:val="endnote reference"/>
    <w:basedOn w:val="DefaultParagraphFont"/>
    <w:uiPriority w:val="99"/>
    <w:semiHidden/>
    <w:unhideWhenUsed/>
    <w:rsid w:val="00A52260"/>
    <w:rPr>
      <w:rFonts w:ascii="MetricHPE" w:hAnsi="MetricHPE"/>
      <w:b/>
      <w:color w:val="000000" w:themeColor="text1"/>
      <w:sz w:val="20"/>
      <w:vertAlign w:val="superscript"/>
    </w:rPr>
  </w:style>
  <w:style w:type="paragraph" w:styleId="EndnoteText">
    <w:name w:val="endnote text"/>
    <w:basedOn w:val="Normal"/>
    <w:link w:val="EndnoteTextChar"/>
    <w:uiPriority w:val="99"/>
    <w:semiHidden/>
    <w:unhideWhenUsed/>
    <w:rsid w:val="00A52260"/>
    <w:pPr>
      <w:spacing w:after="0"/>
      <w:ind w:left="115" w:hanging="115"/>
      <w:contextualSpacing/>
    </w:pPr>
    <w:rPr>
      <w:sz w:val="18"/>
      <w:szCs w:val="20"/>
    </w:rPr>
  </w:style>
  <w:style w:type="character" w:customStyle="1" w:styleId="EndnoteTextChar">
    <w:name w:val="Endnote Text Char"/>
    <w:basedOn w:val="DefaultParagraphFont"/>
    <w:link w:val="EndnoteText"/>
    <w:uiPriority w:val="99"/>
    <w:semiHidden/>
    <w:rsid w:val="00A52260"/>
    <w:rPr>
      <w:rFonts w:ascii="MetricHPE" w:hAnsi="MetricHPE"/>
      <w:color w:val="000000" w:themeColor="text1"/>
      <w:sz w:val="18"/>
      <w:szCs w:val="20"/>
    </w:rPr>
  </w:style>
  <w:style w:type="character" w:styleId="PageNumber">
    <w:name w:val="page number"/>
    <w:basedOn w:val="DefaultParagraphFont"/>
    <w:uiPriority w:val="99"/>
    <w:semiHidden/>
    <w:unhideWhenUsed/>
    <w:rsid w:val="00A52260"/>
  </w:style>
  <w:style w:type="paragraph" w:styleId="TOC9">
    <w:name w:val="toc 9"/>
    <w:basedOn w:val="Normal"/>
    <w:next w:val="Normal"/>
    <w:autoRedefine/>
    <w:uiPriority w:val="39"/>
    <w:semiHidden/>
    <w:unhideWhenUsed/>
    <w:rsid w:val="00D43359"/>
    <w:pPr>
      <w:ind w:left="1498"/>
      <w:contextualSpacing/>
    </w:pPr>
  </w:style>
  <w:style w:type="table" w:customStyle="1" w:styleId="HPETableRevision">
    <w:name w:val="HPE Table Revision"/>
    <w:basedOn w:val="TableNormal"/>
    <w:uiPriority w:val="99"/>
    <w:rsid w:val="00DB0ED5"/>
    <w:pPr>
      <w:spacing w:after="0" w:line="240" w:lineRule="auto"/>
    </w:pPr>
    <w:rPr>
      <w:rFonts w:ascii="MetricHPE" w:hAnsi="MetricHPE"/>
      <w:color w:val="000000" w:themeColor="text1"/>
      <w:sz w:val="18"/>
    </w:rPr>
    <w:tblP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Pr>
    <w:trPr>
      <w:cantSplit/>
    </w:trPr>
    <w:tcPr>
      <w:vAlign w:val="center"/>
    </w:tcPr>
    <w:tblStylePr w:type="firstRow">
      <w:pPr>
        <w:wordWrap/>
        <w:spacing w:beforeLines="0" w:before="0" w:beforeAutospacing="0" w:afterLines="0" w:after="0" w:afterAutospacing="0" w:line="240" w:lineRule="auto"/>
        <w:jc w:val="left"/>
      </w:pPr>
      <w:rPr>
        <w:rFonts w:ascii="MetricHPE" w:hAnsi="MetricHPE"/>
        <w:b/>
        <w:i w:val="0"/>
        <w:color w:val="000000" w:themeColor="text1"/>
        <w:sz w:val="18"/>
      </w:rPr>
      <w:tblPr/>
      <w:tcPr>
        <w:tcBorders>
          <w:top w:val="single" w:sz="4" w:space="0" w:color="auto"/>
          <w:left w:val="single" w:sz="4" w:space="0" w:color="auto"/>
          <w:bottom w:val="single" w:sz="18" w:space="0" w:color="auto"/>
          <w:right w:val="single" w:sz="4" w:space="0" w:color="auto"/>
          <w:insideH w:val="nil"/>
          <w:insideV w:val="single" w:sz="4" w:space="0" w:color="auto"/>
          <w:tl2br w:val="nil"/>
          <w:tr2bl w:val="nil"/>
        </w:tcBorders>
        <w:vAlign w:val="bottom"/>
      </w:tcPr>
    </w:tblStylePr>
  </w:style>
  <w:style w:type="character" w:customStyle="1" w:styleId="CodingLanguage">
    <w:name w:val="Coding Language"/>
    <w:basedOn w:val="DefaultParagraphFont"/>
    <w:uiPriority w:val="98"/>
    <w:rsid w:val="00E2227A"/>
    <w:rPr>
      <w:rFonts w:ascii="HPE Simple Light" w:hAnsi="HPE Simple Light"/>
      <w:b w:val="0"/>
      <w:i w:val="0"/>
    </w:rPr>
  </w:style>
  <w:style w:type="character" w:customStyle="1" w:styleId="HPESimple">
    <w:name w:val="HPE Simple"/>
    <w:basedOn w:val="DefaultParagraphFont"/>
    <w:uiPriority w:val="1"/>
    <w:qFormat/>
    <w:rsid w:val="001B7172"/>
    <w:rPr>
      <w:rFonts w:ascii="HPE Simple" w:hAnsi="HPE Simple"/>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761">
      <w:bodyDiv w:val="1"/>
      <w:marLeft w:val="0"/>
      <w:marRight w:val="0"/>
      <w:marTop w:val="0"/>
      <w:marBottom w:val="0"/>
      <w:divBdr>
        <w:top w:val="none" w:sz="0" w:space="0" w:color="auto"/>
        <w:left w:val="none" w:sz="0" w:space="0" w:color="auto"/>
        <w:bottom w:val="none" w:sz="0" w:space="0" w:color="auto"/>
        <w:right w:val="none" w:sz="0" w:space="0" w:color="auto"/>
      </w:divBdr>
    </w:div>
    <w:div w:id="139082194">
      <w:bodyDiv w:val="1"/>
      <w:marLeft w:val="0"/>
      <w:marRight w:val="0"/>
      <w:marTop w:val="0"/>
      <w:marBottom w:val="0"/>
      <w:divBdr>
        <w:top w:val="none" w:sz="0" w:space="0" w:color="auto"/>
        <w:left w:val="none" w:sz="0" w:space="0" w:color="auto"/>
        <w:bottom w:val="none" w:sz="0" w:space="0" w:color="auto"/>
        <w:right w:val="none" w:sz="0" w:space="0" w:color="auto"/>
      </w:divBdr>
    </w:div>
    <w:div w:id="154033659">
      <w:bodyDiv w:val="1"/>
      <w:marLeft w:val="0"/>
      <w:marRight w:val="0"/>
      <w:marTop w:val="0"/>
      <w:marBottom w:val="0"/>
      <w:divBdr>
        <w:top w:val="none" w:sz="0" w:space="0" w:color="auto"/>
        <w:left w:val="none" w:sz="0" w:space="0" w:color="auto"/>
        <w:bottom w:val="none" w:sz="0" w:space="0" w:color="auto"/>
        <w:right w:val="none" w:sz="0" w:space="0" w:color="auto"/>
      </w:divBdr>
    </w:div>
    <w:div w:id="174078388">
      <w:bodyDiv w:val="1"/>
      <w:marLeft w:val="0"/>
      <w:marRight w:val="0"/>
      <w:marTop w:val="0"/>
      <w:marBottom w:val="0"/>
      <w:divBdr>
        <w:top w:val="none" w:sz="0" w:space="0" w:color="auto"/>
        <w:left w:val="none" w:sz="0" w:space="0" w:color="auto"/>
        <w:bottom w:val="none" w:sz="0" w:space="0" w:color="auto"/>
        <w:right w:val="none" w:sz="0" w:space="0" w:color="auto"/>
      </w:divBdr>
    </w:div>
    <w:div w:id="204486031">
      <w:bodyDiv w:val="1"/>
      <w:marLeft w:val="0"/>
      <w:marRight w:val="0"/>
      <w:marTop w:val="0"/>
      <w:marBottom w:val="0"/>
      <w:divBdr>
        <w:top w:val="none" w:sz="0" w:space="0" w:color="auto"/>
        <w:left w:val="none" w:sz="0" w:space="0" w:color="auto"/>
        <w:bottom w:val="none" w:sz="0" w:space="0" w:color="auto"/>
        <w:right w:val="none" w:sz="0" w:space="0" w:color="auto"/>
      </w:divBdr>
    </w:div>
    <w:div w:id="239296905">
      <w:bodyDiv w:val="1"/>
      <w:marLeft w:val="0"/>
      <w:marRight w:val="0"/>
      <w:marTop w:val="0"/>
      <w:marBottom w:val="0"/>
      <w:divBdr>
        <w:top w:val="none" w:sz="0" w:space="0" w:color="auto"/>
        <w:left w:val="none" w:sz="0" w:space="0" w:color="auto"/>
        <w:bottom w:val="none" w:sz="0" w:space="0" w:color="auto"/>
        <w:right w:val="none" w:sz="0" w:space="0" w:color="auto"/>
      </w:divBdr>
    </w:div>
    <w:div w:id="273370597">
      <w:bodyDiv w:val="1"/>
      <w:marLeft w:val="0"/>
      <w:marRight w:val="0"/>
      <w:marTop w:val="0"/>
      <w:marBottom w:val="0"/>
      <w:divBdr>
        <w:top w:val="none" w:sz="0" w:space="0" w:color="auto"/>
        <w:left w:val="none" w:sz="0" w:space="0" w:color="auto"/>
        <w:bottom w:val="none" w:sz="0" w:space="0" w:color="auto"/>
        <w:right w:val="none" w:sz="0" w:space="0" w:color="auto"/>
      </w:divBdr>
    </w:div>
    <w:div w:id="289868298">
      <w:bodyDiv w:val="1"/>
      <w:marLeft w:val="0"/>
      <w:marRight w:val="0"/>
      <w:marTop w:val="0"/>
      <w:marBottom w:val="0"/>
      <w:divBdr>
        <w:top w:val="none" w:sz="0" w:space="0" w:color="auto"/>
        <w:left w:val="none" w:sz="0" w:space="0" w:color="auto"/>
        <w:bottom w:val="none" w:sz="0" w:space="0" w:color="auto"/>
        <w:right w:val="none" w:sz="0" w:space="0" w:color="auto"/>
      </w:divBdr>
    </w:div>
    <w:div w:id="321616474">
      <w:bodyDiv w:val="1"/>
      <w:marLeft w:val="0"/>
      <w:marRight w:val="0"/>
      <w:marTop w:val="0"/>
      <w:marBottom w:val="0"/>
      <w:divBdr>
        <w:top w:val="none" w:sz="0" w:space="0" w:color="auto"/>
        <w:left w:val="none" w:sz="0" w:space="0" w:color="auto"/>
        <w:bottom w:val="none" w:sz="0" w:space="0" w:color="auto"/>
        <w:right w:val="none" w:sz="0" w:space="0" w:color="auto"/>
      </w:divBdr>
    </w:div>
    <w:div w:id="426778069">
      <w:bodyDiv w:val="1"/>
      <w:marLeft w:val="0"/>
      <w:marRight w:val="0"/>
      <w:marTop w:val="0"/>
      <w:marBottom w:val="0"/>
      <w:divBdr>
        <w:top w:val="none" w:sz="0" w:space="0" w:color="auto"/>
        <w:left w:val="none" w:sz="0" w:space="0" w:color="auto"/>
        <w:bottom w:val="none" w:sz="0" w:space="0" w:color="auto"/>
        <w:right w:val="none" w:sz="0" w:space="0" w:color="auto"/>
      </w:divBdr>
    </w:div>
    <w:div w:id="434717044">
      <w:bodyDiv w:val="1"/>
      <w:marLeft w:val="0"/>
      <w:marRight w:val="0"/>
      <w:marTop w:val="0"/>
      <w:marBottom w:val="0"/>
      <w:divBdr>
        <w:top w:val="none" w:sz="0" w:space="0" w:color="auto"/>
        <w:left w:val="none" w:sz="0" w:space="0" w:color="auto"/>
        <w:bottom w:val="none" w:sz="0" w:space="0" w:color="auto"/>
        <w:right w:val="none" w:sz="0" w:space="0" w:color="auto"/>
      </w:divBdr>
    </w:div>
    <w:div w:id="459811106">
      <w:bodyDiv w:val="1"/>
      <w:marLeft w:val="0"/>
      <w:marRight w:val="0"/>
      <w:marTop w:val="0"/>
      <w:marBottom w:val="0"/>
      <w:divBdr>
        <w:top w:val="none" w:sz="0" w:space="0" w:color="auto"/>
        <w:left w:val="none" w:sz="0" w:space="0" w:color="auto"/>
        <w:bottom w:val="none" w:sz="0" w:space="0" w:color="auto"/>
        <w:right w:val="none" w:sz="0" w:space="0" w:color="auto"/>
      </w:divBdr>
      <w:divsChild>
        <w:div w:id="1399324856">
          <w:marLeft w:val="0"/>
          <w:marRight w:val="0"/>
          <w:marTop w:val="0"/>
          <w:marBottom w:val="0"/>
          <w:divBdr>
            <w:top w:val="none" w:sz="0" w:space="0" w:color="auto"/>
            <w:left w:val="none" w:sz="0" w:space="0" w:color="auto"/>
            <w:bottom w:val="none" w:sz="0" w:space="0" w:color="auto"/>
            <w:right w:val="none" w:sz="0" w:space="0" w:color="auto"/>
          </w:divBdr>
        </w:div>
      </w:divsChild>
    </w:div>
    <w:div w:id="467430186">
      <w:bodyDiv w:val="1"/>
      <w:marLeft w:val="0"/>
      <w:marRight w:val="0"/>
      <w:marTop w:val="0"/>
      <w:marBottom w:val="0"/>
      <w:divBdr>
        <w:top w:val="none" w:sz="0" w:space="0" w:color="auto"/>
        <w:left w:val="none" w:sz="0" w:space="0" w:color="auto"/>
        <w:bottom w:val="none" w:sz="0" w:space="0" w:color="auto"/>
        <w:right w:val="none" w:sz="0" w:space="0" w:color="auto"/>
      </w:divBdr>
    </w:div>
    <w:div w:id="483283262">
      <w:bodyDiv w:val="1"/>
      <w:marLeft w:val="0"/>
      <w:marRight w:val="0"/>
      <w:marTop w:val="0"/>
      <w:marBottom w:val="0"/>
      <w:divBdr>
        <w:top w:val="none" w:sz="0" w:space="0" w:color="auto"/>
        <w:left w:val="none" w:sz="0" w:space="0" w:color="auto"/>
        <w:bottom w:val="none" w:sz="0" w:space="0" w:color="auto"/>
        <w:right w:val="none" w:sz="0" w:space="0" w:color="auto"/>
      </w:divBdr>
    </w:div>
    <w:div w:id="504127129">
      <w:bodyDiv w:val="1"/>
      <w:marLeft w:val="0"/>
      <w:marRight w:val="0"/>
      <w:marTop w:val="0"/>
      <w:marBottom w:val="0"/>
      <w:divBdr>
        <w:top w:val="none" w:sz="0" w:space="0" w:color="auto"/>
        <w:left w:val="none" w:sz="0" w:space="0" w:color="auto"/>
        <w:bottom w:val="none" w:sz="0" w:space="0" w:color="auto"/>
        <w:right w:val="none" w:sz="0" w:space="0" w:color="auto"/>
      </w:divBdr>
    </w:div>
    <w:div w:id="505749929">
      <w:bodyDiv w:val="1"/>
      <w:marLeft w:val="0"/>
      <w:marRight w:val="0"/>
      <w:marTop w:val="0"/>
      <w:marBottom w:val="0"/>
      <w:divBdr>
        <w:top w:val="none" w:sz="0" w:space="0" w:color="auto"/>
        <w:left w:val="none" w:sz="0" w:space="0" w:color="auto"/>
        <w:bottom w:val="none" w:sz="0" w:space="0" w:color="auto"/>
        <w:right w:val="none" w:sz="0" w:space="0" w:color="auto"/>
      </w:divBdr>
    </w:div>
    <w:div w:id="573318680">
      <w:bodyDiv w:val="1"/>
      <w:marLeft w:val="0"/>
      <w:marRight w:val="0"/>
      <w:marTop w:val="0"/>
      <w:marBottom w:val="0"/>
      <w:divBdr>
        <w:top w:val="none" w:sz="0" w:space="0" w:color="auto"/>
        <w:left w:val="none" w:sz="0" w:space="0" w:color="auto"/>
        <w:bottom w:val="none" w:sz="0" w:space="0" w:color="auto"/>
        <w:right w:val="none" w:sz="0" w:space="0" w:color="auto"/>
      </w:divBdr>
    </w:div>
    <w:div w:id="582641480">
      <w:bodyDiv w:val="1"/>
      <w:marLeft w:val="0"/>
      <w:marRight w:val="0"/>
      <w:marTop w:val="0"/>
      <w:marBottom w:val="0"/>
      <w:divBdr>
        <w:top w:val="none" w:sz="0" w:space="0" w:color="auto"/>
        <w:left w:val="none" w:sz="0" w:space="0" w:color="auto"/>
        <w:bottom w:val="none" w:sz="0" w:space="0" w:color="auto"/>
        <w:right w:val="none" w:sz="0" w:space="0" w:color="auto"/>
      </w:divBdr>
    </w:div>
    <w:div w:id="658117025">
      <w:bodyDiv w:val="1"/>
      <w:marLeft w:val="0"/>
      <w:marRight w:val="0"/>
      <w:marTop w:val="0"/>
      <w:marBottom w:val="0"/>
      <w:divBdr>
        <w:top w:val="none" w:sz="0" w:space="0" w:color="auto"/>
        <w:left w:val="none" w:sz="0" w:space="0" w:color="auto"/>
        <w:bottom w:val="none" w:sz="0" w:space="0" w:color="auto"/>
        <w:right w:val="none" w:sz="0" w:space="0" w:color="auto"/>
      </w:divBdr>
    </w:div>
    <w:div w:id="725764500">
      <w:bodyDiv w:val="1"/>
      <w:marLeft w:val="0"/>
      <w:marRight w:val="0"/>
      <w:marTop w:val="0"/>
      <w:marBottom w:val="0"/>
      <w:divBdr>
        <w:top w:val="none" w:sz="0" w:space="0" w:color="auto"/>
        <w:left w:val="none" w:sz="0" w:space="0" w:color="auto"/>
        <w:bottom w:val="none" w:sz="0" w:space="0" w:color="auto"/>
        <w:right w:val="none" w:sz="0" w:space="0" w:color="auto"/>
      </w:divBdr>
    </w:div>
    <w:div w:id="728841863">
      <w:bodyDiv w:val="1"/>
      <w:marLeft w:val="0"/>
      <w:marRight w:val="0"/>
      <w:marTop w:val="0"/>
      <w:marBottom w:val="0"/>
      <w:divBdr>
        <w:top w:val="none" w:sz="0" w:space="0" w:color="auto"/>
        <w:left w:val="none" w:sz="0" w:space="0" w:color="auto"/>
        <w:bottom w:val="none" w:sz="0" w:space="0" w:color="auto"/>
        <w:right w:val="none" w:sz="0" w:space="0" w:color="auto"/>
      </w:divBdr>
    </w:div>
    <w:div w:id="737941125">
      <w:bodyDiv w:val="1"/>
      <w:marLeft w:val="0"/>
      <w:marRight w:val="0"/>
      <w:marTop w:val="0"/>
      <w:marBottom w:val="0"/>
      <w:divBdr>
        <w:top w:val="none" w:sz="0" w:space="0" w:color="auto"/>
        <w:left w:val="none" w:sz="0" w:space="0" w:color="auto"/>
        <w:bottom w:val="none" w:sz="0" w:space="0" w:color="auto"/>
        <w:right w:val="none" w:sz="0" w:space="0" w:color="auto"/>
      </w:divBdr>
    </w:div>
    <w:div w:id="750977321">
      <w:bodyDiv w:val="1"/>
      <w:marLeft w:val="0"/>
      <w:marRight w:val="0"/>
      <w:marTop w:val="0"/>
      <w:marBottom w:val="0"/>
      <w:divBdr>
        <w:top w:val="none" w:sz="0" w:space="0" w:color="auto"/>
        <w:left w:val="none" w:sz="0" w:space="0" w:color="auto"/>
        <w:bottom w:val="none" w:sz="0" w:space="0" w:color="auto"/>
        <w:right w:val="none" w:sz="0" w:space="0" w:color="auto"/>
      </w:divBdr>
    </w:div>
    <w:div w:id="757210621">
      <w:bodyDiv w:val="1"/>
      <w:marLeft w:val="0"/>
      <w:marRight w:val="0"/>
      <w:marTop w:val="0"/>
      <w:marBottom w:val="0"/>
      <w:divBdr>
        <w:top w:val="none" w:sz="0" w:space="0" w:color="auto"/>
        <w:left w:val="none" w:sz="0" w:space="0" w:color="auto"/>
        <w:bottom w:val="none" w:sz="0" w:space="0" w:color="auto"/>
        <w:right w:val="none" w:sz="0" w:space="0" w:color="auto"/>
      </w:divBdr>
    </w:div>
    <w:div w:id="766850831">
      <w:bodyDiv w:val="1"/>
      <w:marLeft w:val="0"/>
      <w:marRight w:val="0"/>
      <w:marTop w:val="0"/>
      <w:marBottom w:val="0"/>
      <w:divBdr>
        <w:top w:val="none" w:sz="0" w:space="0" w:color="auto"/>
        <w:left w:val="none" w:sz="0" w:space="0" w:color="auto"/>
        <w:bottom w:val="none" w:sz="0" w:space="0" w:color="auto"/>
        <w:right w:val="none" w:sz="0" w:space="0" w:color="auto"/>
      </w:divBdr>
    </w:div>
    <w:div w:id="787772868">
      <w:bodyDiv w:val="1"/>
      <w:marLeft w:val="0"/>
      <w:marRight w:val="0"/>
      <w:marTop w:val="0"/>
      <w:marBottom w:val="0"/>
      <w:divBdr>
        <w:top w:val="none" w:sz="0" w:space="0" w:color="auto"/>
        <w:left w:val="none" w:sz="0" w:space="0" w:color="auto"/>
        <w:bottom w:val="none" w:sz="0" w:space="0" w:color="auto"/>
        <w:right w:val="none" w:sz="0" w:space="0" w:color="auto"/>
      </w:divBdr>
    </w:div>
    <w:div w:id="821894367">
      <w:bodyDiv w:val="1"/>
      <w:marLeft w:val="0"/>
      <w:marRight w:val="0"/>
      <w:marTop w:val="0"/>
      <w:marBottom w:val="0"/>
      <w:divBdr>
        <w:top w:val="none" w:sz="0" w:space="0" w:color="auto"/>
        <w:left w:val="none" w:sz="0" w:space="0" w:color="auto"/>
        <w:bottom w:val="none" w:sz="0" w:space="0" w:color="auto"/>
        <w:right w:val="none" w:sz="0" w:space="0" w:color="auto"/>
      </w:divBdr>
    </w:div>
    <w:div w:id="872114886">
      <w:bodyDiv w:val="1"/>
      <w:marLeft w:val="0"/>
      <w:marRight w:val="0"/>
      <w:marTop w:val="0"/>
      <w:marBottom w:val="0"/>
      <w:divBdr>
        <w:top w:val="none" w:sz="0" w:space="0" w:color="auto"/>
        <w:left w:val="none" w:sz="0" w:space="0" w:color="auto"/>
        <w:bottom w:val="none" w:sz="0" w:space="0" w:color="auto"/>
        <w:right w:val="none" w:sz="0" w:space="0" w:color="auto"/>
      </w:divBdr>
    </w:div>
    <w:div w:id="923415142">
      <w:bodyDiv w:val="1"/>
      <w:marLeft w:val="0"/>
      <w:marRight w:val="0"/>
      <w:marTop w:val="0"/>
      <w:marBottom w:val="0"/>
      <w:divBdr>
        <w:top w:val="none" w:sz="0" w:space="0" w:color="auto"/>
        <w:left w:val="none" w:sz="0" w:space="0" w:color="auto"/>
        <w:bottom w:val="none" w:sz="0" w:space="0" w:color="auto"/>
        <w:right w:val="none" w:sz="0" w:space="0" w:color="auto"/>
      </w:divBdr>
    </w:div>
    <w:div w:id="942422096">
      <w:bodyDiv w:val="1"/>
      <w:marLeft w:val="0"/>
      <w:marRight w:val="0"/>
      <w:marTop w:val="0"/>
      <w:marBottom w:val="0"/>
      <w:divBdr>
        <w:top w:val="none" w:sz="0" w:space="0" w:color="auto"/>
        <w:left w:val="none" w:sz="0" w:space="0" w:color="auto"/>
        <w:bottom w:val="none" w:sz="0" w:space="0" w:color="auto"/>
        <w:right w:val="none" w:sz="0" w:space="0" w:color="auto"/>
      </w:divBdr>
    </w:div>
    <w:div w:id="983966291">
      <w:bodyDiv w:val="1"/>
      <w:marLeft w:val="0"/>
      <w:marRight w:val="0"/>
      <w:marTop w:val="0"/>
      <w:marBottom w:val="0"/>
      <w:divBdr>
        <w:top w:val="none" w:sz="0" w:space="0" w:color="auto"/>
        <w:left w:val="none" w:sz="0" w:space="0" w:color="auto"/>
        <w:bottom w:val="none" w:sz="0" w:space="0" w:color="auto"/>
        <w:right w:val="none" w:sz="0" w:space="0" w:color="auto"/>
      </w:divBdr>
    </w:div>
    <w:div w:id="991981491">
      <w:bodyDiv w:val="1"/>
      <w:marLeft w:val="0"/>
      <w:marRight w:val="0"/>
      <w:marTop w:val="0"/>
      <w:marBottom w:val="0"/>
      <w:divBdr>
        <w:top w:val="none" w:sz="0" w:space="0" w:color="auto"/>
        <w:left w:val="none" w:sz="0" w:space="0" w:color="auto"/>
        <w:bottom w:val="none" w:sz="0" w:space="0" w:color="auto"/>
        <w:right w:val="none" w:sz="0" w:space="0" w:color="auto"/>
      </w:divBdr>
    </w:div>
    <w:div w:id="995378547">
      <w:bodyDiv w:val="1"/>
      <w:marLeft w:val="0"/>
      <w:marRight w:val="0"/>
      <w:marTop w:val="0"/>
      <w:marBottom w:val="0"/>
      <w:divBdr>
        <w:top w:val="none" w:sz="0" w:space="0" w:color="auto"/>
        <w:left w:val="none" w:sz="0" w:space="0" w:color="auto"/>
        <w:bottom w:val="none" w:sz="0" w:space="0" w:color="auto"/>
        <w:right w:val="none" w:sz="0" w:space="0" w:color="auto"/>
      </w:divBdr>
    </w:div>
    <w:div w:id="1034814653">
      <w:bodyDiv w:val="1"/>
      <w:marLeft w:val="0"/>
      <w:marRight w:val="0"/>
      <w:marTop w:val="0"/>
      <w:marBottom w:val="0"/>
      <w:divBdr>
        <w:top w:val="none" w:sz="0" w:space="0" w:color="auto"/>
        <w:left w:val="none" w:sz="0" w:space="0" w:color="auto"/>
        <w:bottom w:val="none" w:sz="0" w:space="0" w:color="auto"/>
        <w:right w:val="none" w:sz="0" w:space="0" w:color="auto"/>
      </w:divBdr>
    </w:div>
    <w:div w:id="1037435653">
      <w:bodyDiv w:val="1"/>
      <w:marLeft w:val="0"/>
      <w:marRight w:val="0"/>
      <w:marTop w:val="0"/>
      <w:marBottom w:val="0"/>
      <w:divBdr>
        <w:top w:val="none" w:sz="0" w:space="0" w:color="auto"/>
        <w:left w:val="none" w:sz="0" w:space="0" w:color="auto"/>
        <w:bottom w:val="none" w:sz="0" w:space="0" w:color="auto"/>
        <w:right w:val="none" w:sz="0" w:space="0" w:color="auto"/>
      </w:divBdr>
    </w:div>
    <w:div w:id="1088497348">
      <w:bodyDiv w:val="1"/>
      <w:marLeft w:val="0"/>
      <w:marRight w:val="0"/>
      <w:marTop w:val="0"/>
      <w:marBottom w:val="0"/>
      <w:divBdr>
        <w:top w:val="none" w:sz="0" w:space="0" w:color="auto"/>
        <w:left w:val="none" w:sz="0" w:space="0" w:color="auto"/>
        <w:bottom w:val="none" w:sz="0" w:space="0" w:color="auto"/>
        <w:right w:val="none" w:sz="0" w:space="0" w:color="auto"/>
      </w:divBdr>
    </w:div>
    <w:div w:id="1121605538">
      <w:bodyDiv w:val="1"/>
      <w:marLeft w:val="0"/>
      <w:marRight w:val="0"/>
      <w:marTop w:val="0"/>
      <w:marBottom w:val="0"/>
      <w:divBdr>
        <w:top w:val="none" w:sz="0" w:space="0" w:color="auto"/>
        <w:left w:val="none" w:sz="0" w:space="0" w:color="auto"/>
        <w:bottom w:val="none" w:sz="0" w:space="0" w:color="auto"/>
        <w:right w:val="none" w:sz="0" w:space="0" w:color="auto"/>
      </w:divBdr>
    </w:div>
    <w:div w:id="1136264647">
      <w:bodyDiv w:val="1"/>
      <w:marLeft w:val="0"/>
      <w:marRight w:val="0"/>
      <w:marTop w:val="0"/>
      <w:marBottom w:val="0"/>
      <w:divBdr>
        <w:top w:val="none" w:sz="0" w:space="0" w:color="auto"/>
        <w:left w:val="none" w:sz="0" w:space="0" w:color="auto"/>
        <w:bottom w:val="none" w:sz="0" w:space="0" w:color="auto"/>
        <w:right w:val="none" w:sz="0" w:space="0" w:color="auto"/>
      </w:divBdr>
    </w:div>
    <w:div w:id="1148014847">
      <w:bodyDiv w:val="1"/>
      <w:marLeft w:val="0"/>
      <w:marRight w:val="0"/>
      <w:marTop w:val="0"/>
      <w:marBottom w:val="0"/>
      <w:divBdr>
        <w:top w:val="none" w:sz="0" w:space="0" w:color="auto"/>
        <w:left w:val="none" w:sz="0" w:space="0" w:color="auto"/>
        <w:bottom w:val="none" w:sz="0" w:space="0" w:color="auto"/>
        <w:right w:val="none" w:sz="0" w:space="0" w:color="auto"/>
      </w:divBdr>
    </w:div>
    <w:div w:id="1181044855">
      <w:bodyDiv w:val="1"/>
      <w:marLeft w:val="0"/>
      <w:marRight w:val="0"/>
      <w:marTop w:val="0"/>
      <w:marBottom w:val="0"/>
      <w:divBdr>
        <w:top w:val="none" w:sz="0" w:space="0" w:color="auto"/>
        <w:left w:val="none" w:sz="0" w:space="0" w:color="auto"/>
        <w:bottom w:val="none" w:sz="0" w:space="0" w:color="auto"/>
        <w:right w:val="none" w:sz="0" w:space="0" w:color="auto"/>
      </w:divBdr>
    </w:div>
    <w:div w:id="1189560165">
      <w:bodyDiv w:val="1"/>
      <w:marLeft w:val="0"/>
      <w:marRight w:val="0"/>
      <w:marTop w:val="0"/>
      <w:marBottom w:val="0"/>
      <w:divBdr>
        <w:top w:val="none" w:sz="0" w:space="0" w:color="auto"/>
        <w:left w:val="none" w:sz="0" w:space="0" w:color="auto"/>
        <w:bottom w:val="none" w:sz="0" w:space="0" w:color="auto"/>
        <w:right w:val="none" w:sz="0" w:space="0" w:color="auto"/>
      </w:divBdr>
    </w:div>
    <w:div w:id="1198659674">
      <w:bodyDiv w:val="1"/>
      <w:marLeft w:val="0"/>
      <w:marRight w:val="0"/>
      <w:marTop w:val="0"/>
      <w:marBottom w:val="0"/>
      <w:divBdr>
        <w:top w:val="none" w:sz="0" w:space="0" w:color="auto"/>
        <w:left w:val="none" w:sz="0" w:space="0" w:color="auto"/>
        <w:bottom w:val="none" w:sz="0" w:space="0" w:color="auto"/>
        <w:right w:val="none" w:sz="0" w:space="0" w:color="auto"/>
      </w:divBdr>
    </w:div>
    <w:div w:id="1233468126">
      <w:bodyDiv w:val="1"/>
      <w:marLeft w:val="0"/>
      <w:marRight w:val="0"/>
      <w:marTop w:val="0"/>
      <w:marBottom w:val="0"/>
      <w:divBdr>
        <w:top w:val="none" w:sz="0" w:space="0" w:color="auto"/>
        <w:left w:val="none" w:sz="0" w:space="0" w:color="auto"/>
        <w:bottom w:val="none" w:sz="0" w:space="0" w:color="auto"/>
        <w:right w:val="none" w:sz="0" w:space="0" w:color="auto"/>
      </w:divBdr>
    </w:div>
    <w:div w:id="1271203556">
      <w:bodyDiv w:val="1"/>
      <w:marLeft w:val="0"/>
      <w:marRight w:val="0"/>
      <w:marTop w:val="0"/>
      <w:marBottom w:val="0"/>
      <w:divBdr>
        <w:top w:val="none" w:sz="0" w:space="0" w:color="auto"/>
        <w:left w:val="none" w:sz="0" w:space="0" w:color="auto"/>
        <w:bottom w:val="none" w:sz="0" w:space="0" w:color="auto"/>
        <w:right w:val="none" w:sz="0" w:space="0" w:color="auto"/>
      </w:divBdr>
    </w:div>
    <w:div w:id="1282565072">
      <w:bodyDiv w:val="1"/>
      <w:marLeft w:val="0"/>
      <w:marRight w:val="0"/>
      <w:marTop w:val="0"/>
      <w:marBottom w:val="0"/>
      <w:divBdr>
        <w:top w:val="none" w:sz="0" w:space="0" w:color="auto"/>
        <w:left w:val="none" w:sz="0" w:space="0" w:color="auto"/>
        <w:bottom w:val="none" w:sz="0" w:space="0" w:color="auto"/>
        <w:right w:val="none" w:sz="0" w:space="0" w:color="auto"/>
      </w:divBdr>
    </w:div>
    <w:div w:id="1316493913">
      <w:bodyDiv w:val="1"/>
      <w:marLeft w:val="0"/>
      <w:marRight w:val="0"/>
      <w:marTop w:val="0"/>
      <w:marBottom w:val="0"/>
      <w:divBdr>
        <w:top w:val="none" w:sz="0" w:space="0" w:color="auto"/>
        <w:left w:val="none" w:sz="0" w:space="0" w:color="auto"/>
        <w:bottom w:val="none" w:sz="0" w:space="0" w:color="auto"/>
        <w:right w:val="none" w:sz="0" w:space="0" w:color="auto"/>
      </w:divBdr>
      <w:divsChild>
        <w:div w:id="918101740">
          <w:marLeft w:val="0"/>
          <w:marRight w:val="0"/>
          <w:marTop w:val="0"/>
          <w:marBottom w:val="0"/>
          <w:divBdr>
            <w:top w:val="none" w:sz="0" w:space="0" w:color="auto"/>
            <w:left w:val="none" w:sz="0" w:space="0" w:color="auto"/>
            <w:bottom w:val="none" w:sz="0" w:space="0" w:color="auto"/>
            <w:right w:val="none" w:sz="0" w:space="0" w:color="auto"/>
          </w:divBdr>
        </w:div>
      </w:divsChild>
    </w:div>
    <w:div w:id="1374963935">
      <w:bodyDiv w:val="1"/>
      <w:marLeft w:val="0"/>
      <w:marRight w:val="0"/>
      <w:marTop w:val="0"/>
      <w:marBottom w:val="0"/>
      <w:divBdr>
        <w:top w:val="none" w:sz="0" w:space="0" w:color="auto"/>
        <w:left w:val="none" w:sz="0" w:space="0" w:color="auto"/>
        <w:bottom w:val="none" w:sz="0" w:space="0" w:color="auto"/>
        <w:right w:val="none" w:sz="0" w:space="0" w:color="auto"/>
      </w:divBdr>
    </w:div>
    <w:div w:id="1384527274">
      <w:bodyDiv w:val="1"/>
      <w:marLeft w:val="0"/>
      <w:marRight w:val="0"/>
      <w:marTop w:val="0"/>
      <w:marBottom w:val="0"/>
      <w:divBdr>
        <w:top w:val="none" w:sz="0" w:space="0" w:color="auto"/>
        <w:left w:val="none" w:sz="0" w:space="0" w:color="auto"/>
        <w:bottom w:val="none" w:sz="0" w:space="0" w:color="auto"/>
        <w:right w:val="none" w:sz="0" w:space="0" w:color="auto"/>
      </w:divBdr>
    </w:div>
    <w:div w:id="1402172266">
      <w:bodyDiv w:val="1"/>
      <w:marLeft w:val="0"/>
      <w:marRight w:val="0"/>
      <w:marTop w:val="0"/>
      <w:marBottom w:val="0"/>
      <w:divBdr>
        <w:top w:val="none" w:sz="0" w:space="0" w:color="auto"/>
        <w:left w:val="none" w:sz="0" w:space="0" w:color="auto"/>
        <w:bottom w:val="none" w:sz="0" w:space="0" w:color="auto"/>
        <w:right w:val="none" w:sz="0" w:space="0" w:color="auto"/>
      </w:divBdr>
    </w:div>
    <w:div w:id="1421607195">
      <w:bodyDiv w:val="1"/>
      <w:marLeft w:val="0"/>
      <w:marRight w:val="0"/>
      <w:marTop w:val="0"/>
      <w:marBottom w:val="0"/>
      <w:divBdr>
        <w:top w:val="none" w:sz="0" w:space="0" w:color="auto"/>
        <w:left w:val="none" w:sz="0" w:space="0" w:color="auto"/>
        <w:bottom w:val="none" w:sz="0" w:space="0" w:color="auto"/>
        <w:right w:val="none" w:sz="0" w:space="0" w:color="auto"/>
      </w:divBdr>
    </w:div>
    <w:div w:id="1421828933">
      <w:bodyDiv w:val="1"/>
      <w:marLeft w:val="0"/>
      <w:marRight w:val="0"/>
      <w:marTop w:val="0"/>
      <w:marBottom w:val="0"/>
      <w:divBdr>
        <w:top w:val="none" w:sz="0" w:space="0" w:color="auto"/>
        <w:left w:val="none" w:sz="0" w:space="0" w:color="auto"/>
        <w:bottom w:val="none" w:sz="0" w:space="0" w:color="auto"/>
        <w:right w:val="none" w:sz="0" w:space="0" w:color="auto"/>
      </w:divBdr>
    </w:div>
    <w:div w:id="1537505725">
      <w:bodyDiv w:val="1"/>
      <w:marLeft w:val="0"/>
      <w:marRight w:val="0"/>
      <w:marTop w:val="0"/>
      <w:marBottom w:val="0"/>
      <w:divBdr>
        <w:top w:val="none" w:sz="0" w:space="0" w:color="auto"/>
        <w:left w:val="none" w:sz="0" w:space="0" w:color="auto"/>
        <w:bottom w:val="none" w:sz="0" w:space="0" w:color="auto"/>
        <w:right w:val="none" w:sz="0" w:space="0" w:color="auto"/>
      </w:divBdr>
    </w:div>
    <w:div w:id="1562012170">
      <w:bodyDiv w:val="1"/>
      <w:marLeft w:val="0"/>
      <w:marRight w:val="0"/>
      <w:marTop w:val="0"/>
      <w:marBottom w:val="0"/>
      <w:divBdr>
        <w:top w:val="none" w:sz="0" w:space="0" w:color="auto"/>
        <w:left w:val="none" w:sz="0" w:space="0" w:color="auto"/>
        <w:bottom w:val="none" w:sz="0" w:space="0" w:color="auto"/>
        <w:right w:val="none" w:sz="0" w:space="0" w:color="auto"/>
      </w:divBdr>
    </w:div>
    <w:div w:id="1565800124">
      <w:bodyDiv w:val="1"/>
      <w:marLeft w:val="0"/>
      <w:marRight w:val="0"/>
      <w:marTop w:val="0"/>
      <w:marBottom w:val="0"/>
      <w:divBdr>
        <w:top w:val="none" w:sz="0" w:space="0" w:color="auto"/>
        <w:left w:val="none" w:sz="0" w:space="0" w:color="auto"/>
        <w:bottom w:val="none" w:sz="0" w:space="0" w:color="auto"/>
        <w:right w:val="none" w:sz="0" w:space="0" w:color="auto"/>
      </w:divBdr>
    </w:div>
    <w:div w:id="1578980307">
      <w:bodyDiv w:val="1"/>
      <w:marLeft w:val="0"/>
      <w:marRight w:val="0"/>
      <w:marTop w:val="0"/>
      <w:marBottom w:val="0"/>
      <w:divBdr>
        <w:top w:val="none" w:sz="0" w:space="0" w:color="auto"/>
        <w:left w:val="none" w:sz="0" w:space="0" w:color="auto"/>
        <w:bottom w:val="none" w:sz="0" w:space="0" w:color="auto"/>
        <w:right w:val="none" w:sz="0" w:space="0" w:color="auto"/>
      </w:divBdr>
    </w:div>
    <w:div w:id="1688479230">
      <w:bodyDiv w:val="1"/>
      <w:marLeft w:val="0"/>
      <w:marRight w:val="0"/>
      <w:marTop w:val="0"/>
      <w:marBottom w:val="0"/>
      <w:divBdr>
        <w:top w:val="none" w:sz="0" w:space="0" w:color="auto"/>
        <w:left w:val="none" w:sz="0" w:space="0" w:color="auto"/>
        <w:bottom w:val="none" w:sz="0" w:space="0" w:color="auto"/>
        <w:right w:val="none" w:sz="0" w:space="0" w:color="auto"/>
      </w:divBdr>
    </w:div>
    <w:div w:id="1700937109">
      <w:bodyDiv w:val="1"/>
      <w:marLeft w:val="0"/>
      <w:marRight w:val="0"/>
      <w:marTop w:val="0"/>
      <w:marBottom w:val="0"/>
      <w:divBdr>
        <w:top w:val="none" w:sz="0" w:space="0" w:color="auto"/>
        <w:left w:val="none" w:sz="0" w:space="0" w:color="auto"/>
        <w:bottom w:val="none" w:sz="0" w:space="0" w:color="auto"/>
        <w:right w:val="none" w:sz="0" w:space="0" w:color="auto"/>
      </w:divBdr>
    </w:div>
    <w:div w:id="1739161208">
      <w:bodyDiv w:val="1"/>
      <w:marLeft w:val="0"/>
      <w:marRight w:val="0"/>
      <w:marTop w:val="0"/>
      <w:marBottom w:val="0"/>
      <w:divBdr>
        <w:top w:val="none" w:sz="0" w:space="0" w:color="auto"/>
        <w:left w:val="none" w:sz="0" w:space="0" w:color="auto"/>
        <w:bottom w:val="none" w:sz="0" w:space="0" w:color="auto"/>
        <w:right w:val="none" w:sz="0" w:space="0" w:color="auto"/>
      </w:divBdr>
    </w:div>
    <w:div w:id="1749187846">
      <w:bodyDiv w:val="1"/>
      <w:marLeft w:val="0"/>
      <w:marRight w:val="0"/>
      <w:marTop w:val="0"/>
      <w:marBottom w:val="0"/>
      <w:divBdr>
        <w:top w:val="none" w:sz="0" w:space="0" w:color="auto"/>
        <w:left w:val="none" w:sz="0" w:space="0" w:color="auto"/>
        <w:bottom w:val="none" w:sz="0" w:space="0" w:color="auto"/>
        <w:right w:val="none" w:sz="0" w:space="0" w:color="auto"/>
      </w:divBdr>
    </w:div>
    <w:div w:id="1779332332">
      <w:bodyDiv w:val="1"/>
      <w:marLeft w:val="0"/>
      <w:marRight w:val="0"/>
      <w:marTop w:val="0"/>
      <w:marBottom w:val="0"/>
      <w:divBdr>
        <w:top w:val="none" w:sz="0" w:space="0" w:color="auto"/>
        <w:left w:val="none" w:sz="0" w:space="0" w:color="auto"/>
        <w:bottom w:val="none" w:sz="0" w:space="0" w:color="auto"/>
        <w:right w:val="none" w:sz="0" w:space="0" w:color="auto"/>
      </w:divBdr>
      <w:divsChild>
        <w:div w:id="1420176043">
          <w:marLeft w:val="0"/>
          <w:marRight w:val="0"/>
          <w:marTop w:val="0"/>
          <w:marBottom w:val="0"/>
          <w:divBdr>
            <w:top w:val="none" w:sz="0" w:space="0" w:color="auto"/>
            <w:left w:val="none" w:sz="0" w:space="0" w:color="auto"/>
            <w:bottom w:val="none" w:sz="0" w:space="0" w:color="auto"/>
            <w:right w:val="none" w:sz="0" w:space="0" w:color="auto"/>
          </w:divBdr>
        </w:div>
      </w:divsChild>
    </w:div>
    <w:div w:id="1797748305">
      <w:bodyDiv w:val="1"/>
      <w:marLeft w:val="0"/>
      <w:marRight w:val="0"/>
      <w:marTop w:val="0"/>
      <w:marBottom w:val="0"/>
      <w:divBdr>
        <w:top w:val="none" w:sz="0" w:space="0" w:color="auto"/>
        <w:left w:val="none" w:sz="0" w:space="0" w:color="auto"/>
        <w:bottom w:val="none" w:sz="0" w:space="0" w:color="auto"/>
        <w:right w:val="none" w:sz="0" w:space="0" w:color="auto"/>
      </w:divBdr>
    </w:div>
    <w:div w:id="1878929446">
      <w:bodyDiv w:val="1"/>
      <w:marLeft w:val="0"/>
      <w:marRight w:val="0"/>
      <w:marTop w:val="0"/>
      <w:marBottom w:val="0"/>
      <w:divBdr>
        <w:top w:val="none" w:sz="0" w:space="0" w:color="auto"/>
        <w:left w:val="none" w:sz="0" w:space="0" w:color="auto"/>
        <w:bottom w:val="none" w:sz="0" w:space="0" w:color="auto"/>
        <w:right w:val="none" w:sz="0" w:space="0" w:color="auto"/>
      </w:divBdr>
    </w:div>
    <w:div w:id="1899003367">
      <w:bodyDiv w:val="1"/>
      <w:marLeft w:val="0"/>
      <w:marRight w:val="0"/>
      <w:marTop w:val="0"/>
      <w:marBottom w:val="0"/>
      <w:divBdr>
        <w:top w:val="none" w:sz="0" w:space="0" w:color="auto"/>
        <w:left w:val="none" w:sz="0" w:space="0" w:color="auto"/>
        <w:bottom w:val="none" w:sz="0" w:space="0" w:color="auto"/>
        <w:right w:val="none" w:sz="0" w:space="0" w:color="auto"/>
      </w:divBdr>
    </w:div>
    <w:div w:id="1902709905">
      <w:bodyDiv w:val="1"/>
      <w:marLeft w:val="0"/>
      <w:marRight w:val="0"/>
      <w:marTop w:val="0"/>
      <w:marBottom w:val="0"/>
      <w:divBdr>
        <w:top w:val="none" w:sz="0" w:space="0" w:color="auto"/>
        <w:left w:val="none" w:sz="0" w:space="0" w:color="auto"/>
        <w:bottom w:val="none" w:sz="0" w:space="0" w:color="auto"/>
        <w:right w:val="none" w:sz="0" w:space="0" w:color="auto"/>
      </w:divBdr>
    </w:div>
    <w:div w:id="1934170501">
      <w:bodyDiv w:val="1"/>
      <w:marLeft w:val="0"/>
      <w:marRight w:val="0"/>
      <w:marTop w:val="0"/>
      <w:marBottom w:val="0"/>
      <w:divBdr>
        <w:top w:val="none" w:sz="0" w:space="0" w:color="auto"/>
        <w:left w:val="none" w:sz="0" w:space="0" w:color="auto"/>
        <w:bottom w:val="none" w:sz="0" w:space="0" w:color="auto"/>
        <w:right w:val="none" w:sz="0" w:space="0" w:color="auto"/>
      </w:divBdr>
    </w:div>
    <w:div w:id="1950625753">
      <w:bodyDiv w:val="1"/>
      <w:marLeft w:val="0"/>
      <w:marRight w:val="0"/>
      <w:marTop w:val="0"/>
      <w:marBottom w:val="0"/>
      <w:divBdr>
        <w:top w:val="none" w:sz="0" w:space="0" w:color="auto"/>
        <w:left w:val="none" w:sz="0" w:space="0" w:color="auto"/>
        <w:bottom w:val="none" w:sz="0" w:space="0" w:color="auto"/>
        <w:right w:val="none" w:sz="0" w:space="0" w:color="auto"/>
      </w:divBdr>
    </w:div>
    <w:div w:id="1956011472">
      <w:bodyDiv w:val="1"/>
      <w:marLeft w:val="0"/>
      <w:marRight w:val="0"/>
      <w:marTop w:val="0"/>
      <w:marBottom w:val="0"/>
      <w:divBdr>
        <w:top w:val="none" w:sz="0" w:space="0" w:color="auto"/>
        <w:left w:val="none" w:sz="0" w:space="0" w:color="auto"/>
        <w:bottom w:val="none" w:sz="0" w:space="0" w:color="auto"/>
        <w:right w:val="none" w:sz="0" w:space="0" w:color="auto"/>
      </w:divBdr>
    </w:div>
    <w:div w:id="2007321987">
      <w:bodyDiv w:val="1"/>
      <w:marLeft w:val="0"/>
      <w:marRight w:val="0"/>
      <w:marTop w:val="0"/>
      <w:marBottom w:val="0"/>
      <w:divBdr>
        <w:top w:val="none" w:sz="0" w:space="0" w:color="auto"/>
        <w:left w:val="none" w:sz="0" w:space="0" w:color="auto"/>
        <w:bottom w:val="none" w:sz="0" w:space="0" w:color="auto"/>
        <w:right w:val="none" w:sz="0" w:space="0" w:color="auto"/>
      </w:divBdr>
    </w:div>
    <w:div w:id="2014406546">
      <w:bodyDiv w:val="1"/>
      <w:marLeft w:val="0"/>
      <w:marRight w:val="0"/>
      <w:marTop w:val="0"/>
      <w:marBottom w:val="0"/>
      <w:divBdr>
        <w:top w:val="none" w:sz="0" w:space="0" w:color="auto"/>
        <w:left w:val="none" w:sz="0" w:space="0" w:color="auto"/>
        <w:bottom w:val="none" w:sz="0" w:space="0" w:color="auto"/>
        <w:right w:val="none" w:sz="0" w:space="0" w:color="auto"/>
      </w:divBdr>
    </w:div>
    <w:div w:id="2090078017">
      <w:bodyDiv w:val="1"/>
      <w:marLeft w:val="0"/>
      <w:marRight w:val="0"/>
      <w:marTop w:val="0"/>
      <w:marBottom w:val="0"/>
      <w:divBdr>
        <w:top w:val="none" w:sz="0" w:space="0" w:color="auto"/>
        <w:left w:val="none" w:sz="0" w:space="0" w:color="auto"/>
        <w:bottom w:val="none" w:sz="0" w:space="0" w:color="auto"/>
        <w:right w:val="none" w:sz="0" w:space="0" w:color="auto"/>
      </w:divBdr>
    </w:div>
    <w:div w:id="2106417870">
      <w:bodyDiv w:val="1"/>
      <w:marLeft w:val="0"/>
      <w:marRight w:val="0"/>
      <w:marTop w:val="0"/>
      <w:marBottom w:val="0"/>
      <w:divBdr>
        <w:top w:val="none" w:sz="0" w:space="0" w:color="auto"/>
        <w:left w:val="none" w:sz="0" w:space="0" w:color="auto"/>
        <w:bottom w:val="none" w:sz="0" w:space="0" w:color="auto"/>
        <w:right w:val="none" w:sz="0" w:space="0" w:color="auto"/>
      </w:divBdr>
    </w:div>
    <w:div w:id="2108037273">
      <w:bodyDiv w:val="1"/>
      <w:marLeft w:val="0"/>
      <w:marRight w:val="0"/>
      <w:marTop w:val="0"/>
      <w:marBottom w:val="0"/>
      <w:divBdr>
        <w:top w:val="none" w:sz="0" w:space="0" w:color="auto"/>
        <w:left w:val="none" w:sz="0" w:space="0" w:color="auto"/>
        <w:bottom w:val="none" w:sz="0" w:space="0" w:color="auto"/>
        <w:right w:val="none" w:sz="0" w:space="0" w:color="auto"/>
      </w:divBdr>
    </w:div>
    <w:div w:id="2125074410">
      <w:bodyDiv w:val="1"/>
      <w:marLeft w:val="0"/>
      <w:marRight w:val="0"/>
      <w:marTop w:val="0"/>
      <w:marBottom w:val="0"/>
      <w:divBdr>
        <w:top w:val="none" w:sz="0" w:space="0" w:color="auto"/>
        <w:left w:val="none" w:sz="0" w:space="0" w:color="auto"/>
        <w:bottom w:val="none" w:sz="0" w:space="0" w:color="auto"/>
        <w:right w:val="none" w:sz="0" w:space="0" w:color="auto"/>
      </w:divBdr>
    </w:div>
    <w:div w:id="21305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apatl\Documents\default%20template\HPE_Word_Metric_A4_240426.dotx" TargetMode="External"/></Relationships>
</file>

<file path=word/theme/theme1.xml><?xml version="1.0" encoding="utf-8"?>
<a:theme xmlns:a="http://schemas.openxmlformats.org/drawingml/2006/main" name="Office Theme">
  <a:themeElements>
    <a:clrScheme name="HPE Colours">
      <a:dk1>
        <a:sysClr val="windowText" lastClr="000000"/>
      </a:dk1>
      <a:lt1>
        <a:sysClr val="window" lastClr="FFFFFF"/>
      </a:lt1>
      <a:dk2>
        <a:srgbClr val="0D5265"/>
      </a:dk2>
      <a:lt2>
        <a:srgbClr val="01A982"/>
      </a:lt2>
      <a:accent1>
        <a:srgbClr val="32DAC8"/>
      </a:accent1>
      <a:accent2>
        <a:srgbClr val="7FF9E2"/>
      </a:accent2>
      <a:accent3>
        <a:srgbClr val="7630EA"/>
      </a:accent3>
      <a:accent4>
        <a:srgbClr val="C140FF"/>
      </a:accent4>
      <a:accent5>
        <a:srgbClr val="FF8300"/>
      </a:accent5>
      <a:accent6>
        <a:srgbClr val="FEC901"/>
      </a:accent6>
      <a:hlink>
        <a:srgbClr val="01A982"/>
      </a:hlink>
      <a:folHlink>
        <a:srgbClr val="01A98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0C9D-B699-4FA9-A5BA-04242B88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HPE_Word_Metric_A4_240426</Template>
  <TotalTime>259</TotalTime>
  <Pages>13</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Nelapatla, Bharath</dc:creator>
  <cp:keywords/>
  <dc:description/>
  <cp:lastModifiedBy>Sheroon, Mohammad</cp:lastModifiedBy>
  <cp:revision>3</cp:revision>
  <cp:lastPrinted>2025-04-22T08:12:00Z</cp:lastPrinted>
  <dcterms:created xsi:type="dcterms:W3CDTF">2025-04-22T11:32:00Z</dcterms:created>
  <dcterms:modified xsi:type="dcterms:W3CDTF">2025-04-22T12:59:00Z</dcterms:modified>
</cp:coreProperties>
</file>